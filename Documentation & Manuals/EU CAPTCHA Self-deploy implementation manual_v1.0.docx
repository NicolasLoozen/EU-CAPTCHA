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6DB05" w14:textId="77777777" w:rsidR="007D46C5" w:rsidRPr="00C33458" w:rsidRDefault="007D46C5" w:rsidP="4C28B006">
      <w:pPr>
        <w:tabs>
          <w:tab w:val="right" w:pos="8280"/>
        </w:tabs>
        <w:ind w:right="-22"/>
        <w:jc w:val="right"/>
        <w:rPr>
          <w:rFonts w:ascii="Verdana" w:hAnsi="Verdana"/>
          <w:caps/>
          <w:sz w:val="20"/>
          <w:lang w:val="en-GB"/>
        </w:rPr>
      </w:pPr>
    </w:p>
    <w:p w14:paraId="6906DB06" w14:textId="77777777" w:rsidR="00A50808" w:rsidRPr="00C33458" w:rsidRDefault="00A50808" w:rsidP="00B31214">
      <w:pPr>
        <w:tabs>
          <w:tab w:val="right" w:pos="8280"/>
        </w:tabs>
        <w:ind w:right="-22"/>
        <w:jc w:val="left"/>
        <w:rPr>
          <w:rFonts w:ascii="Verdana" w:hAnsi="Verdana"/>
          <w:caps/>
          <w:sz w:val="20"/>
          <w:lang w:val="en-GB"/>
        </w:rPr>
      </w:pPr>
    </w:p>
    <w:p w14:paraId="6906DB07" w14:textId="77777777" w:rsidR="00AE7C03" w:rsidRPr="00C33458" w:rsidRDefault="00AE7C03" w:rsidP="00B31214">
      <w:pPr>
        <w:tabs>
          <w:tab w:val="right" w:pos="8280"/>
        </w:tabs>
        <w:ind w:right="-22"/>
        <w:jc w:val="left"/>
        <w:rPr>
          <w:rFonts w:ascii="Verdana" w:hAnsi="Verdana"/>
          <w:caps/>
          <w:sz w:val="20"/>
          <w:lang w:val="en-GB"/>
        </w:rPr>
      </w:pPr>
    </w:p>
    <w:p w14:paraId="6906DB08" w14:textId="77777777" w:rsidR="00910BEB" w:rsidRPr="00C33458" w:rsidRDefault="00910BEB" w:rsidP="009B6318">
      <w:pPr>
        <w:tabs>
          <w:tab w:val="right" w:pos="8280"/>
        </w:tabs>
        <w:ind w:right="-22"/>
        <w:jc w:val="left"/>
        <w:rPr>
          <w:rFonts w:ascii="Verdana" w:hAnsi="Verdana"/>
          <w:caps/>
          <w:sz w:val="20"/>
          <w:lang w:val="en-GB"/>
        </w:rPr>
      </w:pPr>
    </w:p>
    <w:p w14:paraId="6906DB09" w14:textId="77777777" w:rsidR="005C672B" w:rsidRPr="00C33458" w:rsidRDefault="005C672B" w:rsidP="00B31214">
      <w:pPr>
        <w:pStyle w:val="Header"/>
        <w:tabs>
          <w:tab w:val="left" w:pos="3420"/>
          <w:tab w:val="right" w:pos="9000"/>
        </w:tabs>
        <w:jc w:val="left"/>
        <w:rPr>
          <w:rFonts w:ascii="Verdana" w:hAnsi="Verdana"/>
          <w:color w:val="333333"/>
          <w:sz w:val="20"/>
          <w:lang w:val="en-GB"/>
        </w:rPr>
      </w:pPr>
    </w:p>
    <w:p w14:paraId="6906DB0A" w14:textId="77777777" w:rsidR="00910BEB" w:rsidRPr="00C33458" w:rsidRDefault="00910BEB" w:rsidP="00A92E21">
      <w:pPr>
        <w:pStyle w:val="Header"/>
        <w:tabs>
          <w:tab w:val="left" w:pos="3420"/>
          <w:tab w:val="right" w:pos="9000"/>
        </w:tabs>
        <w:jc w:val="left"/>
        <w:rPr>
          <w:rFonts w:ascii="Verdana" w:hAnsi="Verdana"/>
          <w:color w:val="333333"/>
          <w:sz w:val="20"/>
          <w:lang w:val="en-GB"/>
        </w:rPr>
      </w:pPr>
    </w:p>
    <w:sdt>
      <w:sdtPr>
        <w:rPr>
          <w:lang w:val="en-GB"/>
        </w:rPr>
        <w:alias w:val="Title"/>
        <w:tag w:val=""/>
        <w:id w:val="636378306"/>
        <w:placeholder>
          <w:docPart w:val="AAB0F57916F046919EA5323E3F82F223"/>
        </w:placeholder>
        <w:dataBinding w:prefixMappings="xmlns:ns0='http://purl.org/dc/elements/1.1/' xmlns:ns1='http://schemas.openxmlformats.org/package/2006/metadata/core-properties' " w:xpath="/ns1:coreProperties[1]/ns0:title[1]" w:storeItemID="{6C3C8BC8-F283-45AE-878A-BAB7291924A1}"/>
        <w:text/>
      </w:sdtPr>
      <w:sdtEndPr/>
      <w:sdtContent>
        <w:p w14:paraId="6906DB0B" w14:textId="7BCBC9FB" w:rsidR="00DC39C7" w:rsidRPr="00C33458" w:rsidRDefault="008E120A" w:rsidP="00AB6965">
          <w:pPr>
            <w:pStyle w:val="DocumentTitle"/>
            <w:spacing w:after="120"/>
            <w:rPr>
              <w:lang w:val="en-GB"/>
            </w:rPr>
          </w:pPr>
          <w:r w:rsidRPr="00C33458">
            <w:rPr>
              <w:lang w:val="en-GB"/>
            </w:rPr>
            <w:t>EU CAPTCHA</w:t>
          </w:r>
        </w:p>
      </w:sdtContent>
    </w:sdt>
    <w:p w14:paraId="6906DB0C" w14:textId="77777777" w:rsidR="00696241" w:rsidRPr="00C33458" w:rsidRDefault="00696241" w:rsidP="001E6AC6">
      <w:pPr>
        <w:pStyle w:val="DocumentSubtitle"/>
      </w:pPr>
    </w:p>
    <w:sdt>
      <w:sdtPr>
        <w:alias w:val="Subject"/>
        <w:tag w:val=""/>
        <w:id w:val="600994975"/>
        <w:placeholder>
          <w:docPart w:val="E0DC53C8360B4310B9343C7D6A5AFF67"/>
        </w:placeholder>
        <w:dataBinding w:prefixMappings="xmlns:ns0='http://purl.org/dc/elements/1.1/' xmlns:ns1='http://schemas.openxmlformats.org/package/2006/metadata/core-properties' " w:xpath="/ns1:coreProperties[1]/ns0:subject[1]" w:storeItemID="{6C3C8BC8-F283-45AE-878A-BAB7291924A1}"/>
        <w:text/>
      </w:sdtPr>
      <w:sdtEndPr/>
      <w:sdtContent>
        <w:p w14:paraId="6906DB0D" w14:textId="15FEB4F5" w:rsidR="006B26AA" w:rsidRPr="00C33458" w:rsidRDefault="001829C0" w:rsidP="00BE55E6">
          <w:pPr>
            <w:pStyle w:val="DocumentSubtitle"/>
            <w:tabs>
              <w:tab w:val="left" w:pos="4536"/>
            </w:tabs>
          </w:pPr>
          <w:r w:rsidRPr="00C33458">
            <w:t>Documentation and implementation manual</w:t>
          </w:r>
        </w:p>
      </w:sdtContent>
    </w:sdt>
    <w:p w14:paraId="6906DB0E" w14:textId="77777777" w:rsidR="00E15F27" w:rsidRPr="00C33458" w:rsidRDefault="00E15F27" w:rsidP="00BE55E6">
      <w:pPr>
        <w:pStyle w:val="DocumentSubtitle"/>
        <w:tabs>
          <w:tab w:val="left" w:pos="4536"/>
        </w:tabs>
      </w:pPr>
    </w:p>
    <w:p w14:paraId="6906DB0F" w14:textId="77777777" w:rsidR="00E15F27" w:rsidRPr="00C33458" w:rsidRDefault="00E15F27" w:rsidP="00BE55E6">
      <w:pPr>
        <w:pStyle w:val="DocumentSubtitle"/>
        <w:tabs>
          <w:tab w:val="left" w:pos="4536"/>
        </w:tabs>
      </w:pPr>
    </w:p>
    <w:p w14:paraId="6906DB10" w14:textId="77777777" w:rsidR="00E15F27" w:rsidRPr="00C33458" w:rsidRDefault="00E15F27" w:rsidP="00E15F27">
      <w:pPr>
        <w:pStyle w:val="DocumentSubtitle"/>
        <w:tabs>
          <w:tab w:val="left" w:pos="4536"/>
        </w:tabs>
        <w:jc w:val="left"/>
      </w:pPr>
    </w:p>
    <w:p w14:paraId="6906DB11" w14:textId="77777777" w:rsidR="00E15F27" w:rsidRPr="00C33458" w:rsidRDefault="00E15F27" w:rsidP="00E15F27">
      <w:pPr>
        <w:pStyle w:val="DocumentSubtitle"/>
        <w:tabs>
          <w:tab w:val="left" w:pos="4536"/>
        </w:tabs>
        <w:jc w:val="left"/>
      </w:pPr>
    </w:p>
    <w:p w14:paraId="6906DB12" w14:textId="77777777" w:rsidR="00E15F27" w:rsidRPr="00C33458" w:rsidRDefault="00E15F27" w:rsidP="00E15F27">
      <w:pPr>
        <w:pStyle w:val="DocumentSubtitle"/>
        <w:tabs>
          <w:tab w:val="left" w:pos="4536"/>
        </w:tabs>
        <w:jc w:val="left"/>
      </w:pPr>
    </w:p>
    <w:p w14:paraId="6906DB13" w14:textId="77777777" w:rsidR="00E15F27" w:rsidRPr="00C33458" w:rsidRDefault="00E15F27" w:rsidP="00E15F27">
      <w:pPr>
        <w:pStyle w:val="DocumentSubtitle"/>
        <w:tabs>
          <w:tab w:val="left" w:pos="4536"/>
        </w:tabs>
        <w:jc w:val="left"/>
      </w:pPr>
    </w:p>
    <w:p w14:paraId="6906DB14" w14:textId="77777777" w:rsidR="00E15F27" w:rsidRPr="00C33458" w:rsidRDefault="00E15F27" w:rsidP="00E15F27">
      <w:pPr>
        <w:pStyle w:val="DocumentSubtitle"/>
        <w:tabs>
          <w:tab w:val="left" w:pos="4536"/>
        </w:tabs>
        <w:jc w:val="left"/>
      </w:pPr>
    </w:p>
    <w:p w14:paraId="6906DB15" w14:textId="77777777" w:rsidR="00E15F27" w:rsidRPr="00C33458" w:rsidRDefault="00E15F27" w:rsidP="00E15F27">
      <w:pPr>
        <w:pStyle w:val="DocumentSubtitle"/>
        <w:tabs>
          <w:tab w:val="left" w:pos="4536"/>
        </w:tabs>
        <w:jc w:val="left"/>
      </w:pPr>
    </w:p>
    <w:p w14:paraId="6906DB18" w14:textId="77777777" w:rsidR="00E15F27" w:rsidRPr="00C33458" w:rsidRDefault="00E15F27" w:rsidP="00E15F27">
      <w:pPr>
        <w:pStyle w:val="DocumentSubtitle"/>
        <w:tabs>
          <w:tab w:val="left" w:pos="4536"/>
        </w:tabs>
        <w:jc w:val="left"/>
        <w:rPr>
          <w:b/>
          <w:i/>
          <w:sz w:val="24"/>
          <w:szCs w:val="24"/>
        </w:rPr>
        <w:sectPr w:rsidR="00E15F27" w:rsidRPr="00C33458" w:rsidSect="00892A92">
          <w:headerReference w:type="default" r:id="rId14"/>
          <w:footerReference w:type="default" r:id="rId15"/>
          <w:headerReference w:type="first" r:id="rId16"/>
          <w:footerReference w:type="first" r:id="rId17"/>
          <w:pgSz w:w="11907" w:h="16839" w:code="9"/>
          <w:pgMar w:top="851" w:right="1418" w:bottom="851" w:left="1418" w:header="567" w:footer="947" w:gutter="0"/>
          <w:cols w:space="720"/>
          <w:titlePg/>
          <w:docGrid w:linePitch="326"/>
        </w:sectPr>
      </w:pPr>
    </w:p>
    <w:p w14:paraId="192A7B9C" w14:textId="77777777" w:rsidR="00837DB5" w:rsidRPr="00C33458" w:rsidRDefault="00837DB5" w:rsidP="00BE55E6">
      <w:pPr>
        <w:pStyle w:val="Heading"/>
        <w:rPr>
          <w:sz w:val="22"/>
          <w:szCs w:val="22"/>
          <w:u w:val="none"/>
          <w:lang w:val="en-GB"/>
        </w:rPr>
      </w:pPr>
    </w:p>
    <w:p w14:paraId="0DD4E132" w14:textId="358B9558" w:rsidR="00837DB5" w:rsidRPr="00C33458" w:rsidRDefault="00502BF0" w:rsidP="00BE55E6">
      <w:pPr>
        <w:pStyle w:val="Heading"/>
        <w:rPr>
          <w:sz w:val="24"/>
          <w:szCs w:val="24"/>
          <w:u w:val="none"/>
          <w:lang w:val="en-GB"/>
        </w:rPr>
      </w:pPr>
      <w:r w:rsidRPr="00C33458">
        <w:rPr>
          <w:sz w:val="24"/>
          <w:szCs w:val="24"/>
          <w:u w:val="none"/>
          <w:lang w:val="en-GB"/>
        </w:rPr>
        <w:t>TABLE OF CONTENT</w:t>
      </w:r>
    </w:p>
    <w:sdt>
      <w:sdtPr>
        <w:rPr>
          <w:rFonts w:ascii="Verdana" w:eastAsia="Times New Roman" w:hAnsi="Verdana" w:cs="Times New Roman"/>
          <w:b w:val="0"/>
          <w:bCs w:val="0"/>
          <w:smallCaps w:val="0"/>
          <w:color w:val="auto"/>
          <w:sz w:val="24"/>
          <w:szCs w:val="20"/>
          <w:lang w:val="en-GB"/>
        </w:rPr>
        <w:id w:val="-1325276757"/>
        <w:docPartObj>
          <w:docPartGallery w:val="Table of Contents"/>
          <w:docPartUnique/>
        </w:docPartObj>
      </w:sdtPr>
      <w:sdtEndPr>
        <w:rPr>
          <w:rFonts w:ascii="Times New Roman" w:hAnsi="Times New Roman"/>
          <w:noProof/>
        </w:rPr>
      </w:sdtEndPr>
      <w:sdtContent>
        <w:p w14:paraId="7C8EAB10" w14:textId="28FBA1F7" w:rsidR="001B4F2A" w:rsidRPr="00C33458" w:rsidRDefault="001B4F2A">
          <w:pPr>
            <w:pStyle w:val="TOCHeading"/>
            <w:rPr>
              <w:rFonts w:ascii="Verdana" w:hAnsi="Verdana"/>
              <w:lang w:val="en-GB"/>
            </w:rPr>
          </w:pPr>
          <w:r w:rsidRPr="00C33458">
            <w:rPr>
              <w:rFonts w:ascii="Verdana" w:hAnsi="Verdana"/>
              <w:lang w:val="en-GB"/>
            </w:rPr>
            <w:t>Contents</w:t>
          </w:r>
        </w:p>
        <w:p w14:paraId="159517B1" w14:textId="223263FE" w:rsidR="0051540E" w:rsidRDefault="001B4F2A">
          <w:pPr>
            <w:pStyle w:val="TOC1"/>
            <w:rPr>
              <w:rFonts w:asciiTheme="minorHAnsi" w:eastAsiaTheme="minorEastAsia" w:hAnsiTheme="minorHAnsi" w:cstheme="minorBidi"/>
              <w:caps w:val="0"/>
              <w:noProof/>
              <w:sz w:val="22"/>
              <w:szCs w:val="22"/>
              <w:lang w:val="en-GB" w:eastAsia="en-GB"/>
            </w:rPr>
          </w:pPr>
          <w:r w:rsidRPr="00C33458">
            <w:rPr>
              <w:szCs w:val="18"/>
              <w:lang w:val="en-GB"/>
            </w:rPr>
            <w:fldChar w:fldCharType="begin"/>
          </w:r>
          <w:r w:rsidRPr="00C33458">
            <w:rPr>
              <w:szCs w:val="18"/>
              <w:lang w:val="en-GB"/>
            </w:rPr>
            <w:instrText xml:space="preserve"> TOC \o "1-3" \h \z \u </w:instrText>
          </w:r>
          <w:r w:rsidRPr="00C33458">
            <w:rPr>
              <w:szCs w:val="18"/>
              <w:lang w:val="en-GB"/>
            </w:rPr>
            <w:fldChar w:fldCharType="separate"/>
          </w:r>
          <w:hyperlink w:anchor="_Toc46935628" w:history="1">
            <w:r w:rsidR="0051540E" w:rsidRPr="00364B8C">
              <w:rPr>
                <w:rStyle w:val="Hyperlink"/>
                <w:noProof/>
              </w:rPr>
              <w:t>1.</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Introduction</w:t>
            </w:r>
            <w:r w:rsidR="0051540E">
              <w:rPr>
                <w:noProof/>
                <w:webHidden/>
              </w:rPr>
              <w:tab/>
            </w:r>
            <w:r w:rsidR="0051540E">
              <w:rPr>
                <w:noProof/>
                <w:webHidden/>
              </w:rPr>
              <w:fldChar w:fldCharType="begin"/>
            </w:r>
            <w:r w:rsidR="0051540E">
              <w:rPr>
                <w:noProof/>
                <w:webHidden/>
              </w:rPr>
              <w:instrText xml:space="preserve"> PAGEREF _Toc46935628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13BA9155" w14:textId="0966CFFF" w:rsidR="0051540E" w:rsidRDefault="002B102B">
          <w:pPr>
            <w:pStyle w:val="TOC2"/>
            <w:tabs>
              <w:tab w:val="left" w:pos="1077"/>
            </w:tabs>
            <w:rPr>
              <w:rFonts w:asciiTheme="minorHAnsi" w:eastAsiaTheme="minorEastAsia" w:hAnsiTheme="minorHAnsi" w:cstheme="minorBidi"/>
              <w:noProof/>
              <w:sz w:val="22"/>
              <w:szCs w:val="22"/>
              <w:lang w:val="en-GB" w:eastAsia="en-GB"/>
            </w:rPr>
          </w:pPr>
          <w:hyperlink w:anchor="_Toc46935629" w:history="1">
            <w:r w:rsidR="0051540E" w:rsidRPr="00364B8C">
              <w:rPr>
                <w:rStyle w:val="Hyperlink"/>
                <w:noProof/>
                <w:lang w:val="en-GB"/>
              </w:rPr>
              <w:t>1.1.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Who is this document for?</w:t>
            </w:r>
            <w:r w:rsidR="0051540E">
              <w:rPr>
                <w:noProof/>
                <w:webHidden/>
              </w:rPr>
              <w:tab/>
            </w:r>
            <w:r w:rsidR="0051540E">
              <w:rPr>
                <w:noProof/>
                <w:webHidden/>
              </w:rPr>
              <w:fldChar w:fldCharType="begin"/>
            </w:r>
            <w:r w:rsidR="0051540E">
              <w:rPr>
                <w:noProof/>
                <w:webHidden/>
              </w:rPr>
              <w:instrText xml:space="preserve"> PAGEREF _Toc46935629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77662DE9" w14:textId="548DA2B2" w:rsidR="0051540E" w:rsidRDefault="002B102B">
          <w:pPr>
            <w:pStyle w:val="TOC2"/>
            <w:tabs>
              <w:tab w:val="left" w:pos="1077"/>
            </w:tabs>
            <w:rPr>
              <w:rFonts w:asciiTheme="minorHAnsi" w:eastAsiaTheme="minorEastAsia" w:hAnsiTheme="minorHAnsi" w:cstheme="minorBidi"/>
              <w:noProof/>
              <w:sz w:val="22"/>
              <w:szCs w:val="22"/>
              <w:lang w:val="en-GB" w:eastAsia="en-GB"/>
            </w:rPr>
          </w:pPr>
          <w:hyperlink w:anchor="_Toc46935630" w:history="1">
            <w:r w:rsidR="0051540E" w:rsidRPr="00364B8C">
              <w:rPr>
                <w:rStyle w:val="Hyperlink"/>
                <w:noProof/>
                <w:lang w:val="en-GB"/>
              </w:rPr>
              <w:t>1.2.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What is a CAPTCHA</w:t>
            </w:r>
            <w:r w:rsidR="0051540E">
              <w:rPr>
                <w:noProof/>
                <w:webHidden/>
              </w:rPr>
              <w:tab/>
            </w:r>
            <w:r w:rsidR="0051540E">
              <w:rPr>
                <w:noProof/>
                <w:webHidden/>
              </w:rPr>
              <w:fldChar w:fldCharType="begin"/>
            </w:r>
            <w:r w:rsidR="0051540E">
              <w:rPr>
                <w:noProof/>
                <w:webHidden/>
              </w:rPr>
              <w:instrText xml:space="preserve"> PAGEREF _Toc46935630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25FC4127" w14:textId="18EB5105" w:rsidR="0051540E" w:rsidRDefault="002B102B">
          <w:pPr>
            <w:pStyle w:val="TOC2"/>
            <w:tabs>
              <w:tab w:val="left" w:pos="1077"/>
            </w:tabs>
            <w:rPr>
              <w:rFonts w:asciiTheme="minorHAnsi" w:eastAsiaTheme="minorEastAsia" w:hAnsiTheme="minorHAnsi" w:cstheme="minorBidi"/>
              <w:noProof/>
              <w:sz w:val="22"/>
              <w:szCs w:val="22"/>
              <w:lang w:val="en-GB" w:eastAsia="en-GB"/>
            </w:rPr>
          </w:pPr>
          <w:hyperlink w:anchor="_Toc46935631" w:history="1">
            <w:r w:rsidR="0051540E" w:rsidRPr="00364B8C">
              <w:rPr>
                <w:rStyle w:val="Hyperlink"/>
                <w:noProof/>
                <w:lang w:val="en-GB"/>
              </w:rPr>
              <w:t>1.3.</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Features</w:t>
            </w:r>
            <w:r w:rsidR="0051540E">
              <w:rPr>
                <w:noProof/>
                <w:webHidden/>
              </w:rPr>
              <w:tab/>
            </w:r>
            <w:r w:rsidR="0051540E">
              <w:rPr>
                <w:noProof/>
                <w:webHidden/>
              </w:rPr>
              <w:fldChar w:fldCharType="begin"/>
            </w:r>
            <w:r w:rsidR="0051540E">
              <w:rPr>
                <w:noProof/>
                <w:webHidden/>
              </w:rPr>
              <w:instrText xml:space="preserve"> PAGEREF _Toc46935631 \h </w:instrText>
            </w:r>
            <w:r w:rsidR="0051540E">
              <w:rPr>
                <w:noProof/>
                <w:webHidden/>
              </w:rPr>
            </w:r>
            <w:r w:rsidR="0051540E">
              <w:rPr>
                <w:noProof/>
                <w:webHidden/>
              </w:rPr>
              <w:fldChar w:fldCharType="separate"/>
            </w:r>
            <w:r w:rsidR="0051540E">
              <w:rPr>
                <w:noProof/>
                <w:webHidden/>
              </w:rPr>
              <w:t>4</w:t>
            </w:r>
            <w:r w:rsidR="0051540E">
              <w:rPr>
                <w:noProof/>
                <w:webHidden/>
              </w:rPr>
              <w:fldChar w:fldCharType="end"/>
            </w:r>
          </w:hyperlink>
        </w:p>
        <w:p w14:paraId="595C323C" w14:textId="49FE6891" w:rsidR="0051540E" w:rsidRDefault="002B102B">
          <w:pPr>
            <w:pStyle w:val="TOC1"/>
            <w:rPr>
              <w:rFonts w:asciiTheme="minorHAnsi" w:eastAsiaTheme="minorEastAsia" w:hAnsiTheme="minorHAnsi" w:cstheme="minorBidi"/>
              <w:caps w:val="0"/>
              <w:noProof/>
              <w:sz w:val="22"/>
              <w:szCs w:val="22"/>
              <w:lang w:val="en-GB" w:eastAsia="en-GB"/>
            </w:rPr>
          </w:pPr>
          <w:hyperlink w:anchor="_Toc46935632" w:history="1">
            <w:r w:rsidR="0051540E" w:rsidRPr="00364B8C">
              <w:rPr>
                <w:rStyle w:val="Hyperlink"/>
                <w:noProof/>
              </w:rPr>
              <w:t>2.</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Website integration</w:t>
            </w:r>
            <w:r w:rsidR="0051540E">
              <w:rPr>
                <w:noProof/>
                <w:webHidden/>
              </w:rPr>
              <w:tab/>
            </w:r>
            <w:r w:rsidR="0051540E">
              <w:rPr>
                <w:noProof/>
                <w:webHidden/>
              </w:rPr>
              <w:fldChar w:fldCharType="begin"/>
            </w:r>
            <w:r w:rsidR="0051540E">
              <w:rPr>
                <w:noProof/>
                <w:webHidden/>
              </w:rPr>
              <w:instrText xml:space="preserve"> PAGEREF _Toc46935632 \h </w:instrText>
            </w:r>
            <w:r w:rsidR="0051540E">
              <w:rPr>
                <w:noProof/>
                <w:webHidden/>
              </w:rPr>
            </w:r>
            <w:r w:rsidR="0051540E">
              <w:rPr>
                <w:noProof/>
                <w:webHidden/>
              </w:rPr>
              <w:fldChar w:fldCharType="separate"/>
            </w:r>
            <w:r w:rsidR="0051540E">
              <w:rPr>
                <w:noProof/>
                <w:webHidden/>
              </w:rPr>
              <w:t>5</w:t>
            </w:r>
            <w:r w:rsidR="0051540E">
              <w:rPr>
                <w:noProof/>
                <w:webHidden/>
              </w:rPr>
              <w:fldChar w:fldCharType="end"/>
            </w:r>
          </w:hyperlink>
        </w:p>
        <w:p w14:paraId="4100030F" w14:textId="7797D9C9" w:rsidR="0051540E" w:rsidRDefault="002B102B">
          <w:pPr>
            <w:pStyle w:val="TOC2"/>
            <w:tabs>
              <w:tab w:val="left" w:pos="1077"/>
            </w:tabs>
            <w:rPr>
              <w:rFonts w:asciiTheme="minorHAnsi" w:eastAsiaTheme="minorEastAsia" w:hAnsiTheme="minorHAnsi" w:cstheme="minorBidi"/>
              <w:noProof/>
              <w:sz w:val="22"/>
              <w:szCs w:val="22"/>
              <w:lang w:val="en-GB" w:eastAsia="en-GB"/>
            </w:rPr>
          </w:pPr>
          <w:hyperlink w:anchor="_Toc46935633" w:history="1">
            <w:r w:rsidR="0051540E" w:rsidRPr="00364B8C">
              <w:rPr>
                <w:rStyle w:val="Hyperlink"/>
                <w:noProof/>
                <w:lang w:val="en-GB"/>
              </w:rPr>
              <w:t>2.1.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EUCAPTCHA.jsp</w:t>
            </w:r>
            <w:r w:rsidR="0051540E">
              <w:rPr>
                <w:noProof/>
                <w:webHidden/>
              </w:rPr>
              <w:tab/>
            </w:r>
            <w:r w:rsidR="0051540E">
              <w:rPr>
                <w:noProof/>
                <w:webHidden/>
              </w:rPr>
              <w:fldChar w:fldCharType="begin"/>
            </w:r>
            <w:r w:rsidR="0051540E">
              <w:rPr>
                <w:noProof/>
                <w:webHidden/>
              </w:rPr>
              <w:instrText xml:space="preserve"> PAGEREF _Toc46935633 \h </w:instrText>
            </w:r>
            <w:r w:rsidR="0051540E">
              <w:rPr>
                <w:noProof/>
                <w:webHidden/>
              </w:rPr>
            </w:r>
            <w:r w:rsidR="0051540E">
              <w:rPr>
                <w:noProof/>
                <w:webHidden/>
              </w:rPr>
              <w:fldChar w:fldCharType="separate"/>
            </w:r>
            <w:r w:rsidR="0051540E">
              <w:rPr>
                <w:noProof/>
                <w:webHidden/>
              </w:rPr>
              <w:t>6</w:t>
            </w:r>
            <w:r w:rsidR="0051540E">
              <w:rPr>
                <w:noProof/>
                <w:webHidden/>
              </w:rPr>
              <w:fldChar w:fldCharType="end"/>
            </w:r>
          </w:hyperlink>
        </w:p>
        <w:p w14:paraId="3882396E" w14:textId="36D349AE" w:rsidR="0051540E" w:rsidRDefault="002B102B">
          <w:pPr>
            <w:pStyle w:val="TOC2"/>
            <w:tabs>
              <w:tab w:val="left" w:pos="1077"/>
            </w:tabs>
            <w:rPr>
              <w:rFonts w:asciiTheme="minorHAnsi" w:eastAsiaTheme="minorEastAsia" w:hAnsiTheme="minorHAnsi" w:cstheme="minorBidi"/>
              <w:noProof/>
              <w:sz w:val="22"/>
              <w:szCs w:val="22"/>
              <w:lang w:val="en-GB" w:eastAsia="en-GB"/>
            </w:rPr>
          </w:pPr>
          <w:hyperlink w:anchor="_Toc46935634" w:history="1">
            <w:r w:rsidR="0051540E" w:rsidRPr="00364B8C">
              <w:rPr>
                <w:rStyle w:val="Hyperlink"/>
                <w:noProof/>
                <w:lang w:val="en-GB"/>
              </w:rPr>
              <w:t>2.2.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restCaptcha.js</w:t>
            </w:r>
            <w:r w:rsidR="0051540E">
              <w:rPr>
                <w:noProof/>
                <w:webHidden/>
              </w:rPr>
              <w:tab/>
            </w:r>
            <w:r w:rsidR="0051540E">
              <w:rPr>
                <w:noProof/>
                <w:webHidden/>
              </w:rPr>
              <w:fldChar w:fldCharType="begin"/>
            </w:r>
            <w:r w:rsidR="0051540E">
              <w:rPr>
                <w:noProof/>
                <w:webHidden/>
              </w:rPr>
              <w:instrText xml:space="preserve"> PAGEREF _Toc46935634 \h </w:instrText>
            </w:r>
            <w:r w:rsidR="0051540E">
              <w:rPr>
                <w:noProof/>
                <w:webHidden/>
              </w:rPr>
            </w:r>
            <w:r w:rsidR="0051540E">
              <w:rPr>
                <w:noProof/>
                <w:webHidden/>
              </w:rPr>
              <w:fldChar w:fldCharType="separate"/>
            </w:r>
            <w:r w:rsidR="0051540E">
              <w:rPr>
                <w:noProof/>
                <w:webHidden/>
              </w:rPr>
              <w:t>7</w:t>
            </w:r>
            <w:r w:rsidR="0051540E">
              <w:rPr>
                <w:noProof/>
                <w:webHidden/>
              </w:rPr>
              <w:fldChar w:fldCharType="end"/>
            </w:r>
          </w:hyperlink>
        </w:p>
        <w:p w14:paraId="76E208C6" w14:textId="7C5216BE" w:rsidR="0051540E" w:rsidRDefault="002B102B">
          <w:pPr>
            <w:pStyle w:val="TOC1"/>
            <w:rPr>
              <w:rFonts w:asciiTheme="minorHAnsi" w:eastAsiaTheme="minorEastAsia" w:hAnsiTheme="minorHAnsi" w:cstheme="minorBidi"/>
              <w:caps w:val="0"/>
              <w:noProof/>
              <w:sz w:val="22"/>
              <w:szCs w:val="22"/>
              <w:lang w:val="en-GB" w:eastAsia="en-GB"/>
            </w:rPr>
          </w:pPr>
          <w:hyperlink w:anchor="_Toc46935635" w:history="1">
            <w:r w:rsidR="0051540E" w:rsidRPr="00364B8C">
              <w:rPr>
                <w:rStyle w:val="Hyperlink"/>
                <w:noProof/>
              </w:rPr>
              <w:t>3.</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EU CAPTCHA process</w:t>
            </w:r>
            <w:r w:rsidR="0051540E">
              <w:rPr>
                <w:noProof/>
                <w:webHidden/>
              </w:rPr>
              <w:tab/>
            </w:r>
            <w:r w:rsidR="0051540E">
              <w:rPr>
                <w:noProof/>
                <w:webHidden/>
              </w:rPr>
              <w:fldChar w:fldCharType="begin"/>
            </w:r>
            <w:r w:rsidR="0051540E">
              <w:rPr>
                <w:noProof/>
                <w:webHidden/>
              </w:rPr>
              <w:instrText xml:space="preserve"> PAGEREF _Toc46935635 \h </w:instrText>
            </w:r>
            <w:r w:rsidR="0051540E">
              <w:rPr>
                <w:noProof/>
                <w:webHidden/>
              </w:rPr>
            </w:r>
            <w:r w:rsidR="0051540E">
              <w:rPr>
                <w:noProof/>
                <w:webHidden/>
              </w:rPr>
              <w:fldChar w:fldCharType="separate"/>
            </w:r>
            <w:r w:rsidR="0051540E">
              <w:rPr>
                <w:noProof/>
                <w:webHidden/>
              </w:rPr>
              <w:t>10</w:t>
            </w:r>
            <w:r w:rsidR="0051540E">
              <w:rPr>
                <w:noProof/>
                <w:webHidden/>
              </w:rPr>
              <w:fldChar w:fldCharType="end"/>
            </w:r>
          </w:hyperlink>
        </w:p>
        <w:p w14:paraId="58778FA3" w14:textId="3436800D" w:rsidR="0051540E" w:rsidRDefault="002B102B">
          <w:pPr>
            <w:pStyle w:val="TOC2"/>
            <w:tabs>
              <w:tab w:val="left" w:pos="1077"/>
            </w:tabs>
            <w:rPr>
              <w:rFonts w:asciiTheme="minorHAnsi" w:eastAsiaTheme="minorEastAsia" w:hAnsiTheme="minorHAnsi" w:cstheme="minorBidi"/>
              <w:noProof/>
              <w:sz w:val="22"/>
              <w:szCs w:val="22"/>
              <w:lang w:val="en-GB" w:eastAsia="en-GB"/>
            </w:rPr>
          </w:pPr>
          <w:hyperlink w:anchor="_Toc46935636" w:history="1">
            <w:r w:rsidR="0051540E" w:rsidRPr="00364B8C">
              <w:rPr>
                <w:rStyle w:val="Hyperlink"/>
                <w:noProof/>
                <w:lang w:val="en-GB"/>
              </w:rPr>
              <w:t>3.1.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REST and JSON</w:t>
            </w:r>
            <w:r w:rsidR="0051540E">
              <w:rPr>
                <w:noProof/>
                <w:webHidden/>
              </w:rPr>
              <w:tab/>
            </w:r>
            <w:r w:rsidR="0051540E">
              <w:rPr>
                <w:noProof/>
                <w:webHidden/>
              </w:rPr>
              <w:fldChar w:fldCharType="begin"/>
            </w:r>
            <w:r w:rsidR="0051540E">
              <w:rPr>
                <w:noProof/>
                <w:webHidden/>
              </w:rPr>
              <w:instrText xml:space="preserve"> PAGEREF _Toc46935636 \h </w:instrText>
            </w:r>
            <w:r w:rsidR="0051540E">
              <w:rPr>
                <w:noProof/>
                <w:webHidden/>
              </w:rPr>
            </w:r>
            <w:r w:rsidR="0051540E">
              <w:rPr>
                <w:noProof/>
                <w:webHidden/>
              </w:rPr>
              <w:fldChar w:fldCharType="separate"/>
            </w:r>
            <w:r w:rsidR="0051540E">
              <w:rPr>
                <w:noProof/>
                <w:webHidden/>
              </w:rPr>
              <w:t>10</w:t>
            </w:r>
            <w:r w:rsidR="0051540E">
              <w:rPr>
                <w:noProof/>
                <w:webHidden/>
              </w:rPr>
              <w:fldChar w:fldCharType="end"/>
            </w:r>
          </w:hyperlink>
        </w:p>
        <w:p w14:paraId="7DCE35DB" w14:textId="71EE3E63" w:rsidR="0051540E" w:rsidRDefault="002B102B">
          <w:pPr>
            <w:pStyle w:val="TOC2"/>
            <w:tabs>
              <w:tab w:val="left" w:pos="1077"/>
            </w:tabs>
            <w:rPr>
              <w:rFonts w:asciiTheme="minorHAnsi" w:eastAsiaTheme="minorEastAsia" w:hAnsiTheme="minorHAnsi" w:cstheme="minorBidi"/>
              <w:noProof/>
              <w:sz w:val="22"/>
              <w:szCs w:val="22"/>
              <w:lang w:val="en-GB" w:eastAsia="en-GB"/>
            </w:rPr>
          </w:pPr>
          <w:hyperlink w:anchor="_Toc46935637" w:history="1">
            <w:r w:rsidR="0051540E" w:rsidRPr="00364B8C">
              <w:rPr>
                <w:rStyle w:val="Hyperlink"/>
                <w:noProof/>
                <w:lang w:val="en-GB"/>
              </w:rPr>
              <w:t>3.2.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Calls and requests</w:t>
            </w:r>
            <w:r w:rsidR="0051540E">
              <w:rPr>
                <w:noProof/>
                <w:webHidden/>
              </w:rPr>
              <w:tab/>
            </w:r>
            <w:r w:rsidR="0051540E">
              <w:rPr>
                <w:noProof/>
                <w:webHidden/>
              </w:rPr>
              <w:fldChar w:fldCharType="begin"/>
            </w:r>
            <w:r w:rsidR="0051540E">
              <w:rPr>
                <w:noProof/>
                <w:webHidden/>
              </w:rPr>
              <w:instrText xml:space="preserve"> PAGEREF _Toc46935637 \h </w:instrText>
            </w:r>
            <w:r w:rsidR="0051540E">
              <w:rPr>
                <w:noProof/>
                <w:webHidden/>
              </w:rPr>
            </w:r>
            <w:r w:rsidR="0051540E">
              <w:rPr>
                <w:noProof/>
                <w:webHidden/>
              </w:rPr>
              <w:fldChar w:fldCharType="separate"/>
            </w:r>
            <w:r w:rsidR="0051540E">
              <w:rPr>
                <w:noProof/>
                <w:webHidden/>
              </w:rPr>
              <w:t>10</w:t>
            </w:r>
            <w:r w:rsidR="0051540E">
              <w:rPr>
                <w:noProof/>
                <w:webHidden/>
              </w:rPr>
              <w:fldChar w:fldCharType="end"/>
            </w:r>
          </w:hyperlink>
        </w:p>
        <w:p w14:paraId="6AF503FF" w14:textId="5B5846AE" w:rsidR="0051540E" w:rsidRDefault="002B102B">
          <w:pPr>
            <w:pStyle w:val="TOC3"/>
            <w:tabs>
              <w:tab w:val="left" w:pos="1916"/>
            </w:tabs>
            <w:rPr>
              <w:rFonts w:asciiTheme="minorHAnsi" w:eastAsiaTheme="minorEastAsia" w:hAnsiTheme="minorHAnsi" w:cstheme="minorBidi"/>
              <w:noProof/>
              <w:sz w:val="22"/>
              <w:szCs w:val="22"/>
              <w:lang w:val="en-GB" w:eastAsia="en-GB"/>
            </w:rPr>
          </w:pPr>
          <w:hyperlink w:anchor="_Toc46935638" w:history="1">
            <w:r w:rsidR="0051540E" w:rsidRPr="00364B8C">
              <w:rPr>
                <w:rStyle w:val="Hyperlink"/>
                <w:bCs/>
                <w:noProof/>
              </w:rPr>
              <w:t>3.2.1.</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URL</w:t>
            </w:r>
            <w:r w:rsidR="0051540E">
              <w:rPr>
                <w:noProof/>
                <w:webHidden/>
              </w:rPr>
              <w:tab/>
            </w:r>
            <w:r w:rsidR="0051540E">
              <w:rPr>
                <w:noProof/>
                <w:webHidden/>
              </w:rPr>
              <w:fldChar w:fldCharType="begin"/>
            </w:r>
            <w:r w:rsidR="0051540E">
              <w:rPr>
                <w:noProof/>
                <w:webHidden/>
              </w:rPr>
              <w:instrText xml:space="preserve"> PAGEREF _Toc46935638 \h </w:instrText>
            </w:r>
            <w:r w:rsidR="0051540E">
              <w:rPr>
                <w:noProof/>
                <w:webHidden/>
              </w:rPr>
            </w:r>
            <w:r w:rsidR="0051540E">
              <w:rPr>
                <w:noProof/>
                <w:webHidden/>
              </w:rPr>
              <w:fldChar w:fldCharType="separate"/>
            </w:r>
            <w:r w:rsidR="0051540E">
              <w:rPr>
                <w:noProof/>
                <w:webHidden/>
              </w:rPr>
              <w:t>11</w:t>
            </w:r>
            <w:r w:rsidR="0051540E">
              <w:rPr>
                <w:noProof/>
                <w:webHidden/>
              </w:rPr>
              <w:fldChar w:fldCharType="end"/>
            </w:r>
          </w:hyperlink>
        </w:p>
        <w:p w14:paraId="54A74E23" w14:textId="2C9E364A" w:rsidR="0051540E" w:rsidRDefault="002B102B">
          <w:pPr>
            <w:pStyle w:val="TOC3"/>
            <w:tabs>
              <w:tab w:val="left" w:pos="1916"/>
            </w:tabs>
            <w:rPr>
              <w:rFonts w:asciiTheme="minorHAnsi" w:eastAsiaTheme="minorEastAsia" w:hAnsiTheme="minorHAnsi" w:cstheme="minorBidi"/>
              <w:noProof/>
              <w:sz w:val="22"/>
              <w:szCs w:val="22"/>
              <w:lang w:val="en-GB" w:eastAsia="en-GB"/>
            </w:rPr>
          </w:pPr>
          <w:hyperlink w:anchor="_Toc46935639" w:history="1">
            <w:r w:rsidR="0051540E" w:rsidRPr="00364B8C">
              <w:rPr>
                <w:rStyle w:val="Hyperlink"/>
                <w:bCs/>
                <w:noProof/>
              </w:rPr>
              <w:t>3.2.2.</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Getting the CAPTCHA</w:t>
            </w:r>
            <w:r w:rsidR="0051540E">
              <w:rPr>
                <w:noProof/>
                <w:webHidden/>
              </w:rPr>
              <w:tab/>
            </w:r>
            <w:r w:rsidR="0051540E">
              <w:rPr>
                <w:noProof/>
                <w:webHidden/>
              </w:rPr>
              <w:fldChar w:fldCharType="begin"/>
            </w:r>
            <w:r w:rsidR="0051540E">
              <w:rPr>
                <w:noProof/>
                <w:webHidden/>
              </w:rPr>
              <w:instrText xml:space="preserve"> PAGEREF _Toc46935639 \h </w:instrText>
            </w:r>
            <w:r w:rsidR="0051540E">
              <w:rPr>
                <w:noProof/>
                <w:webHidden/>
              </w:rPr>
            </w:r>
            <w:r w:rsidR="0051540E">
              <w:rPr>
                <w:noProof/>
                <w:webHidden/>
              </w:rPr>
              <w:fldChar w:fldCharType="separate"/>
            </w:r>
            <w:r w:rsidR="0051540E">
              <w:rPr>
                <w:noProof/>
                <w:webHidden/>
              </w:rPr>
              <w:t>11</w:t>
            </w:r>
            <w:r w:rsidR="0051540E">
              <w:rPr>
                <w:noProof/>
                <w:webHidden/>
              </w:rPr>
              <w:fldChar w:fldCharType="end"/>
            </w:r>
          </w:hyperlink>
        </w:p>
        <w:p w14:paraId="316D8256" w14:textId="1170F9B3" w:rsidR="0051540E" w:rsidRDefault="002B102B">
          <w:pPr>
            <w:pStyle w:val="TOC3"/>
            <w:tabs>
              <w:tab w:val="left" w:pos="1916"/>
            </w:tabs>
            <w:rPr>
              <w:rFonts w:asciiTheme="minorHAnsi" w:eastAsiaTheme="minorEastAsia" w:hAnsiTheme="minorHAnsi" w:cstheme="minorBidi"/>
              <w:noProof/>
              <w:sz w:val="22"/>
              <w:szCs w:val="22"/>
              <w:lang w:val="en-GB" w:eastAsia="en-GB"/>
            </w:rPr>
          </w:pPr>
          <w:hyperlink w:anchor="_Toc46935640" w:history="1">
            <w:r w:rsidR="0051540E" w:rsidRPr="00364B8C">
              <w:rPr>
                <w:rStyle w:val="Hyperlink"/>
                <w:bCs/>
                <w:noProof/>
              </w:rPr>
              <w:t>3.2.3.</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Reload the CAPTCHA</w:t>
            </w:r>
            <w:r w:rsidR="0051540E">
              <w:rPr>
                <w:noProof/>
                <w:webHidden/>
              </w:rPr>
              <w:tab/>
            </w:r>
            <w:r w:rsidR="0051540E">
              <w:rPr>
                <w:noProof/>
                <w:webHidden/>
              </w:rPr>
              <w:fldChar w:fldCharType="begin"/>
            </w:r>
            <w:r w:rsidR="0051540E">
              <w:rPr>
                <w:noProof/>
                <w:webHidden/>
              </w:rPr>
              <w:instrText xml:space="preserve"> PAGEREF _Toc46935640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512DED1D" w14:textId="05C46DD9" w:rsidR="0051540E" w:rsidRDefault="002B102B">
          <w:pPr>
            <w:pStyle w:val="TOC3"/>
            <w:tabs>
              <w:tab w:val="left" w:pos="1916"/>
            </w:tabs>
            <w:rPr>
              <w:rFonts w:asciiTheme="minorHAnsi" w:eastAsiaTheme="minorEastAsia" w:hAnsiTheme="minorHAnsi" w:cstheme="minorBidi"/>
              <w:noProof/>
              <w:sz w:val="22"/>
              <w:szCs w:val="22"/>
              <w:lang w:val="en-GB" w:eastAsia="en-GB"/>
            </w:rPr>
          </w:pPr>
          <w:hyperlink w:anchor="_Toc46935641" w:history="1">
            <w:r w:rsidR="0051540E" w:rsidRPr="00364B8C">
              <w:rPr>
                <w:rStyle w:val="Hyperlink"/>
                <w:bCs/>
                <w:noProof/>
              </w:rPr>
              <w:t>3.2.4.</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Validate the CAPTCHA</w:t>
            </w:r>
            <w:r w:rsidR="0051540E">
              <w:rPr>
                <w:noProof/>
                <w:webHidden/>
              </w:rPr>
              <w:tab/>
            </w:r>
            <w:r w:rsidR="0051540E">
              <w:rPr>
                <w:noProof/>
                <w:webHidden/>
              </w:rPr>
              <w:fldChar w:fldCharType="begin"/>
            </w:r>
            <w:r w:rsidR="0051540E">
              <w:rPr>
                <w:noProof/>
                <w:webHidden/>
              </w:rPr>
              <w:instrText xml:space="preserve"> PAGEREF _Toc46935641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69EE6380" w14:textId="535DA3F1" w:rsidR="0051540E" w:rsidRDefault="002B102B">
          <w:pPr>
            <w:pStyle w:val="TOC1"/>
            <w:rPr>
              <w:rFonts w:asciiTheme="minorHAnsi" w:eastAsiaTheme="minorEastAsia" w:hAnsiTheme="minorHAnsi" w:cstheme="minorBidi"/>
              <w:caps w:val="0"/>
              <w:noProof/>
              <w:sz w:val="22"/>
              <w:szCs w:val="22"/>
              <w:lang w:val="en-GB" w:eastAsia="en-GB"/>
            </w:rPr>
          </w:pPr>
          <w:hyperlink w:anchor="_Toc46935642" w:history="1">
            <w:r w:rsidR="0051540E" w:rsidRPr="00364B8C">
              <w:rPr>
                <w:rStyle w:val="Hyperlink"/>
                <w:noProof/>
              </w:rPr>
              <w:t>4.</w:t>
            </w:r>
            <w:r w:rsidR="0051540E">
              <w:rPr>
                <w:rFonts w:asciiTheme="minorHAnsi" w:eastAsiaTheme="minorEastAsia" w:hAnsiTheme="minorHAnsi" w:cstheme="minorBidi"/>
                <w:caps w:val="0"/>
                <w:noProof/>
                <w:sz w:val="22"/>
                <w:szCs w:val="22"/>
                <w:lang w:val="en-GB" w:eastAsia="en-GB"/>
              </w:rPr>
              <w:tab/>
            </w:r>
            <w:r w:rsidR="0051540E" w:rsidRPr="00364B8C">
              <w:rPr>
                <w:rStyle w:val="Hyperlink"/>
                <w:noProof/>
              </w:rPr>
              <w:t>Deployment</w:t>
            </w:r>
            <w:r w:rsidR="0051540E">
              <w:rPr>
                <w:noProof/>
                <w:webHidden/>
              </w:rPr>
              <w:tab/>
            </w:r>
            <w:r w:rsidR="0051540E">
              <w:rPr>
                <w:noProof/>
                <w:webHidden/>
              </w:rPr>
              <w:fldChar w:fldCharType="begin"/>
            </w:r>
            <w:r w:rsidR="0051540E">
              <w:rPr>
                <w:noProof/>
                <w:webHidden/>
              </w:rPr>
              <w:instrText xml:space="preserve"> PAGEREF _Toc46935642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796C09E7" w14:textId="0459161C" w:rsidR="0051540E" w:rsidRDefault="002B102B">
          <w:pPr>
            <w:pStyle w:val="TOC2"/>
            <w:tabs>
              <w:tab w:val="left" w:pos="1077"/>
            </w:tabs>
            <w:rPr>
              <w:rFonts w:asciiTheme="minorHAnsi" w:eastAsiaTheme="minorEastAsia" w:hAnsiTheme="minorHAnsi" w:cstheme="minorBidi"/>
              <w:noProof/>
              <w:sz w:val="22"/>
              <w:szCs w:val="22"/>
              <w:lang w:val="en-GB" w:eastAsia="en-GB"/>
            </w:rPr>
          </w:pPr>
          <w:hyperlink w:anchor="_Toc46935643" w:history="1">
            <w:r w:rsidR="0051540E" w:rsidRPr="00364B8C">
              <w:rPr>
                <w:rStyle w:val="Hyperlink"/>
                <w:noProof/>
                <w:lang w:val="en-GB"/>
              </w:rPr>
              <w:t>4.1.</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Deploy by copying archive:</w:t>
            </w:r>
            <w:r w:rsidR="0051540E">
              <w:rPr>
                <w:noProof/>
                <w:webHidden/>
              </w:rPr>
              <w:tab/>
            </w:r>
            <w:r w:rsidR="0051540E">
              <w:rPr>
                <w:noProof/>
                <w:webHidden/>
              </w:rPr>
              <w:fldChar w:fldCharType="begin"/>
            </w:r>
            <w:r w:rsidR="0051540E">
              <w:rPr>
                <w:noProof/>
                <w:webHidden/>
              </w:rPr>
              <w:instrText xml:space="preserve"> PAGEREF _Toc46935643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40C4CC0B" w14:textId="14671323" w:rsidR="0051540E" w:rsidRDefault="002B102B">
          <w:pPr>
            <w:pStyle w:val="TOC2"/>
            <w:tabs>
              <w:tab w:val="left" w:pos="1077"/>
            </w:tabs>
            <w:rPr>
              <w:rFonts w:asciiTheme="minorHAnsi" w:eastAsiaTheme="minorEastAsia" w:hAnsiTheme="minorHAnsi" w:cstheme="minorBidi"/>
              <w:noProof/>
              <w:sz w:val="22"/>
              <w:szCs w:val="22"/>
              <w:lang w:val="en-GB" w:eastAsia="en-GB"/>
            </w:rPr>
          </w:pPr>
          <w:hyperlink w:anchor="_Toc46935644" w:history="1">
            <w:r w:rsidR="0051540E" w:rsidRPr="00364B8C">
              <w:rPr>
                <w:rStyle w:val="Hyperlink"/>
                <w:noProof/>
                <w:lang w:val="en-GB"/>
              </w:rPr>
              <w:t>4.2.</w:t>
            </w:r>
            <w:r w:rsidR="0051540E">
              <w:rPr>
                <w:rFonts w:asciiTheme="minorHAnsi" w:eastAsiaTheme="minorEastAsia" w:hAnsiTheme="minorHAnsi" w:cstheme="minorBidi"/>
                <w:noProof/>
                <w:sz w:val="22"/>
                <w:szCs w:val="22"/>
                <w:lang w:val="en-GB" w:eastAsia="en-GB"/>
              </w:rPr>
              <w:tab/>
            </w:r>
            <w:r w:rsidR="0051540E" w:rsidRPr="00364B8C">
              <w:rPr>
                <w:rStyle w:val="Hyperlink"/>
                <w:noProof/>
                <w:lang w:val="en-GB"/>
              </w:rPr>
              <w:t>Deploy from Tomcat Manager</w:t>
            </w:r>
            <w:r w:rsidR="0051540E">
              <w:rPr>
                <w:noProof/>
                <w:webHidden/>
              </w:rPr>
              <w:tab/>
            </w:r>
            <w:r w:rsidR="0051540E">
              <w:rPr>
                <w:noProof/>
                <w:webHidden/>
              </w:rPr>
              <w:fldChar w:fldCharType="begin"/>
            </w:r>
            <w:r w:rsidR="0051540E">
              <w:rPr>
                <w:noProof/>
                <w:webHidden/>
              </w:rPr>
              <w:instrText xml:space="preserve"> PAGEREF _Toc46935644 \h </w:instrText>
            </w:r>
            <w:r w:rsidR="0051540E">
              <w:rPr>
                <w:noProof/>
                <w:webHidden/>
              </w:rPr>
            </w:r>
            <w:r w:rsidR="0051540E">
              <w:rPr>
                <w:noProof/>
                <w:webHidden/>
              </w:rPr>
              <w:fldChar w:fldCharType="separate"/>
            </w:r>
            <w:r w:rsidR="0051540E">
              <w:rPr>
                <w:noProof/>
                <w:webHidden/>
              </w:rPr>
              <w:t>15</w:t>
            </w:r>
            <w:r w:rsidR="0051540E">
              <w:rPr>
                <w:noProof/>
                <w:webHidden/>
              </w:rPr>
              <w:fldChar w:fldCharType="end"/>
            </w:r>
          </w:hyperlink>
        </w:p>
        <w:p w14:paraId="58D495D7" w14:textId="1C45A478" w:rsidR="0051540E" w:rsidRDefault="002B102B">
          <w:pPr>
            <w:pStyle w:val="TOC3"/>
            <w:tabs>
              <w:tab w:val="left" w:pos="1916"/>
            </w:tabs>
            <w:rPr>
              <w:rFonts w:asciiTheme="minorHAnsi" w:eastAsiaTheme="minorEastAsia" w:hAnsiTheme="minorHAnsi" w:cstheme="minorBidi"/>
              <w:noProof/>
              <w:sz w:val="22"/>
              <w:szCs w:val="22"/>
              <w:lang w:val="en-GB" w:eastAsia="en-GB"/>
            </w:rPr>
          </w:pPr>
          <w:hyperlink w:anchor="_Toc46935645" w:history="1">
            <w:r w:rsidR="0051540E" w:rsidRPr="00364B8C">
              <w:rPr>
                <w:rStyle w:val="Hyperlink"/>
                <w:bCs/>
                <w:noProof/>
              </w:rPr>
              <w:t>4.2.1.</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Deploy Directory or WAR File Located on Server</w:t>
            </w:r>
            <w:r w:rsidR="0051540E">
              <w:rPr>
                <w:noProof/>
                <w:webHidden/>
              </w:rPr>
              <w:tab/>
            </w:r>
            <w:r w:rsidR="0051540E">
              <w:rPr>
                <w:noProof/>
                <w:webHidden/>
              </w:rPr>
              <w:fldChar w:fldCharType="begin"/>
            </w:r>
            <w:r w:rsidR="0051540E">
              <w:rPr>
                <w:noProof/>
                <w:webHidden/>
              </w:rPr>
              <w:instrText xml:space="preserve"> PAGEREF _Toc46935645 \h </w:instrText>
            </w:r>
            <w:r w:rsidR="0051540E">
              <w:rPr>
                <w:noProof/>
                <w:webHidden/>
              </w:rPr>
            </w:r>
            <w:r w:rsidR="0051540E">
              <w:rPr>
                <w:noProof/>
                <w:webHidden/>
              </w:rPr>
              <w:fldChar w:fldCharType="separate"/>
            </w:r>
            <w:r w:rsidR="0051540E">
              <w:rPr>
                <w:noProof/>
                <w:webHidden/>
              </w:rPr>
              <w:t>16</w:t>
            </w:r>
            <w:r w:rsidR="0051540E">
              <w:rPr>
                <w:noProof/>
                <w:webHidden/>
              </w:rPr>
              <w:fldChar w:fldCharType="end"/>
            </w:r>
          </w:hyperlink>
        </w:p>
        <w:p w14:paraId="6E853CC2" w14:textId="08A0BD0E" w:rsidR="0051540E" w:rsidRDefault="002B102B">
          <w:pPr>
            <w:pStyle w:val="TOC3"/>
            <w:tabs>
              <w:tab w:val="left" w:pos="1916"/>
            </w:tabs>
            <w:rPr>
              <w:rFonts w:asciiTheme="minorHAnsi" w:eastAsiaTheme="minorEastAsia" w:hAnsiTheme="minorHAnsi" w:cstheme="minorBidi"/>
              <w:noProof/>
              <w:sz w:val="22"/>
              <w:szCs w:val="22"/>
              <w:lang w:val="en-GB" w:eastAsia="en-GB"/>
            </w:rPr>
          </w:pPr>
          <w:hyperlink w:anchor="_Toc46935646" w:history="1">
            <w:r w:rsidR="0051540E" w:rsidRPr="00364B8C">
              <w:rPr>
                <w:rStyle w:val="Hyperlink"/>
                <w:bCs/>
                <w:noProof/>
              </w:rPr>
              <w:t>4.2.2.</w:t>
            </w:r>
            <w:r w:rsidR="0051540E">
              <w:rPr>
                <w:rFonts w:asciiTheme="minorHAnsi" w:eastAsiaTheme="minorEastAsia" w:hAnsiTheme="minorHAnsi" w:cstheme="minorBidi"/>
                <w:noProof/>
                <w:sz w:val="22"/>
                <w:szCs w:val="22"/>
                <w:lang w:val="en-GB" w:eastAsia="en-GB"/>
              </w:rPr>
              <w:tab/>
            </w:r>
            <w:r w:rsidR="0051540E" w:rsidRPr="00364B8C">
              <w:rPr>
                <w:rStyle w:val="Hyperlink"/>
                <w:noProof/>
              </w:rPr>
              <w:t>WAR File to Deploy</w:t>
            </w:r>
            <w:r w:rsidR="0051540E">
              <w:rPr>
                <w:noProof/>
                <w:webHidden/>
              </w:rPr>
              <w:tab/>
            </w:r>
            <w:r w:rsidR="0051540E">
              <w:rPr>
                <w:noProof/>
                <w:webHidden/>
              </w:rPr>
              <w:fldChar w:fldCharType="begin"/>
            </w:r>
            <w:r w:rsidR="0051540E">
              <w:rPr>
                <w:noProof/>
                <w:webHidden/>
              </w:rPr>
              <w:instrText xml:space="preserve"> PAGEREF _Toc46935646 \h </w:instrText>
            </w:r>
            <w:r w:rsidR="0051540E">
              <w:rPr>
                <w:noProof/>
                <w:webHidden/>
              </w:rPr>
            </w:r>
            <w:r w:rsidR="0051540E">
              <w:rPr>
                <w:noProof/>
                <w:webHidden/>
              </w:rPr>
              <w:fldChar w:fldCharType="separate"/>
            </w:r>
            <w:r w:rsidR="0051540E">
              <w:rPr>
                <w:noProof/>
                <w:webHidden/>
              </w:rPr>
              <w:t>16</w:t>
            </w:r>
            <w:r w:rsidR="0051540E">
              <w:rPr>
                <w:noProof/>
                <w:webHidden/>
              </w:rPr>
              <w:fldChar w:fldCharType="end"/>
            </w:r>
          </w:hyperlink>
        </w:p>
        <w:p w14:paraId="083541E2" w14:textId="3FD2D07D" w:rsidR="00DF753F" w:rsidRPr="00C33458" w:rsidRDefault="001B4F2A" w:rsidP="00213AE8">
          <w:pPr>
            <w:rPr>
              <w:rFonts w:ascii="Verdana" w:hAnsi="Verdana"/>
              <w:sz w:val="18"/>
              <w:lang w:val="en-GB"/>
            </w:rPr>
            <w:sectPr w:rsidR="00DF753F" w:rsidRPr="00C33458" w:rsidSect="00FB177B">
              <w:headerReference w:type="default" r:id="rId18"/>
              <w:footerReference w:type="default" r:id="rId19"/>
              <w:pgSz w:w="11907" w:h="16839" w:code="9"/>
              <w:pgMar w:top="1418" w:right="1418" w:bottom="851" w:left="1701" w:header="567" w:footer="720" w:gutter="0"/>
              <w:cols w:space="720"/>
              <w:docGrid w:linePitch="326"/>
            </w:sectPr>
          </w:pPr>
          <w:r w:rsidRPr="00C33458">
            <w:rPr>
              <w:rFonts w:ascii="Verdana" w:hAnsi="Verdana"/>
              <w:b/>
              <w:bCs/>
              <w:noProof/>
              <w:sz w:val="18"/>
              <w:szCs w:val="18"/>
              <w:lang w:val="en-GB"/>
            </w:rPr>
            <w:fldChar w:fldCharType="end"/>
          </w:r>
        </w:p>
      </w:sdtContent>
    </w:sdt>
    <w:p w14:paraId="4FE71962" w14:textId="64D57D33" w:rsidR="00CB2EC5" w:rsidRPr="00C33458" w:rsidRDefault="00CB2EC5" w:rsidP="00213AE8">
      <w:pPr>
        <w:rPr>
          <w:rFonts w:ascii="Verdana" w:hAnsi="Verdana"/>
          <w:sz w:val="16"/>
          <w:szCs w:val="16"/>
          <w:lang w:val="en-GB"/>
        </w:rPr>
      </w:pPr>
    </w:p>
    <w:p w14:paraId="6D3108EF" w14:textId="77777777" w:rsidR="005601B6" w:rsidRPr="00C33458" w:rsidRDefault="005601B6" w:rsidP="00213AE8">
      <w:pPr>
        <w:rPr>
          <w:rFonts w:ascii="Verdana" w:hAnsi="Verdana"/>
          <w:sz w:val="16"/>
          <w:szCs w:val="16"/>
          <w:lang w:val="en-GB"/>
        </w:rPr>
      </w:pPr>
    </w:p>
    <w:p w14:paraId="0DFCC877" w14:textId="77777777" w:rsidR="00CB2EC5" w:rsidRPr="00C33458" w:rsidRDefault="00CB2EC5" w:rsidP="00213AE8">
      <w:pPr>
        <w:rPr>
          <w:rFonts w:ascii="Verdana" w:hAnsi="Verdana"/>
          <w:sz w:val="16"/>
          <w:szCs w:val="16"/>
          <w:lang w:val="en-GB"/>
        </w:rPr>
      </w:pPr>
    </w:p>
    <w:p w14:paraId="4FB5EB41" w14:textId="77777777" w:rsidR="00CB2EC5" w:rsidRPr="00C33458" w:rsidRDefault="00CB2EC5" w:rsidP="00213AE8">
      <w:pPr>
        <w:rPr>
          <w:rFonts w:ascii="Verdana" w:hAnsi="Verdana"/>
          <w:sz w:val="16"/>
          <w:szCs w:val="16"/>
          <w:lang w:val="en-GB"/>
        </w:rPr>
      </w:pPr>
    </w:p>
    <w:p w14:paraId="06F1C7BB" w14:textId="77777777" w:rsidR="00CB2EC5" w:rsidRPr="00C33458" w:rsidRDefault="00CB2EC5" w:rsidP="00213AE8">
      <w:pPr>
        <w:rPr>
          <w:rFonts w:ascii="Verdana" w:hAnsi="Verdana"/>
          <w:sz w:val="16"/>
          <w:szCs w:val="16"/>
          <w:lang w:val="en-GB"/>
        </w:rPr>
      </w:pPr>
    </w:p>
    <w:p w14:paraId="6EDF1BAE" w14:textId="77777777" w:rsidR="00CB2EC5" w:rsidRPr="00C33458" w:rsidRDefault="00CB2EC5" w:rsidP="00213AE8">
      <w:pPr>
        <w:rPr>
          <w:rFonts w:ascii="Verdana" w:hAnsi="Verdana"/>
          <w:sz w:val="16"/>
          <w:szCs w:val="16"/>
          <w:lang w:val="en-GB"/>
        </w:rPr>
      </w:pPr>
    </w:p>
    <w:p w14:paraId="2B33B12D" w14:textId="77777777" w:rsidR="00CB2EC5" w:rsidRPr="00C33458" w:rsidRDefault="00CB2EC5" w:rsidP="00213AE8">
      <w:pPr>
        <w:rPr>
          <w:rFonts w:ascii="Verdana" w:hAnsi="Verdana"/>
          <w:sz w:val="16"/>
          <w:szCs w:val="16"/>
          <w:lang w:val="en-GB"/>
        </w:rPr>
      </w:pPr>
    </w:p>
    <w:p w14:paraId="79455932" w14:textId="77777777" w:rsidR="00CB2EC5" w:rsidRPr="00C33458" w:rsidRDefault="00CB2EC5" w:rsidP="00213AE8">
      <w:pPr>
        <w:rPr>
          <w:rFonts w:ascii="Verdana" w:hAnsi="Verdana"/>
          <w:sz w:val="16"/>
          <w:szCs w:val="16"/>
          <w:lang w:val="en-GB"/>
        </w:rPr>
      </w:pPr>
    </w:p>
    <w:p w14:paraId="4F28FAB8" w14:textId="77777777" w:rsidR="00CB2EC5" w:rsidRPr="00C33458" w:rsidRDefault="00CB2EC5" w:rsidP="00213AE8">
      <w:pPr>
        <w:rPr>
          <w:rFonts w:ascii="Verdana" w:hAnsi="Verdana"/>
          <w:sz w:val="16"/>
          <w:szCs w:val="16"/>
          <w:lang w:val="en-GB"/>
        </w:rPr>
      </w:pPr>
    </w:p>
    <w:p w14:paraId="68FDF5D4" w14:textId="77777777" w:rsidR="00CB2EC5" w:rsidRPr="00C33458" w:rsidRDefault="00CB2EC5" w:rsidP="00213AE8">
      <w:pPr>
        <w:rPr>
          <w:rFonts w:ascii="Verdana" w:hAnsi="Verdana"/>
          <w:sz w:val="16"/>
          <w:szCs w:val="16"/>
          <w:lang w:val="en-GB"/>
        </w:rPr>
      </w:pPr>
    </w:p>
    <w:p w14:paraId="535F57BF" w14:textId="77777777" w:rsidR="00CB2EC5" w:rsidRPr="00C33458" w:rsidRDefault="00CB2EC5" w:rsidP="00213AE8">
      <w:pPr>
        <w:rPr>
          <w:rFonts w:ascii="Verdana" w:hAnsi="Verdana"/>
          <w:sz w:val="16"/>
          <w:szCs w:val="16"/>
          <w:lang w:val="en-GB"/>
        </w:rPr>
      </w:pPr>
    </w:p>
    <w:p w14:paraId="62F94954" w14:textId="77777777" w:rsidR="00CB2EC5" w:rsidRPr="00C33458" w:rsidRDefault="00CB2EC5" w:rsidP="00213AE8">
      <w:pPr>
        <w:rPr>
          <w:rFonts w:ascii="Verdana" w:hAnsi="Verdana"/>
          <w:sz w:val="16"/>
          <w:szCs w:val="16"/>
          <w:lang w:val="en-GB"/>
        </w:rPr>
      </w:pPr>
    </w:p>
    <w:p w14:paraId="7260ACAD" w14:textId="77777777" w:rsidR="00CB2EC5" w:rsidRPr="00C33458" w:rsidRDefault="00CB2EC5" w:rsidP="00213AE8">
      <w:pPr>
        <w:rPr>
          <w:rFonts w:ascii="Verdana" w:hAnsi="Verdana"/>
          <w:sz w:val="16"/>
          <w:szCs w:val="16"/>
          <w:lang w:val="en-GB"/>
        </w:rPr>
      </w:pPr>
    </w:p>
    <w:p w14:paraId="3D360CA6" w14:textId="77777777" w:rsidR="00CB2EC5" w:rsidRPr="00C33458" w:rsidRDefault="00CB2EC5" w:rsidP="00213AE8">
      <w:pPr>
        <w:rPr>
          <w:rFonts w:ascii="Verdana" w:hAnsi="Verdana"/>
          <w:sz w:val="16"/>
          <w:szCs w:val="16"/>
          <w:lang w:val="en-GB"/>
        </w:rPr>
      </w:pPr>
    </w:p>
    <w:p w14:paraId="782ABA98" w14:textId="77777777" w:rsidR="00CB2EC5" w:rsidRPr="00C33458" w:rsidRDefault="00CB2EC5" w:rsidP="00213AE8">
      <w:pPr>
        <w:rPr>
          <w:rFonts w:ascii="Verdana" w:hAnsi="Verdana"/>
          <w:sz w:val="16"/>
          <w:szCs w:val="16"/>
          <w:lang w:val="en-GB"/>
        </w:rPr>
      </w:pPr>
    </w:p>
    <w:p w14:paraId="7A9C2C7E" w14:textId="77777777" w:rsidR="00C360A7" w:rsidRPr="00C33458" w:rsidRDefault="00C360A7" w:rsidP="00213AE8">
      <w:pPr>
        <w:rPr>
          <w:rFonts w:ascii="Verdana" w:hAnsi="Verdana"/>
          <w:sz w:val="16"/>
          <w:szCs w:val="16"/>
          <w:lang w:val="en-GB"/>
        </w:rPr>
      </w:pPr>
    </w:p>
    <w:p w14:paraId="49D0A91E" w14:textId="77777777" w:rsidR="00C360A7" w:rsidRPr="00C33458" w:rsidRDefault="00C360A7" w:rsidP="00213AE8">
      <w:pPr>
        <w:rPr>
          <w:rFonts w:ascii="Verdana" w:hAnsi="Verdana"/>
          <w:sz w:val="16"/>
          <w:szCs w:val="16"/>
          <w:lang w:val="en-GB"/>
        </w:rPr>
      </w:pPr>
    </w:p>
    <w:p w14:paraId="6565DB31" w14:textId="77777777" w:rsidR="00C360A7" w:rsidRPr="00C33458" w:rsidRDefault="00C360A7" w:rsidP="00213AE8">
      <w:pPr>
        <w:rPr>
          <w:rFonts w:ascii="Verdana" w:hAnsi="Verdana"/>
          <w:sz w:val="16"/>
          <w:szCs w:val="16"/>
          <w:lang w:val="en-GB"/>
        </w:rPr>
      </w:pPr>
    </w:p>
    <w:p w14:paraId="1E12C0F2" w14:textId="77777777" w:rsidR="00C360A7" w:rsidRPr="00C33458" w:rsidRDefault="00C360A7" w:rsidP="00213AE8">
      <w:pPr>
        <w:rPr>
          <w:rFonts w:ascii="Verdana" w:hAnsi="Verdana"/>
          <w:sz w:val="16"/>
          <w:szCs w:val="16"/>
          <w:lang w:val="en-GB"/>
        </w:rPr>
      </w:pPr>
    </w:p>
    <w:p w14:paraId="266385B8" w14:textId="77777777" w:rsidR="00C360A7" w:rsidRPr="00C33458" w:rsidRDefault="00C360A7" w:rsidP="00213AE8">
      <w:pPr>
        <w:rPr>
          <w:rFonts w:ascii="Verdana" w:hAnsi="Verdana"/>
          <w:sz w:val="16"/>
          <w:szCs w:val="16"/>
          <w:lang w:val="en-GB"/>
        </w:rPr>
      </w:pPr>
    </w:p>
    <w:p w14:paraId="68162BFB" w14:textId="77777777" w:rsidR="00C360A7" w:rsidRPr="00C33458" w:rsidRDefault="00C360A7" w:rsidP="00213AE8">
      <w:pPr>
        <w:rPr>
          <w:rFonts w:ascii="Verdana" w:hAnsi="Verdana"/>
          <w:sz w:val="16"/>
          <w:szCs w:val="16"/>
          <w:lang w:val="en-GB"/>
        </w:rPr>
      </w:pPr>
    </w:p>
    <w:p w14:paraId="52236F99" w14:textId="77777777" w:rsidR="00C360A7" w:rsidRPr="00C33458" w:rsidRDefault="00C360A7" w:rsidP="00213AE8">
      <w:pPr>
        <w:rPr>
          <w:rFonts w:ascii="Verdana" w:hAnsi="Verdana"/>
          <w:sz w:val="16"/>
          <w:szCs w:val="16"/>
          <w:lang w:val="en-GB"/>
        </w:rPr>
      </w:pPr>
    </w:p>
    <w:p w14:paraId="3ECE6CAB" w14:textId="77777777" w:rsidR="00C360A7" w:rsidRPr="00C33458" w:rsidRDefault="00C360A7" w:rsidP="00213AE8">
      <w:pPr>
        <w:rPr>
          <w:rFonts w:ascii="Verdana" w:hAnsi="Verdana"/>
          <w:sz w:val="16"/>
          <w:szCs w:val="16"/>
          <w:lang w:val="en-GB"/>
        </w:rPr>
      </w:pPr>
    </w:p>
    <w:p w14:paraId="5F6F8A91" w14:textId="77777777" w:rsidR="00C360A7" w:rsidRPr="00C33458" w:rsidRDefault="00C360A7" w:rsidP="00213AE8">
      <w:pPr>
        <w:rPr>
          <w:rFonts w:ascii="Verdana" w:hAnsi="Verdana"/>
          <w:sz w:val="16"/>
          <w:szCs w:val="16"/>
          <w:lang w:val="en-GB"/>
        </w:rPr>
      </w:pPr>
    </w:p>
    <w:p w14:paraId="103D13F1" w14:textId="77777777" w:rsidR="00C360A7" w:rsidRPr="00C33458" w:rsidRDefault="00C360A7" w:rsidP="00213AE8">
      <w:pPr>
        <w:rPr>
          <w:rFonts w:ascii="Verdana" w:hAnsi="Verdana"/>
          <w:sz w:val="16"/>
          <w:szCs w:val="16"/>
          <w:lang w:val="en-GB"/>
        </w:rPr>
      </w:pPr>
    </w:p>
    <w:p w14:paraId="6307A416" w14:textId="77777777" w:rsidR="00C360A7" w:rsidRPr="00C33458" w:rsidRDefault="00C360A7" w:rsidP="00213AE8">
      <w:pPr>
        <w:rPr>
          <w:rFonts w:ascii="Verdana" w:hAnsi="Verdana"/>
          <w:sz w:val="16"/>
          <w:szCs w:val="16"/>
          <w:lang w:val="en-GB"/>
        </w:rPr>
      </w:pPr>
    </w:p>
    <w:p w14:paraId="240FCE46" w14:textId="645E5804" w:rsidR="009A1B34" w:rsidRDefault="009A1B34" w:rsidP="001A5495">
      <w:pPr>
        <w:pStyle w:val="Heading1"/>
      </w:pPr>
      <w:bookmarkStart w:id="0" w:name="_Toc46935628"/>
      <w:r w:rsidRPr="00C33458">
        <w:lastRenderedPageBreak/>
        <w:t>Introduction</w:t>
      </w:r>
      <w:bookmarkEnd w:id="0"/>
      <w:r w:rsidRPr="00C33458">
        <w:t xml:space="preserve"> </w:t>
      </w:r>
    </w:p>
    <w:p w14:paraId="0F3F7E12" w14:textId="77777777" w:rsidR="00FA477B" w:rsidRPr="00C33458" w:rsidRDefault="00FA477B" w:rsidP="00FA477B">
      <w:pPr>
        <w:pStyle w:val="Heading2"/>
        <w:rPr>
          <w:lang w:val="en-GB"/>
        </w:rPr>
      </w:pPr>
      <w:bookmarkStart w:id="1" w:name="_Toc46935629"/>
      <w:r w:rsidRPr="00C33458">
        <w:rPr>
          <w:lang w:val="en-GB"/>
        </w:rPr>
        <w:t>Who is this document for?</w:t>
      </w:r>
      <w:bookmarkEnd w:id="1"/>
    </w:p>
    <w:p w14:paraId="11D4354F" w14:textId="77777777" w:rsidR="00FA477B" w:rsidRDefault="00FA477B" w:rsidP="00FA477B">
      <w:pPr>
        <w:pStyle w:val="BodyCaptcha"/>
      </w:pPr>
      <w:r w:rsidRPr="00C33458">
        <w:t>This CAPTCHA API Implementation Manual is for the reference of developers wanting to use the REST API gateway.</w:t>
      </w:r>
    </w:p>
    <w:p w14:paraId="12638705" w14:textId="150DD717" w:rsidR="00FA477B" w:rsidRPr="00FA477B" w:rsidRDefault="00FA477B" w:rsidP="00FA477B">
      <w:pPr>
        <w:pStyle w:val="Text1"/>
        <w:ind w:left="0"/>
        <w:rPr>
          <w:lang w:val="en-GB"/>
        </w:rPr>
      </w:pPr>
    </w:p>
    <w:p w14:paraId="035DEAD4" w14:textId="4AF2B2F9" w:rsidR="00295CED" w:rsidRPr="00C33458" w:rsidRDefault="00295CED" w:rsidP="00295CED">
      <w:pPr>
        <w:pStyle w:val="Heading2"/>
        <w:rPr>
          <w:lang w:val="en-GB"/>
        </w:rPr>
      </w:pPr>
      <w:bookmarkStart w:id="2" w:name="_Toc46935630"/>
      <w:r w:rsidRPr="00C33458">
        <w:rPr>
          <w:lang w:val="en-GB"/>
        </w:rPr>
        <w:t>What is</w:t>
      </w:r>
      <w:r w:rsidR="00DC56F6">
        <w:rPr>
          <w:lang w:val="en-GB"/>
        </w:rPr>
        <w:t xml:space="preserve"> a</w:t>
      </w:r>
      <w:r w:rsidRPr="00C33458">
        <w:rPr>
          <w:lang w:val="en-GB"/>
        </w:rPr>
        <w:t xml:space="preserve"> </w:t>
      </w:r>
      <w:r w:rsidR="002700BF" w:rsidRPr="00C33458">
        <w:rPr>
          <w:lang w:val="en-GB"/>
        </w:rPr>
        <w:t>CAPTCHA</w:t>
      </w:r>
      <w:bookmarkEnd w:id="2"/>
    </w:p>
    <w:p w14:paraId="3964E2DA" w14:textId="25332C02" w:rsidR="00D0585D" w:rsidRPr="00C33458" w:rsidRDefault="00D0585D" w:rsidP="00D0585D">
      <w:pPr>
        <w:pStyle w:val="BodyCaptcha"/>
      </w:pPr>
      <w:r w:rsidRPr="00C33458">
        <w:t>A CAPTCHA is a test intended to distinguish human from machine input in order to thwart spam and automatic submission or extraction of data.</w:t>
      </w:r>
      <w:r w:rsidR="00691F67" w:rsidRPr="00C33458">
        <w:t xml:space="preserve"> It is a short online typing test that is easy for humans to pass but difficult for robotic software programs to complete—hence the test's actual name, Completely Automated Public Turing test to tell Computers and Humans Apart (CAPTCHA).</w:t>
      </w:r>
      <w:r w:rsidRPr="00C33458">
        <w:t xml:space="preserve"> The user is typically challenged to solve a puzzle that relies on expected capacities of the human brains but whose resolution is complex to automate. </w:t>
      </w:r>
    </w:p>
    <w:p w14:paraId="25729FB0" w14:textId="77777777" w:rsidR="00D0585D" w:rsidRPr="00C33458" w:rsidRDefault="00D0585D" w:rsidP="008514A4">
      <w:pPr>
        <w:pStyle w:val="BodyCaptcha"/>
      </w:pPr>
    </w:p>
    <w:p w14:paraId="6E341242" w14:textId="372BFD8D" w:rsidR="00871B77" w:rsidRPr="00C33458" w:rsidRDefault="006B0A2D" w:rsidP="0059035B">
      <w:pPr>
        <w:pStyle w:val="Heading2"/>
        <w:rPr>
          <w:lang w:val="en-GB"/>
        </w:rPr>
      </w:pPr>
      <w:bookmarkStart w:id="3" w:name="_Toc46935631"/>
      <w:r w:rsidRPr="00C33458">
        <w:rPr>
          <w:lang w:val="en-GB"/>
        </w:rPr>
        <w:t>Features</w:t>
      </w:r>
      <w:bookmarkEnd w:id="3"/>
    </w:p>
    <w:p w14:paraId="2B4EA92D" w14:textId="61AA4091" w:rsidR="000F014E" w:rsidRPr="00C33458" w:rsidRDefault="000F014E" w:rsidP="00B43E5B">
      <w:pPr>
        <w:pStyle w:val="BodyCaptcha"/>
      </w:pPr>
      <w:r w:rsidRPr="00C33458">
        <w:t xml:space="preserve">The objective of this </w:t>
      </w:r>
      <w:r w:rsidR="005F7CDA" w:rsidRPr="00C33458">
        <w:t xml:space="preserve">solution </w:t>
      </w:r>
      <w:r w:rsidRPr="00C33458">
        <w:t xml:space="preserve">is to offer to the Member States an open source CAPTCHA released under the EUPL (European Union Public License) that is maintained, secure, user-friendly and multilingual. </w:t>
      </w:r>
      <w:r w:rsidR="005170A6" w:rsidRPr="00C33458">
        <w:t>This</w:t>
      </w:r>
      <w:r w:rsidRPr="00C33458">
        <w:t xml:space="preserve"> component can be operated as a service. The solution </w:t>
      </w:r>
      <w:r w:rsidR="000C2125" w:rsidRPr="00C33458">
        <w:t>is</w:t>
      </w:r>
      <w:r w:rsidRPr="00C33458">
        <w:t xml:space="preserve"> published on </w:t>
      </w:r>
      <w:hyperlink r:id="rId20" w:history="1">
        <w:r w:rsidRPr="005020AB">
          <w:rPr>
            <w:rStyle w:val="Hyperlink"/>
          </w:rPr>
          <w:t>GitHub</w:t>
        </w:r>
      </w:hyperlink>
      <w:r w:rsidRPr="00C33458">
        <w:t xml:space="preserve"> so that it can be reviewed and maintained by the open source community. </w:t>
      </w:r>
    </w:p>
    <w:p w14:paraId="10D45356" w14:textId="34A89EDF" w:rsidR="00484964" w:rsidRDefault="000F014E" w:rsidP="00B43E5B">
      <w:pPr>
        <w:pStyle w:val="BodyCaptcha"/>
      </w:pPr>
      <w:r w:rsidRPr="00C33458">
        <w:t xml:space="preserve">A CAPTCHA is an essential component of information systems dealing specifically with human users, such as citizens. Having an open source secure and user-friendly CAPTCHA prevents from having to acquire or implement a specific one in several information systems. It allows </w:t>
      </w:r>
      <w:r w:rsidR="002954CF">
        <w:t xml:space="preserve">for Member States </w:t>
      </w:r>
      <w:r w:rsidR="00E21428">
        <w:t>to offer</w:t>
      </w:r>
      <w:r w:rsidRPr="00C33458">
        <w:t xml:space="preserve"> a consistent user experience throughout public services in Europe for a </w:t>
      </w:r>
      <w:r w:rsidR="00E27AAD" w:rsidRPr="00C33458">
        <w:t>step-in administrative process</w:t>
      </w:r>
      <w:r w:rsidRPr="00C33458">
        <w:t xml:space="preserve"> that are perceived as complicated by many users.</w:t>
      </w:r>
      <w:r w:rsidR="00FC15DF" w:rsidRPr="00C33458">
        <w:t xml:space="preserve"> The </w:t>
      </w:r>
      <w:r w:rsidR="00003592" w:rsidRPr="00C33458">
        <w:t xml:space="preserve">EU </w:t>
      </w:r>
      <w:r w:rsidR="00FC15DF" w:rsidRPr="00C33458">
        <w:t xml:space="preserve">CAPTCHA </w:t>
      </w:r>
      <w:r w:rsidR="00604459" w:rsidRPr="00C33458">
        <w:t xml:space="preserve">solution </w:t>
      </w:r>
      <w:r w:rsidR="00FC15DF" w:rsidRPr="00C33458">
        <w:t>solve</w:t>
      </w:r>
      <w:r w:rsidR="00604459" w:rsidRPr="00C33458">
        <w:t>s</w:t>
      </w:r>
      <w:r w:rsidR="00FC15DF" w:rsidRPr="00C33458">
        <w:t xml:space="preserve"> a common problem in a consistent and cost-effective way and solves a common problem that is not related to any </w:t>
      </w:r>
      <w:proofErr w:type="gramStart"/>
      <w:r w:rsidR="00FC15DF" w:rsidRPr="00C33458">
        <w:t>particular sector</w:t>
      </w:r>
      <w:proofErr w:type="gramEnd"/>
      <w:r w:rsidR="00FC15DF" w:rsidRPr="00C33458">
        <w:t xml:space="preserve"> or EU Member State. </w:t>
      </w:r>
    </w:p>
    <w:p w14:paraId="15CE5B79" w14:textId="465DB99A" w:rsidR="00BA2618" w:rsidRPr="00C33458" w:rsidRDefault="00BA2618" w:rsidP="00B43E5B">
      <w:pPr>
        <w:pStyle w:val="BodyCaptcha"/>
      </w:pPr>
      <w:r w:rsidRPr="00C33458">
        <w:t>EU CAPTCHA is multilingual with support for all official languages from the European Union</w:t>
      </w:r>
      <w:r w:rsidR="4289A5DD" w:rsidRPr="00C33458">
        <w:t xml:space="preserve">. </w:t>
      </w:r>
      <w:r w:rsidR="00251DC3">
        <w:t>It</w:t>
      </w:r>
      <w:r w:rsidR="4289A5DD" w:rsidRPr="00C33458">
        <w:t xml:space="preserve"> allows you to</w:t>
      </w:r>
      <w:r w:rsidRPr="00C33458">
        <w:t xml:space="preserve"> make a request to the </w:t>
      </w:r>
      <w:r w:rsidR="6CFF5785" w:rsidRPr="00C33458">
        <w:t xml:space="preserve">included </w:t>
      </w:r>
      <w:r w:rsidRPr="00C33458">
        <w:t xml:space="preserve">REST API </w:t>
      </w:r>
      <w:r w:rsidR="0076758A">
        <w:t>using</w:t>
      </w:r>
      <w:r w:rsidRPr="00C33458">
        <w:t xml:space="preserve"> the </w:t>
      </w:r>
      <w:r w:rsidR="44CAB3A9" w:rsidRPr="00C33458">
        <w:t xml:space="preserve">desired </w:t>
      </w:r>
      <w:r w:rsidRPr="00C33458">
        <w:t>language</w:t>
      </w:r>
      <w:r w:rsidR="7C9B9082" w:rsidRPr="00C33458">
        <w:t>.</w:t>
      </w:r>
      <w:r w:rsidRPr="00C33458">
        <w:t xml:space="preserve"> </w:t>
      </w:r>
      <w:r w:rsidR="1E1ADF4A" w:rsidRPr="00C33458">
        <w:t>Y</w:t>
      </w:r>
      <w:r w:rsidRPr="00C33458">
        <w:t xml:space="preserve">ou can </w:t>
      </w:r>
      <w:r w:rsidR="00A17548">
        <w:t>include</w:t>
      </w:r>
      <w:r w:rsidRPr="00C33458">
        <w:t xml:space="preserve"> the</w:t>
      </w:r>
      <w:r w:rsidR="03F88A5B" w:rsidRPr="00C33458">
        <w:t xml:space="preserve"> unique language</w:t>
      </w:r>
      <w:r w:rsidRPr="00C33458">
        <w:t xml:space="preserve"> </w:t>
      </w:r>
      <w:r w:rsidRPr="00C33458">
        <w:rPr>
          <w:i/>
          <w:iCs/>
        </w:rPr>
        <w:t xml:space="preserve">code </w:t>
      </w:r>
      <w:r w:rsidRPr="00C33458">
        <w:t>of the</w:t>
      </w:r>
      <w:r w:rsidR="7E7B9337" w:rsidRPr="00C33458">
        <w:t xml:space="preserve"> desired</w:t>
      </w:r>
      <w:r w:rsidRPr="00C33458">
        <w:t xml:space="preserve"> language as a query parameter</w:t>
      </w:r>
      <w:r w:rsidR="00931128">
        <w:t xml:space="preserve"> </w:t>
      </w:r>
      <w:r w:rsidR="000E55E4" w:rsidRPr="00C33458">
        <w:t>(</w:t>
      </w:r>
      <w:r w:rsidR="00AF6F10">
        <w:t xml:space="preserve">see also </w:t>
      </w:r>
      <w:r w:rsidR="000E55E4" w:rsidRPr="00C33458">
        <w:fldChar w:fldCharType="begin"/>
      </w:r>
      <w:r w:rsidR="000E55E4" w:rsidRPr="00C33458">
        <w:instrText xml:space="preserve"> REF _Ref44968318 \h </w:instrText>
      </w:r>
      <w:r w:rsidR="00B43E5B">
        <w:instrText xml:space="preserve"> \* MERGEFORMAT </w:instrText>
      </w:r>
      <w:r w:rsidR="000E55E4" w:rsidRPr="00C33458">
        <w:fldChar w:fldCharType="separate"/>
      </w:r>
      <w:r w:rsidR="000E55E4" w:rsidRPr="00C33458">
        <w:t xml:space="preserve">Language table </w:t>
      </w:r>
      <w:r w:rsidR="000E55E4" w:rsidRPr="00C33458">
        <w:rPr>
          <w:noProof/>
        </w:rPr>
        <w:t>1</w:t>
      </w:r>
      <w:r w:rsidR="000E55E4" w:rsidRPr="00C33458">
        <w:fldChar w:fldCharType="end"/>
      </w:r>
      <w:r w:rsidR="000E55E4" w:rsidRPr="00C33458">
        <w:t>)</w:t>
      </w:r>
      <w:r w:rsidRPr="00C33458">
        <w:t>.</w:t>
      </w:r>
      <w:r w:rsidR="00423DDD" w:rsidRPr="00C33458">
        <w:t xml:space="preserve"> </w:t>
      </w:r>
      <w:r w:rsidR="4FECF8FA" w:rsidRPr="00C33458">
        <w:t xml:space="preserve">By default, the </w:t>
      </w:r>
      <w:r w:rsidR="001D308F">
        <w:t>configured</w:t>
      </w:r>
      <w:r w:rsidR="4FECF8FA" w:rsidRPr="00C33458">
        <w:t xml:space="preserve"> language is English.</w:t>
      </w:r>
      <w:r w:rsidR="351C5CE0" w:rsidRPr="00C33458">
        <w:t xml:space="preserve"> If the CAPTCHA solution is used on an internationalized page, </w:t>
      </w:r>
      <w:r w:rsidR="00570375">
        <w:t>further configuring</w:t>
      </w:r>
      <w:r w:rsidR="004A29F0">
        <w:t xml:space="preserve"> EU CAPTCHA</w:t>
      </w:r>
      <w:r w:rsidR="351C5CE0" w:rsidRPr="00C33458">
        <w:t xml:space="preserve"> can be helpful for the user. </w:t>
      </w:r>
      <w:r w:rsidR="004A29F0">
        <w:t>The user</w:t>
      </w:r>
      <w:r w:rsidR="351C5CE0" w:rsidRPr="00C33458">
        <w:t xml:space="preserve"> can</w:t>
      </w:r>
      <w:r w:rsidR="004A29F0">
        <w:t xml:space="preserve"> </w:t>
      </w:r>
      <w:r w:rsidR="351C5CE0" w:rsidRPr="00C33458">
        <w:t xml:space="preserve">select the </w:t>
      </w:r>
      <w:r w:rsidR="000E55E4" w:rsidRPr="00C33458">
        <w:t>preferred</w:t>
      </w:r>
      <w:r w:rsidR="351C5CE0" w:rsidRPr="00C33458">
        <w:t xml:space="preserve"> language </w:t>
      </w:r>
      <w:r w:rsidR="004A29F0">
        <w:t xml:space="preserve">themselves </w:t>
      </w:r>
      <w:r w:rsidR="351C5CE0" w:rsidRPr="00C33458">
        <w:t xml:space="preserve">from a </w:t>
      </w:r>
      <w:r w:rsidR="006A695B" w:rsidRPr="00C33458">
        <w:t>drop-down</w:t>
      </w:r>
      <w:r w:rsidR="351C5CE0" w:rsidRPr="00C33458">
        <w:t xml:space="preserve"> list, or the developer pre-configures this </w:t>
      </w:r>
      <w:r w:rsidR="6107442B" w:rsidRPr="00C33458">
        <w:t>during deployment.</w:t>
      </w:r>
    </w:p>
    <w:p w14:paraId="3E9E75A1" w14:textId="5D0A8D22" w:rsidR="00BA2618" w:rsidRPr="00C33458" w:rsidRDefault="66B05DFE" w:rsidP="00B43E5B">
      <w:pPr>
        <w:pStyle w:val="BodyCaptcha"/>
      </w:pPr>
      <w:r w:rsidRPr="00C33458">
        <w:t>T</w:t>
      </w:r>
      <w:r w:rsidR="00645C3E" w:rsidRPr="00C33458">
        <w:t>he textual C</w:t>
      </w:r>
      <w:r w:rsidR="6C5B7EF0" w:rsidRPr="00C33458">
        <w:t>APTCHA</w:t>
      </w:r>
      <w:r w:rsidR="00645C3E" w:rsidRPr="00C33458">
        <w:t xml:space="preserve">s </w:t>
      </w:r>
      <w:r w:rsidR="50B49EE4" w:rsidRPr="00C33458">
        <w:t xml:space="preserve">are case sensitive. Users will have to insert the exact upper- and </w:t>
      </w:r>
      <w:r w:rsidR="00CA6B3D" w:rsidRPr="00C33458">
        <w:t>lower-case</w:t>
      </w:r>
      <w:r w:rsidR="50B49EE4" w:rsidRPr="00C33458">
        <w:t xml:space="preserve"> letters that the CATPCHA image is showing them</w:t>
      </w:r>
      <w:r w:rsidR="00C20AFC" w:rsidRPr="00C33458">
        <w:t>.</w:t>
      </w:r>
      <w:r w:rsidR="000A3E6F" w:rsidRPr="00C33458">
        <w:t xml:space="preserve"> </w:t>
      </w:r>
    </w:p>
    <w:p w14:paraId="34CBAB70" w14:textId="34AF7498" w:rsidR="00BA2618" w:rsidRPr="00C33458" w:rsidRDefault="000A3E6F" w:rsidP="00B43E5B">
      <w:pPr>
        <w:pStyle w:val="BodyCaptcha"/>
      </w:pPr>
      <w:r w:rsidRPr="00C33458">
        <w:t xml:space="preserve">The </w:t>
      </w:r>
      <w:r w:rsidR="542AC12E" w:rsidRPr="00C33458">
        <w:t xml:space="preserve">selected </w:t>
      </w:r>
      <w:r w:rsidRPr="00C33458">
        <w:t>language has an impact on the alphabet</w:t>
      </w:r>
      <w:r w:rsidR="1F81F965" w:rsidRPr="00C33458">
        <w:t xml:space="preserve"> used in the CAPTCHA image</w:t>
      </w:r>
      <w:r w:rsidR="00564B87">
        <w:t xml:space="preserve">. For example, if </w:t>
      </w:r>
      <w:r w:rsidR="00940353">
        <w:t>EU CAPTCHA is configured to use Bulgarian, th</w:t>
      </w:r>
      <w:r w:rsidR="00092036" w:rsidRPr="00C33458">
        <w:t>e Bulgarian alphabet</w:t>
      </w:r>
      <w:r w:rsidR="00940353">
        <w:t xml:space="preserve"> will be used</w:t>
      </w:r>
      <w:r w:rsidR="00092036" w:rsidRPr="00C33458">
        <w:t>:</w:t>
      </w:r>
    </w:p>
    <w:p w14:paraId="2D5CF93D" w14:textId="1B156D6A" w:rsidR="00500E6F" w:rsidRPr="00C33458" w:rsidRDefault="00092036" w:rsidP="004A35A7">
      <w:pPr>
        <w:pStyle w:val="BodyCaptcha"/>
      </w:pPr>
      <w:r w:rsidRPr="00C33458">
        <w:t>'А'</w:t>
      </w:r>
      <w:r w:rsidRPr="00C33458">
        <w:rPr>
          <w:color w:val="080808"/>
        </w:rPr>
        <w:t xml:space="preserve">, </w:t>
      </w:r>
      <w:r w:rsidRPr="00C33458">
        <w:t>'а'</w:t>
      </w:r>
      <w:r w:rsidRPr="00C33458">
        <w:rPr>
          <w:color w:val="080808"/>
        </w:rPr>
        <w:t xml:space="preserve">, </w:t>
      </w:r>
      <w:r w:rsidRPr="00C33458">
        <w:t>'Б'</w:t>
      </w:r>
      <w:r w:rsidRPr="00C33458">
        <w:rPr>
          <w:color w:val="080808"/>
        </w:rPr>
        <w:t xml:space="preserve">, </w:t>
      </w:r>
      <w:r w:rsidRPr="00C33458">
        <w:t>'б'</w:t>
      </w:r>
      <w:r w:rsidRPr="00C33458">
        <w:rPr>
          <w:color w:val="080808"/>
        </w:rPr>
        <w:t xml:space="preserve">, </w:t>
      </w:r>
      <w:r w:rsidRPr="00C33458">
        <w:t>'В'</w:t>
      </w:r>
      <w:r w:rsidRPr="00C33458">
        <w:rPr>
          <w:color w:val="080808"/>
        </w:rPr>
        <w:t xml:space="preserve">, </w:t>
      </w:r>
      <w:r w:rsidRPr="00C33458">
        <w:t>'в'</w:t>
      </w:r>
      <w:r w:rsidRPr="00C33458">
        <w:rPr>
          <w:color w:val="080808"/>
        </w:rPr>
        <w:t xml:space="preserve">, </w:t>
      </w:r>
      <w:r w:rsidRPr="00C33458">
        <w:t>'Г'</w:t>
      </w:r>
      <w:r w:rsidRPr="00C33458">
        <w:rPr>
          <w:color w:val="080808"/>
        </w:rPr>
        <w:t xml:space="preserve">, </w:t>
      </w:r>
      <w:r w:rsidRPr="00C33458">
        <w:t>'г'</w:t>
      </w:r>
      <w:r w:rsidRPr="00C33458">
        <w:rPr>
          <w:color w:val="080808"/>
        </w:rPr>
        <w:t xml:space="preserve">, </w:t>
      </w:r>
      <w:r w:rsidRPr="00C33458">
        <w:t>'Д'</w:t>
      </w:r>
      <w:r w:rsidRPr="00C33458">
        <w:rPr>
          <w:color w:val="080808"/>
        </w:rPr>
        <w:t xml:space="preserve">, </w:t>
      </w:r>
      <w:r w:rsidRPr="00C33458">
        <w:t>'д'</w:t>
      </w:r>
      <w:r w:rsidRPr="00C33458">
        <w:rPr>
          <w:color w:val="080808"/>
        </w:rPr>
        <w:t xml:space="preserve">, </w:t>
      </w:r>
      <w:r w:rsidRPr="00C33458">
        <w:t>'Е'</w:t>
      </w:r>
      <w:r w:rsidRPr="00C33458">
        <w:rPr>
          <w:color w:val="080808"/>
        </w:rPr>
        <w:t xml:space="preserve">, </w:t>
      </w:r>
      <w:r w:rsidRPr="00C33458">
        <w:t>'е'</w:t>
      </w:r>
      <w:r w:rsidRPr="00C33458">
        <w:rPr>
          <w:color w:val="080808"/>
        </w:rPr>
        <w:t xml:space="preserve">, </w:t>
      </w:r>
      <w:r w:rsidRPr="00C33458">
        <w:t>'Ж'</w:t>
      </w:r>
      <w:r w:rsidRPr="00C33458">
        <w:rPr>
          <w:color w:val="080808"/>
        </w:rPr>
        <w:t xml:space="preserve">, </w:t>
      </w:r>
      <w:r w:rsidRPr="00C33458">
        <w:t>'ж'</w:t>
      </w:r>
      <w:r w:rsidRPr="00C33458">
        <w:rPr>
          <w:color w:val="080808"/>
        </w:rPr>
        <w:t xml:space="preserve">, </w:t>
      </w:r>
      <w:r w:rsidRPr="00C33458">
        <w:t>'З'</w:t>
      </w:r>
      <w:r w:rsidRPr="00C33458">
        <w:rPr>
          <w:color w:val="080808"/>
        </w:rPr>
        <w:t xml:space="preserve">, </w:t>
      </w:r>
      <w:r w:rsidRPr="00C33458">
        <w:t>'з'</w:t>
      </w:r>
      <w:r w:rsidRPr="00C33458">
        <w:rPr>
          <w:color w:val="080808"/>
        </w:rPr>
        <w:t xml:space="preserve">, </w:t>
      </w:r>
      <w:r w:rsidRPr="00C33458">
        <w:t>'И'</w:t>
      </w:r>
      <w:r w:rsidRPr="00C33458">
        <w:rPr>
          <w:color w:val="080808"/>
        </w:rPr>
        <w:t xml:space="preserve">, </w:t>
      </w:r>
      <w:r w:rsidRPr="00C33458">
        <w:t>'и'</w:t>
      </w:r>
      <w:r w:rsidRPr="00C33458">
        <w:rPr>
          <w:color w:val="080808"/>
        </w:rPr>
        <w:t>,</w:t>
      </w:r>
      <w:r w:rsidRPr="00C33458">
        <w:rPr>
          <w:color w:val="080808"/>
        </w:rPr>
        <w:br/>
      </w:r>
      <w:r w:rsidRPr="00C33458">
        <w:t>'Й'</w:t>
      </w:r>
      <w:r w:rsidRPr="00C33458">
        <w:rPr>
          <w:color w:val="080808"/>
        </w:rPr>
        <w:t xml:space="preserve">, </w:t>
      </w:r>
      <w:r w:rsidRPr="00C33458">
        <w:t>'й'</w:t>
      </w:r>
      <w:r w:rsidRPr="00C33458">
        <w:rPr>
          <w:color w:val="080808"/>
        </w:rPr>
        <w:t xml:space="preserve">, </w:t>
      </w:r>
      <w:r w:rsidRPr="00C33458">
        <w:t>'К'</w:t>
      </w:r>
      <w:r w:rsidRPr="00C33458">
        <w:rPr>
          <w:color w:val="080808"/>
        </w:rPr>
        <w:t xml:space="preserve">, </w:t>
      </w:r>
      <w:r w:rsidRPr="00C33458">
        <w:t>'к'</w:t>
      </w:r>
      <w:r w:rsidRPr="00C33458">
        <w:rPr>
          <w:color w:val="080808"/>
        </w:rPr>
        <w:t xml:space="preserve">, </w:t>
      </w:r>
      <w:r w:rsidRPr="00C33458">
        <w:t>'Л'</w:t>
      </w:r>
      <w:r w:rsidRPr="00C33458">
        <w:rPr>
          <w:color w:val="080808"/>
        </w:rPr>
        <w:t xml:space="preserve">, </w:t>
      </w:r>
      <w:r w:rsidRPr="00C33458">
        <w:t>'л'</w:t>
      </w:r>
      <w:r w:rsidRPr="00C33458">
        <w:rPr>
          <w:color w:val="080808"/>
        </w:rPr>
        <w:t xml:space="preserve">, </w:t>
      </w:r>
      <w:r w:rsidRPr="00C33458">
        <w:t>'М'</w:t>
      </w:r>
      <w:r w:rsidRPr="00C33458">
        <w:rPr>
          <w:color w:val="080808"/>
        </w:rPr>
        <w:t xml:space="preserve">, </w:t>
      </w:r>
      <w:r w:rsidRPr="00C33458">
        <w:t>'м'</w:t>
      </w:r>
      <w:r w:rsidRPr="00C33458">
        <w:rPr>
          <w:color w:val="080808"/>
        </w:rPr>
        <w:t xml:space="preserve">, </w:t>
      </w:r>
      <w:r w:rsidRPr="00C33458">
        <w:t>'Н'</w:t>
      </w:r>
      <w:r w:rsidRPr="00C33458">
        <w:rPr>
          <w:color w:val="080808"/>
        </w:rPr>
        <w:t xml:space="preserve">, </w:t>
      </w:r>
      <w:r w:rsidRPr="00C33458">
        <w:t>'н'</w:t>
      </w:r>
      <w:r w:rsidRPr="00C33458">
        <w:rPr>
          <w:color w:val="080808"/>
        </w:rPr>
        <w:t xml:space="preserve">, </w:t>
      </w:r>
      <w:r w:rsidRPr="00C33458">
        <w:t>'О'</w:t>
      </w:r>
      <w:r w:rsidRPr="00C33458">
        <w:rPr>
          <w:color w:val="080808"/>
        </w:rPr>
        <w:t xml:space="preserve">, </w:t>
      </w:r>
      <w:r w:rsidRPr="00C33458">
        <w:t>'о'</w:t>
      </w:r>
      <w:r w:rsidRPr="00C33458">
        <w:rPr>
          <w:color w:val="080808"/>
        </w:rPr>
        <w:t xml:space="preserve">, </w:t>
      </w:r>
      <w:r w:rsidRPr="00C33458">
        <w:t>'П'</w:t>
      </w:r>
      <w:r w:rsidRPr="00C33458">
        <w:rPr>
          <w:color w:val="080808"/>
        </w:rPr>
        <w:t xml:space="preserve">, </w:t>
      </w:r>
      <w:r w:rsidRPr="00C33458">
        <w:t>'п'</w:t>
      </w:r>
      <w:r w:rsidRPr="00C33458">
        <w:rPr>
          <w:color w:val="080808"/>
        </w:rPr>
        <w:t xml:space="preserve">, </w:t>
      </w:r>
      <w:r w:rsidRPr="00C33458">
        <w:t>'Р'</w:t>
      </w:r>
      <w:r w:rsidRPr="00C33458">
        <w:rPr>
          <w:color w:val="080808"/>
        </w:rPr>
        <w:t xml:space="preserve">, </w:t>
      </w:r>
      <w:r w:rsidRPr="00C33458">
        <w:t>'р'</w:t>
      </w:r>
      <w:r w:rsidRPr="00C33458">
        <w:rPr>
          <w:color w:val="080808"/>
        </w:rPr>
        <w:t xml:space="preserve">, </w:t>
      </w:r>
      <w:r w:rsidRPr="00C33458">
        <w:t>'С'</w:t>
      </w:r>
      <w:r w:rsidRPr="00C33458">
        <w:rPr>
          <w:color w:val="080808"/>
        </w:rPr>
        <w:t xml:space="preserve">, </w:t>
      </w:r>
      <w:r w:rsidRPr="00C33458">
        <w:t>'с'</w:t>
      </w:r>
      <w:r w:rsidRPr="00C33458">
        <w:rPr>
          <w:color w:val="080808"/>
        </w:rPr>
        <w:t>,</w:t>
      </w:r>
      <w:r w:rsidRPr="00C33458">
        <w:rPr>
          <w:color w:val="080808"/>
        </w:rPr>
        <w:br/>
      </w:r>
      <w:r w:rsidRPr="00C33458">
        <w:lastRenderedPageBreak/>
        <w:t>'Т'</w:t>
      </w:r>
      <w:r w:rsidRPr="00C33458">
        <w:rPr>
          <w:color w:val="080808"/>
        </w:rPr>
        <w:t xml:space="preserve">, </w:t>
      </w:r>
      <w:r w:rsidRPr="00C33458">
        <w:t>'т'</w:t>
      </w:r>
      <w:r w:rsidRPr="00C33458">
        <w:rPr>
          <w:color w:val="080808"/>
        </w:rPr>
        <w:t xml:space="preserve">, </w:t>
      </w:r>
      <w:r w:rsidRPr="00C33458">
        <w:t>'У'</w:t>
      </w:r>
      <w:r w:rsidRPr="00C33458">
        <w:rPr>
          <w:color w:val="080808"/>
        </w:rPr>
        <w:t xml:space="preserve">, </w:t>
      </w:r>
      <w:r w:rsidRPr="00C33458">
        <w:t>'у'</w:t>
      </w:r>
      <w:r w:rsidRPr="00C33458">
        <w:rPr>
          <w:color w:val="080808"/>
        </w:rPr>
        <w:t xml:space="preserve">, </w:t>
      </w:r>
      <w:r w:rsidRPr="00C33458">
        <w:t>'Ф'</w:t>
      </w:r>
      <w:r w:rsidRPr="00C33458">
        <w:rPr>
          <w:color w:val="080808"/>
        </w:rPr>
        <w:t xml:space="preserve">, </w:t>
      </w:r>
      <w:r w:rsidRPr="00C33458">
        <w:t>'ф'</w:t>
      </w:r>
      <w:r w:rsidRPr="00C33458">
        <w:rPr>
          <w:color w:val="080808"/>
        </w:rPr>
        <w:t xml:space="preserve">, </w:t>
      </w:r>
      <w:r w:rsidRPr="00C33458">
        <w:t>'Х'</w:t>
      </w:r>
      <w:r w:rsidRPr="00C33458">
        <w:rPr>
          <w:color w:val="080808"/>
        </w:rPr>
        <w:t xml:space="preserve">, </w:t>
      </w:r>
      <w:r w:rsidRPr="00C33458">
        <w:t>'х'</w:t>
      </w:r>
      <w:r w:rsidRPr="00C33458">
        <w:rPr>
          <w:color w:val="080808"/>
        </w:rPr>
        <w:t xml:space="preserve">, </w:t>
      </w:r>
      <w:r w:rsidRPr="00C33458">
        <w:t>'Ц'</w:t>
      </w:r>
      <w:r w:rsidRPr="00C33458">
        <w:rPr>
          <w:color w:val="080808"/>
        </w:rPr>
        <w:t xml:space="preserve">, </w:t>
      </w:r>
      <w:r w:rsidRPr="00C33458">
        <w:t>'ц'</w:t>
      </w:r>
      <w:r w:rsidRPr="00C33458">
        <w:rPr>
          <w:color w:val="080808"/>
        </w:rPr>
        <w:t xml:space="preserve">, </w:t>
      </w:r>
      <w:r w:rsidRPr="00C33458">
        <w:t>'Ч'</w:t>
      </w:r>
      <w:r w:rsidRPr="00C33458">
        <w:rPr>
          <w:color w:val="080808"/>
        </w:rPr>
        <w:t xml:space="preserve">, </w:t>
      </w:r>
      <w:r w:rsidRPr="00C33458">
        <w:t>'ч'</w:t>
      </w:r>
      <w:r w:rsidRPr="00C33458">
        <w:rPr>
          <w:color w:val="080808"/>
        </w:rPr>
        <w:t xml:space="preserve">, </w:t>
      </w:r>
      <w:r w:rsidRPr="00C33458">
        <w:t>'Ш'</w:t>
      </w:r>
      <w:r w:rsidRPr="00C33458">
        <w:rPr>
          <w:color w:val="080808"/>
        </w:rPr>
        <w:t xml:space="preserve">, </w:t>
      </w:r>
      <w:r w:rsidRPr="00C33458">
        <w:t>'ш'</w:t>
      </w:r>
      <w:r w:rsidRPr="00C33458">
        <w:rPr>
          <w:color w:val="080808"/>
        </w:rPr>
        <w:t xml:space="preserve">, </w:t>
      </w:r>
      <w:r w:rsidRPr="00C33458">
        <w:t>'Щ'</w:t>
      </w:r>
      <w:r w:rsidRPr="00C33458">
        <w:rPr>
          <w:color w:val="080808"/>
        </w:rPr>
        <w:t xml:space="preserve">, </w:t>
      </w:r>
      <w:r w:rsidRPr="00C33458">
        <w:t>'щ'</w:t>
      </w:r>
      <w:r w:rsidRPr="00C33458">
        <w:rPr>
          <w:color w:val="080808"/>
        </w:rPr>
        <w:t>,</w:t>
      </w:r>
      <w:r w:rsidRPr="00C33458">
        <w:rPr>
          <w:color w:val="080808"/>
        </w:rPr>
        <w:br/>
      </w:r>
      <w:r w:rsidRPr="00C33458">
        <w:t>'Ю'</w:t>
      </w:r>
      <w:r w:rsidRPr="00C33458">
        <w:rPr>
          <w:color w:val="080808"/>
        </w:rPr>
        <w:t xml:space="preserve">, </w:t>
      </w:r>
      <w:r w:rsidRPr="00C33458">
        <w:t>'ю'</w:t>
      </w:r>
      <w:r w:rsidRPr="00C33458">
        <w:rPr>
          <w:color w:val="080808"/>
        </w:rPr>
        <w:t xml:space="preserve">, </w:t>
      </w:r>
      <w:r w:rsidRPr="00C33458">
        <w:t>'Я'</w:t>
      </w:r>
      <w:r w:rsidRPr="00C33458">
        <w:rPr>
          <w:color w:val="080808"/>
        </w:rPr>
        <w:t xml:space="preserve">, </w:t>
      </w:r>
      <w:r w:rsidRPr="00C33458">
        <w:t>'я'</w:t>
      </w:r>
    </w:p>
    <w:p w14:paraId="51BD71E2" w14:textId="29815373" w:rsidR="00BE73BA" w:rsidRPr="00C33458" w:rsidRDefault="00335720" w:rsidP="004A35A7">
      <w:pPr>
        <w:pStyle w:val="BodyCaptcha"/>
      </w:pPr>
      <w:r w:rsidRPr="00C33458">
        <w:t xml:space="preserve">The EU CAPTCHA also </w:t>
      </w:r>
      <w:r w:rsidR="00DB2CD1" w:rsidRPr="00C33458">
        <w:t>support</w:t>
      </w:r>
      <w:r w:rsidR="1E81C495" w:rsidRPr="00C33458">
        <w:t>s</w:t>
      </w:r>
      <w:r w:rsidR="00DB2CD1" w:rsidRPr="00C33458">
        <w:t xml:space="preserve"> </w:t>
      </w:r>
      <w:r w:rsidR="74CD310E" w:rsidRPr="00C33458">
        <w:t xml:space="preserve">users </w:t>
      </w:r>
      <w:r w:rsidR="00C10532" w:rsidRPr="00C33458">
        <w:t xml:space="preserve">with </w:t>
      </w:r>
      <w:r w:rsidR="40F10B7E" w:rsidRPr="00C33458">
        <w:t xml:space="preserve">visual </w:t>
      </w:r>
      <w:r w:rsidR="002843C0" w:rsidRPr="00C33458">
        <w:t>impairment</w:t>
      </w:r>
      <w:r w:rsidR="6CA32C08" w:rsidRPr="00C33458">
        <w:t>s</w:t>
      </w:r>
      <w:r w:rsidR="67FCD363" w:rsidRPr="00C33458">
        <w:t>. T</w:t>
      </w:r>
      <w:r w:rsidR="002843C0" w:rsidRPr="00C33458">
        <w:t xml:space="preserve">he images that contain the textual </w:t>
      </w:r>
      <w:r w:rsidR="478CF82D" w:rsidRPr="00C33458">
        <w:t xml:space="preserve">CAPTCHA </w:t>
      </w:r>
      <w:r w:rsidR="002843C0" w:rsidRPr="00C33458">
        <w:t>combination</w:t>
      </w:r>
      <w:r w:rsidR="00BD7E4F" w:rsidRPr="00C33458">
        <w:t xml:space="preserve"> </w:t>
      </w:r>
      <w:r w:rsidR="0B7612EE" w:rsidRPr="00C33458">
        <w:t>only use</w:t>
      </w:r>
      <w:r w:rsidR="00BD7E4F" w:rsidRPr="00C33458">
        <w:t xml:space="preserve"> </w:t>
      </w:r>
      <w:r w:rsidR="3776E07F" w:rsidRPr="00C33458">
        <w:t xml:space="preserve">font </w:t>
      </w:r>
      <w:r w:rsidR="00C33458" w:rsidRPr="00C33458">
        <w:t>colour</w:t>
      </w:r>
      <w:r w:rsidR="00BD7E4F" w:rsidRPr="00C33458">
        <w:t xml:space="preserve"> combinations that </w:t>
      </w:r>
      <w:r w:rsidR="76D90F26" w:rsidRPr="00C33458">
        <w:t>minimize complications</w:t>
      </w:r>
      <w:r w:rsidR="00542CCF" w:rsidRPr="00C33458">
        <w:t xml:space="preserve"> for</w:t>
      </w:r>
      <w:r w:rsidR="429C44ED" w:rsidRPr="00C33458">
        <w:t xml:space="preserve"> users with</w:t>
      </w:r>
      <w:r w:rsidR="00542CCF" w:rsidRPr="00C33458">
        <w:t xml:space="preserve"> </w:t>
      </w:r>
      <w:r w:rsidR="00C33458" w:rsidRPr="00C33458">
        <w:t>colour</w:t>
      </w:r>
      <w:r w:rsidR="00542CCF" w:rsidRPr="00C33458">
        <w:t xml:space="preserve"> blindness</w:t>
      </w:r>
      <w:r w:rsidR="00C30B37" w:rsidRPr="00C33458">
        <w:t xml:space="preserve"> </w:t>
      </w:r>
      <w:r w:rsidR="7FFA32A8" w:rsidRPr="00C33458">
        <w:t>(</w:t>
      </w:r>
      <w:r w:rsidR="00C30B37" w:rsidRPr="00C33458">
        <w:t xml:space="preserve">red-green and </w:t>
      </w:r>
      <w:proofErr w:type="gramStart"/>
      <w:r w:rsidR="0093518D" w:rsidRPr="00C33458">
        <w:t>blue-yellow</w:t>
      </w:r>
      <w:proofErr w:type="gramEnd"/>
      <w:r w:rsidR="17C5AF45" w:rsidRPr="00C33458">
        <w:t>)</w:t>
      </w:r>
      <w:r w:rsidR="0093518D" w:rsidRPr="00C33458">
        <w:t xml:space="preserve">. </w:t>
      </w:r>
      <w:r w:rsidR="00B33B9C" w:rsidRPr="00C33458">
        <w:t>Moreover,</w:t>
      </w:r>
      <w:r w:rsidR="0093518D" w:rsidRPr="00C33458">
        <w:t xml:space="preserve"> EU </w:t>
      </w:r>
      <w:r w:rsidR="778279D0" w:rsidRPr="00C33458">
        <w:t xml:space="preserve">CAPTCHA </w:t>
      </w:r>
      <w:r w:rsidR="0093518D" w:rsidRPr="00C33458">
        <w:t xml:space="preserve">has support for spoken </w:t>
      </w:r>
      <w:r w:rsidR="36E7581D" w:rsidRPr="00C33458">
        <w:t xml:space="preserve">CAPTCHAs </w:t>
      </w:r>
      <w:r w:rsidR="00FA413E" w:rsidRPr="00C33458">
        <w:t>for all official languages from the European Union</w:t>
      </w:r>
      <w:r w:rsidR="00B33B9C" w:rsidRPr="00C33458">
        <w:t xml:space="preserve">. </w:t>
      </w:r>
      <w:r w:rsidR="4963BD9E" w:rsidRPr="00C33458">
        <w:t xml:space="preserve">Please note that </w:t>
      </w:r>
      <w:r w:rsidR="00B33B9C" w:rsidRPr="00C33458">
        <w:t xml:space="preserve">the spoken </w:t>
      </w:r>
      <w:r w:rsidR="36079840" w:rsidRPr="00C33458">
        <w:t xml:space="preserve">CAPTCHAs </w:t>
      </w:r>
      <w:r w:rsidR="00B33B9C" w:rsidRPr="00C33458">
        <w:t xml:space="preserve">do </w:t>
      </w:r>
      <w:r w:rsidR="00B33B9C" w:rsidRPr="00C33458">
        <w:rPr>
          <w:i/>
          <w:iCs/>
        </w:rPr>
        <w:t xml:space="preserve">not </w:t>
      </w:r>
      <w:r w:rsidR="00B33B9C" w:rsidRPr="00C33458">
        <w:t>support</w:t>
      </w:r>
      <w:r w:rsidR="00633450" w:rsidRPr="00C33458">
        <w:t xml:space="preserve"> </w:t>
      </w:r>
      <w:r w:rsidR="6B326B8D" w:rsidRPr="00C33458">
        <w:t xml:space="preserve">checks for </w:t>
      </w:r>
      <w:r w:rsidR="7E4AC158" w:rsidRPr="00C33458">
        <w:t xml:space="preserve">upper- or </w:t>
      </w:r>
      <w:r w:rsidR="00CA6B3D" w:rsidRPr="00C33458">
        <w:t>lower-case</w:t>
      </w:r>
      <w:r w:rsidR="7E4AC158" w:rsidRPr="00C33458">
        <w:t xml:space="preserve"> letters</w:t>
      </w:r>
      <w:r w:rsidR="5FB20A8A" w:rsidRPr="00C33458">
        <w:t xml:space="preserve"> during validation</w:t>
      </w:r>
      <w:r w:rsidR="008C6CB1" w:rsidRPr="00C33458">
        <w:t xml:space="preserve">. </w:t>
      </w:r>
    </w:p>
    <w:p w14:paraId="4B38B47C" w14:textId="0ECC99F6" w:rsidR="00220C0D" w:rsidRPr="00C33458" w:rsidRDefault="00220C0D" w:rsidP="004A35A7">
      <w:pPr>
        <w:pStyle w:val="BodyCaptcha"/>
      </w:pPr>
    </w:p>
    <w:p w14:paraId="413B2CA3" w14:textId="1652821F" w:rsidR="00DF7FA4" w:rsidRPr="00C33458" w:rsidRDefault="00DF7FA4" w:rsidP="004A35A7">
      <w:pPr>
        <w:pStyle w:val="Heading1"/>
      </w:pPr>
      <w:bookmarkStart w:id="4" w:name="_Toc46935632"/>
      <w:r w:rsidRPr="00C33458">
        <w:t>Website integration</w:t>
      </w:r>
      <w:bookmarkEnd w:id="4"/>
    </w:p>
    <w:p w14:paraId="3505177D" w14:textId="5420B1CF" w:rsidR="0027558D" w:rsidRDefault="00341D8A" w:rsidP="00834AD6">
      <w:pPr>
        <w:pStyle w:val="BodyCaptcha"/>
      </w:pPr>
      <w:r w:rsidRPr="00C33458">
        <w:t xml:space="preserve">To include </w:t>
      </w:r>
      <w:r w:rsidR="00D43BFE" w:rsidRPr="00C33458">
        <w:t xml:space="preserve">the EU CAPTCHA </w:t>
      </w:r>
      <w:r w:rsidRPr="00C33458">
        <w:t xml:space="preserve">component in your web page, </w:t>
      </w:r>
      <w:r w:rsidR="00CC6829" w:rsidRPr="00C33458">
        <w:t xml:space="preserve">you should use the </w:t>
      </w:r>
      <w:r w:rsidR="00D43BFE" w:rsidRPr="00C33458">
        <w:t>html code snippet</w:t>
      </w:r>
      <w:r w:rsidR="00CC6829" w:rsidRPr="00C33458">
        <w:t xml:space="preserve"> </w:t>
      </w:r>
      <w:r w:rsidR="00D43BFE" w:rsidRPr="00C33458">
        <w:t>in your web page</w:t>
      </w:r>
      <w:r w:rsidR="00D43A78" w:rsidRPr="00C33458">
        <w:t xml:space="preserve">. </w:t>
      </w:r>
    </w:p>
    <w:p w14:paraId="5AAD053C" w14:textId="1F42C6B0" w:rsidR="00F33399" w:rsidRDefault="00114D3D" w:rsidP="00D43BFE">
      <w:pPr>
        <w:pStyle w:val="BodyCaptcha"/>
        <w:jc w:val="left"/>
        <w:rPr>
          <w:rFonts w:ascii="Courier New" w:hAnsi="Courier New" w:cs="Courier New"/>
        </w:rPr>
      </w:pPr>
      <w:proofErr w:type="spellStart"/>
      <w:r>
        <w:t>EUCAPTCHA.jsp</w:t>
      </w:r>
      <w:proofErr w:type="spellEnd"/>
      <w:r>
        <w:t>:</w:t>
      </w:r>
      <w:r>
        <w:br/>
      </w:r>
      <w:r w:rsidR="000E55E4" w:rsidRPr="00C44608">
        <w:rPr>
          <w:rFonts w:ascii="Courier New" w:hAnsi="Courier New" w:cs="Courier New"/>
        </w:rPr>
        <w:t>&lt;head&gt;</w:t>
      </w:r>
      <w:r w:rsidR="000E55E4" w:rsidRPr="00C44608">
        <w:rPr>
          <w:rFonts w:ascii="Courier New" w:hAnsi="Courier New" w:cs="Courier New"/>
          <w:color w:val="080808"/>
          <w:sz w:val="16"/>
          <w:szCs w:val="16"/>
        </w:rPr>
        <w:br/>
        <w:t xml:space="preserve">  </w:t>
      </w:r>
      <w:r w:rsidR="000E55E4" w:rsidRPr="00C44608">
        <w:rPr>
          <w:rFonts w:ascii="Courier New" w:hAnsi="Courier New" w:cs="Courier New"/>
        </w:rPr>
        <w:t>&lt;meta http-</w:t>
      </w:r>
      <w:proofErr w:type="spellStart"/>
      <w:r w:rsidR="000E55E4" w:rsidRPr="00C44608">
        <w:rPr>
          <w:rFonts w:ascii="Courier New" w:hAnsi="Courier New" w:cs="Courier New"/>
        </w:rPr>
        <w:t>equiv</w:t>
      </w:r>
      <w:proofErr w:type="spellEnd"/>
      <w:r w:rsidR="000E55E4" w:rsidRPr="00C44608">
        <w:rPr>
          <w:rFonts w:ascii="Courier New" w:hAnsi="Courier New" w:cs="Courier New"/>
        </w:rPr>
        <w:t>="content-type" content="text/html; charset=utf-8"&gt;</w:t>
      </w:r>
      <w:r w:rsidR="000E55E4" w:rsidRPr="00C44608">
        <w:rPr>
          <w:rFonts w:ascii="Courier New" w:hAnsi="Courier New" w:cs="Courier New"/>
          <w:color w:val="080808"/>
          <w:sz w:val="16"/>
          <w:szCs w:val="16"/>
        </w:rPr>
        <w:br/>
      </w:r>
      <w:r w:rsidR="000E55E4" w:rsidRPr="00C44608">
        <w:rPr>
          <w:rFonts w:ascii="Courier New" w:hAnsi="Courier New" w:cs="Courier New"/>
        </w:rPr>
        <w:t xml:space="preserve">  &lt;link </w:t>
      </w:r>
      <w:proofErr w:type="spellStart"/>
      <w:r w:rsidR="000E55E4" w:rsidRPr="00C44608">
        <w:rPr>
          <w:rFonts w:ascii="Courier New" w:hAnsi="Courier New" w:cs="Courier New"/>
        </w:rPr>
        <w:t>rel</w:t>
      </w:r>
      <w:proofErr w:type="spellEnd"/>
      <w:r w:rsidR="000E55E4" w:rsidRPr="00C44608">
        <w:rPr>
          <w:rFonts w:ascii="Courier New" w:hAnsi="Courier New" w:cs="Courier New"/>
        </w:rPr>
        <w:t xml:space="preserve">="stylesheet" </w:t>
      </w:r>
      <w:proofErr w:type="spellStart"/>
      <w:r w:rsidR="000E55E4" w:rsidRPr="00C44608">
        <w:rPr>
          <w:rFonts w:ascii="Courier New" w:hAnsi="Courier New" w:cs="Courier New"/>
        </w:rPr>
        <w:t>href</w:t>
      </w:r>
      <w:proofErr w:type="spellEnd"/>
      <w:r w:rsidR="000E55E4" w:rsidRPr="00C44608">
        <w:rPr>
          <w:rFonts w:ascii="Courier New" w:hAnsi="Courier New" w:cs="Courier New"/>
        </w:rPr>
        <w:t>="</w:t>
      </w:r>
      <w:proofErr w:type="spellStart"/>
      <w:r w:rsidR="000E55E4" w:rsidRPr="00C44608">
        <w:rPr>
          <w:rFonts w:ascii="Courier New" w:hAnsi="Courier New" w:cs="Courier New"/>
        </w:rPr>
        <w:t>css</w:t>
      </w:r>
      <w:proofErr w:type="spellEnd"/>
      <w:r w:rsidR="000E55E4" w:rsidRPr="00C44608">
        <w:rPr>
          <w:rFonts w:ascii="Courier New" w:hAnsi="Courier New" w:cs="Courier New"/>
        </w:rPr>
        <w:t>/jquery-ui.min.css"&gt;</w:t>
      </w:r>
      <w:r w:rsidR="000E55E4" w:rsidRPr="00C44608">
        <w:rPr>
          <w:rFonts w:ascii="Courier New" w:hAnsi="Courier New" w:cs="Courier New"/>
          <w:color w:val="080808"/>
          <w:sz w:val="16"/>
          <w:szCs w:val="16"/>
        </w:rPr>
        <w:br/>
        <w:t xml:space="preserve">  </w:t>
      </w:r>
      <w:r w:rsidR="000E55E4" w:rsidRPr="00C44608">
        <w:rPr>
          <w:rFonts w:ascii="Courier New" w:hAnsi="Courier New" w:cs="Courier New"/>
        </w:rPr>
        <w:t xml:space="preserve">&lt;script </w:t>
      </w:r>
      <w:proofErr w:type="spellStart"/>
      <w:r w:rsidR="000E55E4" w:rsidRPr="00C44608">
        <w:rPr>
          <w:rFonts w:ascii="Courier New" w:hAnsi="Courier New" w:cs="Courier New"/>
        </w:rPr>
        <w:t>src</w:t>
      </w:r>
      <w:proofErr w:type="spellEnd"/>
      <w:r w:rsidR="000E55E4" w:rsidRPr="00C44608">
        <w:rPr>
          <w:rFonts w:ascii="Courier New" w:hAnsi="Courier New" w:cs="Courier New"/>
        </w:rPr>
        <w:t>="</w:t>
      </w:r>
      <w:proofErr w:type="spellStart"/>
      <w:r w:rsidR="000E55E4" w:rsidRPr="00C44608">
        <w:rPr>
          <w:rFonts w:ascii="Courier New" w:hAnsi="Courier New" w:cs="Courier New"/>
        </w:rPr>
        <w:t>js</w:t>
      </w:r>
      <w:proofErr w:type="spellEnd"/>
      <w:r w:rsidR="000E55E4" w:rsidRPr="00C44608">
        <w:rPr>
          <w:rFonts w:ascii="Courier New" w:hAnsi="Courier New" w:cs="Courier New"/>
        </w:rPr>
        <w:t>/jquery-1.2.min.js"&gt;&lt;/script&gt;</w:t>
      </w:r>
      <w:r w:rsidR="000E55E4" w:rsidRPr="00C44608">
        <w:rPr>
          <w:rFonts w:ascii="Courier New" w:hAnsi="Courier New" w:cs="Courier New"/>
        </w:rPr>
        <w:br/>
      </w:r>
      <w:r w:rsidR="000E55E4" w:rsidRPr="0035490E">
        <w:rPr>
          <w:rFonts w:ascii="Courier New" w:hAnsi="Courier New" w:cs="Courier New"/>
        </w:rPr>
        <w:t xml:space="preserve">  &lt;script </w:t>
      </w:r>
      <w:proofErr w:type="spellStart"/>
      <w:r w:rsidR="000E55E4" w:rsidRPr="0035490E">
        <w:rPr>
          <w:rFonts w:ascii="Courier New" w:hAnsi="Courier New" w:cs="Courier New"/>
        </w:rPr>
        <w:t>src</w:t>
      </w:r>
      <w:proofErr w:type="spellEnd"/>
      <w:r w:rsidR="000E55E4" w:rsidRPr="0035490E">
        <w:rPr>
          <w:rFonts w:ascii="Courier New" w:hAnsi="Courier New" w:cs="Courier New"/>
        </w:rPr>
        <w:t>="</w:t>
      </w:r>
      <w:proofErr w:type="spellStart"/>
      <w:r w:rsidR="000E55E4" w:rsidRPr="009872D5">
        <w:rPr>
          <w:rFonts w:ascii="Courier New" w:hAnsi="Courier New" w:cs="Courier New"/>
          <w:color w:val="FF0000"/>
        </w:rPr>
        <w:t>js</w:t>
      </w:r>
      <w:proofErr w:type="spellEnd"/>
      <w:r w:rsidR="000E55E4" w:rsidRPr="009872D5">
        <w:rPr>
          <w:rFonts w:ascii="Courier New" w:hAnsi="Courier New" w:cs="Courier New"/>
          <w:color w:val="FF0000"/>
        </w:rPr>
        <w:t>/restCaptcha.js</w:t>
      </w:r>
      <w:r w:rsidR="000E55E4" w:rsidRPr="0035490E">
        <w:rPr>
          <w:rFonts w:ascii="Courier New" w:hAnsi="Courier New" w:cs="Courier New"/>
        </w:rPr>
        <w:t>"&gt;&lt;/script&gt;</w:t>
      </w:r>
      <w:r w:rsidR="000E55E4" w:rsidRPr="00C44608">
        <w:rPr>
          <w:rFonts w:ascii="Courier New" w:hAnsi="Courier New" w:cs="Courier New"/>
          <w:color w:val="080808"/>
          <w:sz w:val="16"/>
          <w:szCs w:val="16"/>
        </w:rPr>
        <w:br/>
        <w:t xml:space="preserve">  </w:t>
      </w:r>
      <w:r w:rsidR="000E55E4" w:rsidRPr="00C44608">
        <w:rPr>
          <w:rFonts w:ascii="Courier New" w:hAnsi="Courier New" w:cs="Courier New"/>
        </w:rPr>
        <w:t>&lt;title&gt;EU Captcha&lt;/title&gt;</w:t>
      </w:r>
      <w:r w:rsidR="000E55E4" w:rsidRPr="00C44608">
        <w:rPr>
          <w:rFonts w:ascii="Courier New" w:hAnsi="Courier New" w:cs="Courier New"/>
          <w:color w:val="080808"/>
          <w:sz w:val="16"/>
          <w:szCs w:val="16"/>
        </w:rPr>
        <w:br/>
      </w:r>
      <w:r w:rsidR="000E55E4" w:rsidRPr="00C44608">
        <w:rPr>
          <w:rFonts w:ascii="Courier New" w:hAnsi="Courier New" w:cs="Courier New"/>
        </w:rPr>
        <w:t>&lt;/head&gt;</w:t>
      </w:r>
    </w:p>
    <w:p w14:paraId="2E4C5DCB" w14:textId="20988E10" w:rsidR="0027558D" w:rsidRDefault="0027558D" w:rsidP="00834AD6">
      <w:pPr>
        <w:pStyle w:val="BodyCaptcha"/>
      </w:pPr>
      <w:r w:rsidRPr="00C33458">
        <w:t xml:space="preserve">To complete the integration, you should also make the restCaptcha.js file </w:t>
      </w:r>
      <w:r w:rsidR="009D2884">
        <w:t xml:space="preserve">(indicated in </w:t>
      </w:r>
      <w:r w:rsidR="009872D5">
        <w:t xml:space="preserve">red) </w:t>
      </w:r>
      <w:r w:rsidRPr="00C33458">
        <w:t>available on the web page by adding the</w:t>
      </w:r>
      <w:r>
        <w:t xml:space="preserve"> following</w:t>
      </w:r>
      <w:r w:rsidRPr="00C33458">
        <w:t xml:space="preserve"> line</w:t>
      </w:r>
      <w:r w:rsidRPr="0027558D">
        <w:t xml:space="preserve"> </w:t>
      </w:r>
      <w:r w:rsidRPr="00C33458">
        <w:t>in the head section of your web page</w:t>
      </w:r>
      <w:r w:rsidR="00114D3D">
        <w:t>.</w:t>
      </w:r>
    </w:p>
    <w:p w14:paraId="7E9B95D9" w14:textId="686F1240" w:rsidR="0027558D" w:rsidRPr="00114D3D" w:rsidRDefault="0027558D" w:rsidP="00D43BFE">
      <w:pPr>
        <w:pStyle w:val="BodyCaptcha"/>
        <w:jc w:val="left"/>
        <w:rPr>
          <w:rFonts w:ascii="Courier New" w:hAnsi="Courier New" w:cs="Courier New"/>
        </w:rPr>
      </w:pPr>
      <w:r w:rsidRPr="00114D3D">
        <w:rPr>
          <w:rFonts w:ascii="Courier New" w:hAnsi="Courier New" w:cs="Courier New"/>
        </w:rPr>
        <w:t xml:space="preserve">&lt;script </w:t>
      </w:r>
      <w:proofErr w:type="spellStart"/>
      <w:r w:rsidRPr="00114D3D">
        <w:rPr>
          <w:rFonts w:ascii="Courier New" w:hAnsi="Courier New" w:cs="Courier New"/>
        </w:rPr>
        <w:t>src</w:t>
      </w:r>
      <w:proofErr w:type="spellEnd"/>
      <w:r w:rsidRPr="00114D3D">
        <w:rPr>
          <w:rFonts w:ascii="Courier New" w:hAnsi="Courier New" w:cs="Courier New"/>
        </w:rPr>
        <w:t xml:space="preserve">="&lt;path to your </w:t>
      </w:r>
      <w:proofErr w:type="spellStart"/>
      <w:r w:rsidRPr="00114D3D">
        <w:rPr>
          <w:rFonts w:ascii="Courier New" w:hAnsi="Courier New" w:cs="Courier New"/>
        </w:rPr>
        <w:t>javascript</w:t>
      </w:r>
      <w:proofErr w:type="spellEnd"/>
      <w:r w:rsidRPr="00114D3D">
        <w:rPr>
          <w:rFonts w:ascii="Courier New" w:hAnsi="Courier New" w:cs="Courier New"/>
        </w:rPr>
        <w:t xml:space="preserve"> files&gt;/restCaptcha.js"&gt;&lt;/script&gt; </w:t>
      </w:r>
    </w:p>
    <w:p w14:paraId="2768612C" w14:textId="77777777" w:rsidR="00F33399" w:rsidRDefault="00F33399">
      <w:pPr>
        <w:spacing w:after="0"/>
        <w:jc w:val="left"/>
        <w:rPr>
          <w:rFonts w:ascii="Verdana" w:hAnsi="Verdana" w:cs="Verdana"/>
          <w:color w:val="58595B"/>
          <w:sz w:val="20"/>
          <w:lang w:val="en-GB" w:eastAsia="nl-BE"/>
        </w:rPr>
      </w:pPr>
      <w:r>
        <w:br w:type="page"/>
      </w:r>
    </w:p>
    <w:p w14:paraId="4DF7BE0E" w14:textId="457FDC27" w:rsidR="00E57BCF" w:rsidRPr="00C33458" w:rsidRDefault="006D498A">
      <w:pPr>
        <w:pStyle w:val="Heading2"/>
        <w:rPr>
          <w:lang w:val="en-GB"/>
        </w:rPr>
      </w:pPr>
      <w:bookmarkStart w:id="5" w:name="_Toc46935633"/>
      <w:proofErr w:type="spellStart"/>
      <w:r w:rsidRPr="00C33458">
        <w:rPr>
          <w:lang w:val="en-GB"/>
        </w:rPr>
        <w:lastRenderedPageBreak/>
        <w:t>EUC</w:t>
      </w:r>
      <w:r w:rsidR="00B82B2B" w:rsidRPr="00C33458">
        <w:rPr>
          <w:lang w:val="en-GB"/>
        </w:rPr>
        <w:t>APTCHA.jsp</w:t>
      </w:r>
      <w:bookmarkEnd w:id="5"/>
      <w:proofErr w:type="spellEnd"/>
    </w:p>
    <w:p w14:paraId="497CD616" w14:textId="4DAF4FC5" w:rsidR="009719E7" w:rsidRPr="00C33458" w:rsidRDefault="009719E7" w:rsidP="004A35A7">
      <w:pPr>
        <w:pStyle w:val="BodyCaptcha"/>
      </w:pPr>
      <w:r w:rsidRPr="00C33458">
        <w:t>The interface of the EU CAPTCHA can be styled to match the rest of the website.</w:t>
      </w:r>
    </w:p>
    <w:p w14:paraId="698689C7" w14:textId="7B12B41A" w:rsidR="00D85BB3" w:rsidRPr="00C33458" w:rsidRDefault="00B14AAF" w:rsidP="00B14AAF">
      <w:pPr>
        <w:pStyle w:val="BodyCaptcha"/>
        <w:jc w:val="left"/>
      </w:pPr>
      <w:r w:rsidRPr="00C33458">
        <w:t xml:space="preserve">The </w:t>
      </w:r>
      <w:proofErr w:type="spellStart"/>
      <w:r w:rsidR="00B82B2B" w:rsidRPr="00C33458">
        <w:t>jsp</w:t>
      </w:r>
      <w:proofErr w:type="spellEnd"/>
      <w:r w:rsidRPr="00C33458">
        <w:t xml:space="preserve"> code snippet contains</w:t>
      </w:r>
      <w:r w:rsidR="00D85BB3" w:rsidRPr="00C33458">
        <w:t>:</w:t>
      </w:r>
    </w:p>
    <w:p w14:paraId="224E7183" w14:textId="07AFCB20" w:rsidR="00B23537" w:rsidRPr="00C33458" w:rsidRDefault="00B23537" w:rsidP="00B458A0">
      <w:pPr>
        <w:pStyle w:val="BodyCaptcha"/>
        <w:numPr>
          <w:ilvl w:val="0"/>
          <w:numId w:val="43"/>
        </w:numPr>
        <w:spacing w:after="120"/>
        <w:ind w:left="714" w:hanging="357"/>
      </w:pPr>
      <w:r w:rsidRPr="00BA46B5">
        <w:rPr>
          <w:rFonts w:ascii="Courier New" w:hAnsi="Courier New" w:cs="Courier New"/>
        </w:rPr>
        <w:t>&lt;</w:t>
      </w:r>
      <w:proofErr w:type="spellStart"/>
      <w:r w:rsidRPr="00BA46B5">
        <w:rPr>
          <w:rFonts w:ascii="Courier New" w:hAnsi="Courier New" w:cs="Courier New"/>
        </w:rPr>
        <w:t>img</w:t>
      </w:r>
      <w:proofErr w:type="spellEnd"/>
      <w:r w:rsidRPr="00BA46B5">
        <w:rPr>
          <w:rFonts w:ascii="Courier New" w:hAnsi="Courier New" w:cs="Courier New"/>
        </w:rPr>
        <w:t xml:space="preserve"> alt="Captcha Loading"…&gt;</w:t>
      </w:r>
      <w:r w:rsidR="00C2641C" w:rsidRPr="00C33458">
        <w:t xml:space="preserve"> </w:t>
      </w:r>
      <w:r w:rsidR="006D00B6">
        <w:t xml:space="preserve">for </w:t>
      </w:r>
      <w:r w:rsidR="00C2641C" w:rsidRPr="00C33458">
        <w:t xml:space="preserve">the </w:t>
      </w:r>
      <w:r w:rsidR="00FD42D1" w:rsidRPr="00C33458">
        <w:t>section</w:t>
      </w:r>
      <w:r w:rsidR="00C2641C" w:rsidRPr="00C33458">
        <w:t xml:space="preserve"> where the </w:t>
      </w:r>
      <w:r w:rsidR="2E6EFE78" w:rsidRPr="00C33458">
        <w:t xml:space="preserve">CAPTCHA </w:t>
      </w:r>
      <w:r w:rsidR="004F498A" w:rsidRPr="00C33458">
        <w:t>image is shown.</w:t>
      </w:r>
    </w:p>
    <w:p w14:paraId="29A1C28C" w14:textId="592E2D25" w:rsidR="00B23537" w:rsidRPr="00C33458" w:rsidRDefault="00B23537" w:rsidP="00B458A0">
      <w:pPr>
        <w:pStyle w:val="BodyCaptcha"/>
        <w:numPr>
          <w:ilvl w:val="0"/>
          <w:numId w:val="43"/>
        </w:numPr>
        <w:spacing w:after="120"/>
        <w:ind w:left="714" w:hanging="357"/>
      </w:pPr>
      <w:r w:rsidRPr="006D00B6">
        <w:rPr>
          <w:rFonts w:ascii="Courier New" w:hAnsi="Courier New" w:cs="Courier New"/>
        </w:rPr>
        <w:t xml:space="preserve">&lt;audio controls </w:t>
      </w:r>
      <w:proofErr w:type="spellStart"/>
      <w:r w:rsidRPr="006D00B6">
        <w:rPr>
          <w:rFonts w:ascii="Courier New" w:hAnsi="Courier New" w:cs="Courier New"/>
        </w:rPr>
        <w:t>autostart</w:t>
      </w:r>
      <w:proofErr w:type="spellEnd"/>
      <w:r w:rsidRPr="006D00B6">
        <w:rPr>
          <w:rFonts w:ascii="Courier New" w:hAnsi="Courier New" w:cs="Courier New"/>
        </w:rPr>
        <w:t>="1" …&gt;</w:t>
      </w:r>
      <w:r w:rsidR="006D00B6">
        <w:t xml:space="preserve"> for</w:t>
      </w:r>
      <w:r w:rsidR="00020233" w:rsidRPr="00C33458">
        <w:t xml:space="preserve"> the section to facilitate audio support</w:t>
      </w:r>
      <w:r w:rsidR="00CA6B3D">
        <w:t>.</w:t>
      </w:r>
    </w:p>
    <w:p w14:paraId="66AF20AA" w14:textId="1B7C6983" w:rsidR="00B23537" w:rsidRPr="00C33458" w:rsidRDefault="00B23537" w:rsidP="00B458A0">
      <w:pPr>
        <w:pStyle w:val="BodyCaptcha"/>
        <w:numPr>
          <w:ilvl w:val="0"/>
          <w:numId w:val="43"/>
        </w:numPr>
        <w:spacing w:after="120"/>
        <w:ind w:left="714" w:hanging="357"/>
      </w:pPr>
      <w:r w:rsidRPr="006D00B6">
        <w:rPr>
          <w:rFonts w:ascii="Courier New" w:hAnsi="Courier New" w:cs="Courier New"/>
        </w:rPr>
        <w:t>&lt;button class="</w:t>
      </w:r>
      <w:proofErr w:type="spellStart"/>
      <w:r w:rsidRPr="006D00B6">
        <w:rPr>
          <w:rFonts w:ascii="Courier New" w:hAnsi="Courier New" w:cs="Courier New"/>
        </w:rPr>
        <w:t>btn</w:t>
      </w:r>
      <w:proofErr w:type="spellEnd"/>
      <w:r w:rsidRPr="006D00B6">
        <w:rPr>
          <w:rFonts w:ascii="Courier New" w:hAnsi="Courier New" w:cs="Courier New"/>
        </w:rPr>
        <w:t xml:space="preserve"> </w:t>
      </w:r>
      <w:proofErr w:type="spellStart"/>
      <w:r w:rsidRPr="006D00B6">
        <w:rPr>
          <w:rFonts w:ascii="Courier New" w:hAnsi="Courier New" w:cs="Courier New"/>
        </w:rPr>
        <w:t>btn</w:t>
      </w:r>
      <w:proofErr w:type="spellEnd"/>
      <w:r w:rsidRPr="006D00B6">
        <w:rPr>
          <w:rFonts w:ascii="Courier New" w:hAnsi="Courier New" w:cs="Courier New"/>
        </w:rPr>
        <w:t xml:space="preserve">-primary </w:t>
      </w:r>
      <w:proofErr w:type="spellStart"/>
      <w:r w:rsidRPr="006D00B6">
        <w:rPr>
          <w:rFonts w:ascii="Courier New" w:hAnsi="Courier New" w:cs="Courier New"/>
        </w:rPr>
        <w:t>btn-lg</w:t>
      </w:r>
      <w:proofErr w:type="spellEnd"/>
      <w:r w:rsidRPr="006D00B6">
        <w:rPr>
          <w:rFonts w:ascii="Courier New" w:hAnsi="Courier New" w:cs="Courier New"/>
        </w:rPr>
        <w:t xml:space="preserve"> " …&gt;</w:t>
      </w:r>
      <w:r w:rsidR="006D00B6">
        <w:t xml:space="preserve"> for</w:t>
      </w:r>
      <w:r w:rsidR="00AF6896" w:rsidRPr="00C33458">
        <w:t xml:space="preserve"> button to reload the </w:t>
      </w:r>
      <w:r w:rsidR="330091A0" w:rsidRPr="00C33458">
        <w:t xml:space="preserve">CAPTCHA </w:t>
      </w:r>
      <w:r w:rsidR="00AF6896" w:rsidRPr="00C33458">
        <w:t>image</w:t>
      </w:r>
      <w:r w:rsidR="00CA6B3D">
        <w:t>.</w:t>
      </w:r>
    </w:p>
    <w:p w14:paraId="411020EA" w14:textId="15AFFCA8" w:rsidR="009058BC" w:rsidRPr="00C33458" w:rsidRDefault="00B23537" w:rsidP="00B458A0">
      <w:pPr>
        <w:pStyle w:val="BodyCaptcha"/>
        <w:numPr>
          <w:ilvl w:val="0"/>
          <w:numId w:val="43"/>
        </w:numPr>
        <w:spacing w:after="120"/>
        <w:ind w:left="714" w:hanging="357"/>
      </w:pPr>
      <w:r w:rsidRPr="006D00B6">
        <w:rPr>
          <w:rFonts w:ascii="Courier New" w:hAnsi="Courier New" w:cs="Courier New"/>
        </w:rPr>
        <w:t>&lt;input type="text" class="form-control"</w:t>
      </w:r>
      <w:r w:rsidR="00C2641C" w:rsidRPr="006D00B6">
        <w:rPr>
          <w:rFonts w:ascii="Courier New" w:hAnsi="Courier New" w:cs="Courier New"/>
        </w:rPr>
        <w:t xml:space="preserve"> </w:t>
      </w:r>
      <w:r w:rsidRPr="006D00B6">
        <w:rPr>
          <w:rFonts w:ascii="Courier New" w:hAnsi="Courier New" w:cs="Courier New"/>
        </w:rPr>
        <w:t>…</w:t>
      </w:r>
      <w:r w:rsidR="00C2641C" w:rsidRPr="006D00B6">
        <w:rPr>
          <w:rFonts w:ascii="Courier New" w:hAnsi="Courier New" w:cs="Courier New"/>
        </w:rPr>
        <w:t>&gt;</w:t>
      </w:r>
      <w:r w:rsidR="006D00B6">
        <w:t xml:space="preserve"> for</w:t>
      </w:r>
      <w:r w:rsidR="009719E7" w:rsidRPr="00C33458">
        <w:t xml:space="preserve"> the input area</w:t>
      </w:r>
      <w:r w:rsidR="004F498A" w:rsidRPr="00C33458">
        <w:t xml:space="preserve"> where the user can enter the </w:t>
      </w:r>
      <w:r w:rsidR="71EA516C" w:rsidRPr="00C33458">
        <w:t>CAPTCHA</w:t>
      </w:r>
      <w:r w:rsidR="00CA6B3D">
        <w:t>.</w:t>
      </w:r>
    </w:p>
    <w:p w14:paraId="752D3D6A" w14:textId="54467B72" w:rsidR="009058BC" w:rsidRPr="00C33458" w:rsidRDefault="004F498A">
      <w:pPr>
        <w:pStyle w:val="BodyCaptcha"/>
      </w:pPr>
      <w:r w:rsidRPr="00C33458">
        <w:rPr>
          <w:noProof/>
        </w:rPr>
        <mc:AlternateContent>
          <mc:Choice Requires="wps">
            <w:drawing>
              <wp:anchor distT="0" distB="0" distL="114300" distR="114300" simplePos="0" relativeHeight="251656192" behindDoc="0" locked="0" layoutInCell="1" allowOverlap="1" wp14:anchorId="17A3090C" wp14:editId="2BA8FAA2">
                <wp:simplePos x="0" y="0"/>
                <wp:positionH relativeFrom="column">
                  <wp:posOffset>635</wp:posOffset>
                </wp:positionH>
                <wp:positionV relativeFrom="paragraph">
                  <wp:posOffset>10160</wp:posOffset>
                </wp:positionV>
                <wp:extent cx="5608320" cy="6736080"/>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5608320" cy="6736080"/>
                        </a:xfrm>
                        <a:prstGeom prst="rect">
                          <a:avLst/>
                        </a:prstGeom>
                        <a:solidFill>
                          <a:schemeClr val="lt1"/>
                        </a:solidFill>
                        <a:ln w="6350">
                          <a:solidFill>
                            <a:prstClr val="black"/>
                          </a:solidFill>
                        </a:ln>
                      </wps:spPr>
                      <wps:txbx>
                        <w:txbxContent>
                          <w:p w14:paraId="6F6D13FD" w14:textId="16079781"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page </w:t>
                            </w:r>
                            <w:r w:rsidRPr="004A35A7">
                              <w:rPr>
                                <w:rFonts w:ascii="Verdana" w:hAnsi="Verdana" w:cs="Courier New"/>
                                <w:color w:val="174AD4"/>
                                <w:sz w:val="16"/>
                                <w:szCs w:val="16"/>
                                <w:shd w:val="clear" w:color="auto" w:fill="F7FAFF"/>
                              </w:rPr>
                              <w:t>language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java</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contentType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text/html; charset=utf-8</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pageEncoding</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utf-8</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http://www.springframework.org/tags/form</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form</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http://java.sun.com/jsp/jstl/core</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c</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fmt</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http://java.sun.com/jsp/jstl/fmt</w:t>
                            </w:r>
                            <w:r w:rsidRPr="004A35A7">
                              <w:rPr>
                                <w:rFonts w:ascii="Verdana" w:hAnsi="Verdana" w:cs="Courier New"/>
                                <w:color w:val="080808"/>
                                <w:sz w:val="16"/>
                                <w:szCs w:val="16"/>
                                <w:shd w:val="clear" w:color="auto" w:fill="F7FAFF"/>
                              </w:rPr>
                              <w:t>" %&gt;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&lt;!DOCTYPE </w:t>
                            </w:r>
                            <w:r w:rsidRPr="004A35A7">
                              <w:rPr>
                                <w:rFonts w:ascii="Verdana" w:hAnsi="Verdana" w:cs="Courier New"/>
                                <w:color w:val="174AD4"/>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meta </w:t>
                            </w:r>
                            <w:r w:rsidRPr="004A35A7">
                              <w:rPr>
                                <w:rFonts w:ascii="Verdana" w:hAnsi="Verdana" w:cs="Courier New"/>
                                <w:color w:val="174AD4"/>
                                <w:sz w:val="16"/>
                                <w:szCs w:val="16"/>
                              </w:rPr>
                              <w:t>http-equiv</w:t>
                            </w:r>
                            <w:r w:rsidRPr="004A35A7">
                              <w:rPr>
                                <w:rFonts w:ascii="Verdana" w:hAnsi="Verdana" w:cs="Courier New"/>
                                <w:color w:val="067D17"/>
                                <w:sz w:val="16"/>
                                <w:szCs w:val="16"/>
                              </w:rPr>
                              <w:t xml:space="preserve">="content-type" </w:t>
                            </w:r>
                            <w:r w:rsidRPr="004A35A7">
                              <w:rPr>
                                <w:rFonts w:ascii="Verdana" w:hAnsi="Verdana" w:cs="Courier New"/>
                                <w:color w:val="174AD4"/>
                                <w:sz w:val="16"/>
                                <w:szCs w:val="16"/>
                              </w:rPr>
                              <w:t>content</w:t>
                            </w:r>
                            <w:r w:rsidRPr="004A35A7">
                              <w:rPr>
                                <w:rFonts w:ascii="Verdana" w:hAnsi="Verdana" w:cs="Courier New"/>
                                <w:color w:val="067D17"/>
                                <w:sz w:val="16"/>
                                <w:szCs w:val="16"/>
                              </w:rPr>
                              <w:t>="text/html; charset=utf-8"</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="https://maxcdn.bootstrapcdn.com/bootstrap/3.4.1/css/bootstrap.min.css"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="https://ajax.googleapis.com/ajax/libs/jquery/3.</w:t>
                            </w:r>
                            <w:r>
                              <w:rPr>
                                <w:rFonts w:ascii="Verdana" w:hAnsi="Verdana" w:cs="Courier New"/>
                                <w:color w:val="067D17"/>
                                <w:sz w:val="16"/>
                                <w:szCs w:val="16"/>
                              </w:rPr>
                              <w:t>5</w:t>
                            </w:r>
                            <w:r w:rsidRPr="004A35A7">
                              <w:rPr>
                                <w:rFonts w:ascii="Verdana" w:hAnsi="Verdana" w:cs="Courier New"/>
                                <w:color w:val="067D17"/>
                                <w:sz w:val="16"/>
                                <w:szCs w:val="16"/>
                              </w:rPr>
                              <w:t>.1/jquery.min.js"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="https://maxcdn.bootstrapcdn.com/bootstrap/3.4.1/js/bootstrap.min.js"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 xml:space="preserve">&gt;  </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="shortcut icon" </w:t>
                            </w:r>
                            <w:r w:rsidRPr="004A35A7">
                              <w:rPr>
                                <w:rFonts w:ascii="Verdana" w:hAnsi="Verdana" w:cs="Courier New"/>
                                <w:color w:val="174AD4"/>
                                <w:sz w:val="16"/>
                                <w:szCs w:val="16"/>
                              </w:rPr>
                              <w:t>href</w:t>
                            </w:r>
                            <w:r w:rsidRPr="004A35A7">
                              <w:rPr>
                                <w:rFonts w:ascii="Verdana" w:hAnsi="Verdana" w:cs="Courier New"/>
                                <w:color w:val="067D17"/>
                                <w:sz w:val="16"/>
                                <w:szCs w:val="16"/>
                              </w:rPr>
                              <w:t xml:space="preserve">="#" </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="css/font-awesome-4.7.0/css/font-awesome.min.css"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="css/jquery-ui.min.css"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="css/restCaptcha.css"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="js/jquery-1.2.min.js"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="js/restCaptcha.js"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title</w:t>
                            </w:r>
                            <w:r w:rsidRPr="004A35A7">
                              <w:rPr>
                                <w:rFonts w:ascii="Verdana" w:hAnsi="Verdana" w:cs="Courier New"/>
                                <w:color w:val="080808"/>
                                <w:sz w:val="16"/>
                                <w:szCs w:val="16"/>
                              </w:rPr>
                              <w:t>&gt;EU Captcha&lt;/</w:t>
                            </w:r>
                            <w:r w:rsidRPr="004A35A7">
                              <w:rPr>
                                <w:rFonts w:ascii="Verdana" w:hAnsi="Verdana" w:cs="Courier New"/>
                                <w:color w:val="0033B3"/>
                                <w:sz w:val="16"/>
                                <w:szCs w:val="16"/>
                              </w:rPr>
                              <w:t>title</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body</w:t>
                            </w:r>
                            <w:r w:rsidRPr="004A35A7">
                              <w:rPr>
                                <w:rFonts w:ascii="Verdana" w:hAnsi="Verdana" w:cs="Courier New"/>
                                <w:color w:val="080808"/>
                                <w:sz w:val="16"/>
                                <w:szCs w:val="16"/>
                              </w:rPr>
                              <w:t>&gt;</w:t>
                            </w:r>
                          </w:p>
                          <w:p w14:paraId="1D935C56" w14:textId="394A1108"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697C25D0" w14:textId="663ED8C2"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Pr>
                                <w:rFonts w:ascii="Verdana" w:hAnsi="Verdana" w:cs="Courier New"/>
                                <w:color w:val="080808"/>
                                <w:sz w:val="16"/>
                                <w:szCs w:val="16"/>
                              </w:rPr>
                              <w:t>……………..</w:t>
                            </w:r>
                          </w:p>
                          <w:p w14:paraId="140E746E" w14:textId="09954D4C"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0C52FFAE" w14:textId="6C42B5BB" w:rsidR="000B2A07"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67D17"/>
                                <w:sz w:val="16"/>
                                <w:szCs w:val="16"/>
                              </w:rPr>
                            </w:pPr>
                            <w:r w:rsidRPr="004A35A7">
                              <w:rPr>
                                <w:rFonts w:ascii="Verdana" w:hAnsi="Verdana" w:cs="Courier New"/>
                                <w:color w:val="080808"/>
                                <w:sz w:val="16"/>
                                <w:szCs w:val="16"/>
                              </w:rP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img </w:t>
                            </w:r>
                            <w:r w:rsidRPr="004A35A7">
                              <w:rPr>
                                <w:rFonts w:ascii="Verdana" w:hAnsi="Verdana" w:cs="Courier New"/>
                                <w:color w:val="174AD4"/>
                                <w:sz w:val="16"/>
                                <w:szCs w:val="16"/>
                              </w:rPr>
                              <w:t>alt</w:t>
                            </w:r>
                            <w:r w:rsidRPr="004A35A7">
                              <w:rPr>
                                <w:rFonts w:ascii="Verdana" w:hAnsi="Verdana" w:cs="Courier New"/>
                                <w:color w:val="067D17"/>
                                <w:sz w:val="16"/>
                                <w:szCs w:val="16"/>
                              </w:rPr>
                              <w:t xml:space="preserve">="Captcha Loading"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="img-fluid img-thumbnail"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="captchaImg" </w:t>
                            </w:r>
                            <w:r w:rsidRPr="004A35A7">
                              <w:rPr>
                                <w:rFonts w:ascii="Verdana" w:hAnsi="Verdana" w:cs="Courier New"/>
                                <w:color w:val="174AD4"/>
                                <w:sz w:val="16"/>
                                <w:szCs w:val="16"/>
                              </w:rPr>
                              <w:t>captchaId</w:t>
                            </w:r>
                            <w:r w:rsidRPr="004A35A7">
                              <w:rPr>
                                <w:rFonts w:ascii="Verdana" w:hAnsi="Verdana" w:cs="Courier New"/>
                                <w:color w:val="067D17"/>
                                <w:sz w:val="16"/>
                                <w:szCs w:val="16"/>
                              </w:rPr>
                              <w: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audio </w:t>
                            </w:r>
                            <w:r w:rsidRPr="004A35A7">
                              <w:rPr>
                                <w:rFonts w:ascii="Verdana" w:hAnsi="Verdana" w:cs="Courier New"/>
                                <w:color w:val="174AD4"/>
                                <w:sz w:val="16"/>
                                <w:szCs w:val="16"/>
                              </w:rPr>
                              <w:t>controls autostart</w:t>
                            </w:r>
                            <w:r w:rsidRPr="004A35A7">
                              <w:rPr>
                                <w:rFonts w:ascii="Verdana" w:hAnsi="Verdana" w:cs="Courier New"/>
                                <w:color w:val="067D17"/>
                                <w:sz w:val="16"/>
                                <w:szCs w:val="16"/>
                              </w:rPr>
                              <w:t xml:space="preserve">="1"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="audioCaptcha" </w:t>
                            </w:r>
                            <w:r w:rsidRPr="004A35A7">
                              <w:rPr>
                                <w:rFonts w:ascii="Verdana" w:hAnsi="Verdana" w:cs="Courier New"/>
                                <w:color w:val="174AD4"/>
                                <w:sz w:val="16"/>
                                <w:szCs w:val="16"/>
                              </w:rPr>
                              <w:t>onplay</w:t>
                            </w:r>
                            <w:r w:rsidRPr="004A35A7">
                              <w:rPr>
                                <w:rFonts w:ascii="Verdana" w:hAnsi="Verdana" w:cs="Courier New"/>
                                <w:color w:val="067D17"/>
                                <w:sz w:val="16"/>
                                <w:szCs w:val="16"/>
                              </w:rPr>
                              <w:t>="</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&gt;&lt;/</w:t>
                            </w:r>
                            <w:r w:rsidRPr="004A35A7">
                              <w:rPr>
                                <w:rFonts w:ascii="Verdana" w:hAnsi="Verdana" w:cs="Courier New"/>
                                <w:color w:val="0033B3"/>
                                <w:sz w:val="16"/>
                                <w:szCs w:val="16"/>
                              </w:rPr>
                              <w:t>audio</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="captchaReload"</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="fa fa-refresh"</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w:t>
                            </w:r>
                            <w:r>
                              <w:rPr>
                                <w:rFonts w:ascii="Verdana" w:hAnsi="Verdana" w:cs="Courier New"/>
                                <w:color w:val="080808"/>
                                <w:sz w:val="16"/>
                                <w:szCs w:val="16"/>
                              </w:rPr>
                              <w:t xml:space="preserve"> </w:t>
                            </w:r>
                            <w:r w:rsidRPr="004A35A7">
                              <w:rPr>
                                <w:rFonts w:ascii="Verdana" w:hAnsi="Verdana" w:cs="Courier New"/>
                                <w:color w:val="080808"/>
                                <w:sz w:val="16"/>
                                <w:szCs w:val="16"/>
                              </w:rPr>
                              <w:t xml:space="preserve"> </w:t>
                            </w:r>
                            <w:r>
                              <w:rPr>
                                <w:rFonts w:ascii="Verdana" w:hAnsi="Verdana" w:cs="Courier New"/>
                                <w:color w:val="080808"/>
                                <w:sz w:val="16"/>
                                <w:szCs w:val="16"/>
                              </w:rPr>
                              <w:t xml:space="preserve">            </w:t>
                            </w:r>
                            <w:r w:rsidRPr="004A35A7">
                              <w:rPr>
                                <w:rFonts w:ascii="Verdana" w:hAnsi="Verdana" w:cs="Courier New"/>
                                <w:color w:val="080808"/>
                                <w:sz w:val="16"/>
                                <w:szCs w:val="16"/>
                              </w:rPr>
                              <w:t>&lt;/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input </w:t>
                            </w:r>
                            <w:r w:rsidRPr="004A35A7">
                              <w:rPr>
                                <w:rFonts w:ascii="Verdana" w:hAnsi="Verdana" w:cs="Courier New"/>
                                <w:color w:val="174AD4"/>
                                <w:sz w:val="16"/>
                                <w:szCs w:val="16"/>
                              </w:rPr>
                              <w:t>type</w:t>
                            </w:r>
                            <w:r w:rsidRPr="004A35A7">
                              <w:rPr>
                                <w:rFonts w:ascii="Verdana" w:hAnsi="Verdana" w:cs="Courier New"/>
                                <w:color w:val="067D17"/>
                                <w:sz w:val="16"/>
                                <w:szCs w:val="16"/>
                              </w:rPr>
                              <w:t xml:space="preserve">="text"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="form-control"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="captchaAnswer" </w:t>
                            </w:r>
                            <w:r w:rsidRPr="004A35A7">
                              <w:rPr>
                                <w:rFonts w:ascii="Verdana" w:hAnsi="Verdana" w:cs="Courier New"/>
                                <w:color w:val="174AD4"/>
                                <w:sz w:val="16"/>
                                <w:szCs w:val="16"/>
                              </w:rPr>
                              <w:t>placeholder</w:t>
                            </w:r>
                            <w:r w:rsidRPr="004A35A7">
                              <w:rPr>
                                <w:rFonts w:ascii="Verdana" w:hAnsi="Verdana" w:cs="Courier New"/>
                                <w:color w:val="067D17"/>
                                <w:sz w:val="16"/>
                                <w:szCs w:val="16"/>
                              </w:rPr>
                              <w:t>="Captcha Text"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="captchaSubmit"</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="fa fa-check" </w:t>
                            </w:r>
                          </w:p>
                          <w:p w14:paraId="54EA31E6" w14:textId="67276663" w:rsidR="000B2A07" w:rsidRPr="00DC4BDE"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Pr>
                                <w:rFonts w:ascii="Verdana" w:hAnsi="Verdana" w:cs="Courier New"/>
                                <w:color w:val="067D17"/>
                                <w:sz w:val="16"/>
                                <w:szCs w:val="16"/>
                              </w:rPr>
                              <w:tab/>
                            </w:r>
                            <w:r w:rsidRPr="004A35A7">
                              <w:rPr>
                                <w:rFonts w:ascii="Verdana" w:hAnsi="Verdana" w:cs="Courier New"/>
                                <w:color w:val="174AD4"/>
                                <w:sz w:val="16"/>
                                <w:szCs w:val="16"/>
                              </w:rPr>
                              <w:t>aria-hidden</w:t>
                            </w:r>
                            <w:r w:rsidRPr="004A35A7">
                              <w:rPr>
                                <w:rFonts w:ascii="Verdana" w:hAnsi="Verdana" w:cs="Courier New"/>
                                <w:color w:val="067D17"/>
                                <w:sz w:val="16"/>
                                <w:szCs w:val="16"/>
                              </w:rPr>
                              <w:t>="true"</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 &lt;/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p>
                          <w:p w14:paraId="3FC30BF7" w14:textId="77777777" w:rsidR="000B2A07" w:rsidRPr="004A35A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42AD94E3" w14:textId="7C2B3749" w:rsidR="000B2A07" w:rsidRPr="00DC4BDE" w:rsidRDefault="000B2A0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A3090C" id="_x0000_t202" coordsize="21600,21600" o:spt="202" path="m,l,21600r21600,l21600,xe">
                <v:stroke joinstyle="miter"/>
                <v:path gradientshapeok="t" o:connecttype="rect"/>
              </v:shapetype>
              <v:shape id="Text Box 3" o:spid="_x0000_s1026" type="#_x0000_t202" style="position:absolute;left:0;text-align:left;margin-left:.05pt;margin-top:.8pt;width:441.6pt;height:530.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" fillcolor="white [3201]" strokeweight=".5pt">
                <v:textbox>
                  <w:txbxContent>
                    <w:p w14:paraId="6F6D13FD" w14:textId="16079781"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page </w:t>
                      </w:r>
                      <w:r w:rsidRPr="004A35A7">
                        <w:rPr>
                          <w:rFonts w:ascii="Verdana" w:hAnsi="Verdana" w:cs="Courier New"/>
                          <w:color w:val="174AD4"/>
                          <w:sz w:val="16"/>
                          <w:szCs w:val="16"/>
                          <w:shd w:val="clear" w:color="auto" w:fill="F7FAFF"/>
                        </w:rPr>
                        <w:t>language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java</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contentType</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text/html; charset=utf-8</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pageEncoding</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utf-8</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http://www.springframework.org/tags/form</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form</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&lt;%@</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http://java.sun.com/jsp/jstl/core</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c</w:t>
                      </w:r>
                      <w:r w:rsidRPr="004A35A7">
                        <w:rPr>
                          <w:rFonts w:ascii="Verdana" w:hAnsi="Verdana" w:cs="Courier New"/>
                          <w:color w:val="080808"/>
                          <w:sz w:val="16"/>
                          <w:szCs w:val="16"/>
                          <w:shd w:val="clear" w:color="auto" w:fill="F7FAFF"/>
                        </w:rPr>
                        <w:t>"%&gt;</w:t>
                      </w:r>
                      <w:r w:rsidRPr="004A35A7">
                        <w:rPr>
                          <w:rFonts w:ascii="Verdana" w:hAnsi="Verdana" w:cs="Courier New"/>
                          <w:color w:val="080808"/>
                          <w:sz w:val="16"/>
                          <w:szCs w:val="16"/>
                        </w:rPr>
                        <w:br/>
                      </w:r>
                      <w:r w:rsidRPr="004A35A7">
                        <w:rPr>
                          <w:rFonts w:ascii="Verdana" w:hAnsi="Verdana" w:cs="Courier New"/>
                          <w:color w:val="080808"/>
                          <w:sz w:val="16"/>
                          <w:szCs w:val="16"/>
                          <w:shd w:val="clear" w:color="auto" w:fill="F7FAFF"/>
                        </w:rPr>
                        <w:t xml:space="preserve">&lt;%@ </w:t>
                      </w:r>
                      <w:r w:rsidRPr="004A35A7">
                        <w:rPr>
                          <w:rFonts w:ascii="Verdana" w:hAnsi="Verdana" w:cs="Courier New"/>
                          <w:color w:val="0033B3"/>
                          <w:sz w:val="16"/>
                          <w:szCs w:val="16"/>
                          <w:shd w:val="clear" w:color="auto" w:fill="F7FAFF"/>
                        </w:rPr>
                        <w:t xml:space="preserve">taglib </w:t>
                      </w:r>
                      <w:r w:rsidRPr="004A35A7">
                        <w:rPr>
                          <w:rFonts w:ascii="Verdana" w:hAnsi="Verdana" w:cs="Courier New"/>
                          <w:color w:val="174AD4"/>
                          <w:sz w:val="16"/>
                          <w:szCs w:val="16"/>
                          <w:shd w:val="clear" w:color="auto" w:fill="F7FAFF"/>
                        </w:rPr>
                        <w:t>prefix</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fmt</w:t>
                      </w:r>
                      <w:r w:rsidRPr="004A35A7">
                        <w:rPr>
                          <w:rFonts w:ascii="Verdana" w:hAnsi="Verdana" w:cs="Courier New"/>
                          <w:color w:val="080808"/>
                          <w:sz w:val="16"/>
                          <w:szCs w:val="16"/>
                          <w:shd w:val="clear" w:color="auto" w:fill="F7FAFF"/>
                        </w:rPr>
                        <w:t xml:space="preserve">" </w:t>
                      </w:r>
                      <w:r w:rsidRPr="004A35A7">
                        <w:rPr>
                          <w:rFonts w:ascii="Verdana" w:hAnsi="Verdana" w:cs="Courier New"/>
                          <w:color w:val="174AD4"/>
                          <w:sz w:val="16"/>
                          <w:szCs w:val="16"/>
                          <w:shd w:val="clear" w:color="auto" w:fill="F7FAFF"/>
                        </w:rPr>
                        <w:t>uri</w:t>
                      </w:r>
                      <w:r w:rsidRPr="004A35A7">
                        <w:rPr>
                          <w:rFonts w:ascii="Verdana" w:hAnsi="Verdana" w:cs="Courier New"/>
                          <w:color w:val="080808"/>
                          <w:sz w:val="16"/>
                          <w:szCs w:val="16"/>
                          <w:shd w:val="clear" w:color="auto" w:fill="F7FAFF"/>
                        </w:rPr>
                        <w:t>="</w:t>
                      </w:r>
                      <w:r w:rsidRPr="004A35A7">
                        <w:rPr>
                          <w:rFonts w:ascii="Verdana" w:hAnsi="Verdana" w:cs="Courier New"/>
                          <w:color w:val="067D17"/>
                          <w:sz w:val="16"/>
                          <w:szCs w:val="16"/>
                          <w:shd w:val="clear" w:color="auto" w:fill="F7FAFF"/>
                        </w:rPr>
                        <w:t>http://java.sun.com/jsp/jstl/fmt</w:t>
                      </w:r>
                      <w:r w:rsidRPr="004A35A7">
                        <w:rPr>
                          <w:rFonts w:ascii="Verdana" w:hAnsi="Verdana" w:cs="Courier New"/>
                          <w:color w:val="080808"/>
                          <w:sz w:val="16"/>
                          <w:szCs w:val="16"/>
                          <w:shd w:val="clear" w:color="auto" w:fill="F7FAFF"/>
                        </w:rPr>
                        <w:t>" %&gt;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&lt;!DOCTYPE </w:t>
                      </w:r>
                      <w:r w:rsidRPr="004A35A7">
                        <w:rPr>
                          <w:rFonts w:ascii="Verdana" w:hAnsi="Verdana" w:cs="Courier New"/>
                          <w:color w:val="174AD4"/>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html</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meta </w:t>
                      </w:r>
                      <w:r w:rsidRPr="004A35A7">
                        <w:rPr>
                          <w:rFonts w:ascii="Verdana" w:hAnsi="Verdana" w:cs="Courier New"/>
                          <w:color w:val="174AD4"/>
                          <w:sz w:val="16"/>
                          <w:szCs w:val="16"/>
                        </w:rPr>
                        <w:t>http-equiv</w:t>
                      </w:r>
                      <w:r w:rsidRPr="004A35A7">
                        <w:rPr>
                          <w:rFonts w:ascii="Verdana" w:hAnsi="Verdana" w:cs="Courier New"/>
                          <w:color w:val="067D17"/>
                          <w:sz w:val="16"/>
                          <w:szCs w:val="16"/>
                        </w:rPr>
                        <w:t xml:space="preserve">="content-type" </w:t>
                      </w:r>
                      <w:r w:rsidRPr="004A35A7">
                        <w:rPr>
                          <w:rFonts w:ascii="Verdana" w:hAnsi="Verdana" w:cs="Courier New"/>
                          <w:color w:val="174AD4"/>
                          <w:sz w:val="16"/>
                          <w:szCs w:val="16"/>
                        </w:rPr>
                        <w:t>content</w:t>
                      </w:r>
                      <w:r w:rsidRPr="004A35A7">
                        <w:rPr>
                          <w:rFonts w:ascii="Verdana" w:hAnsi="Verdana" w:cs="Courier New"/>
                          <w:color w:val="067D17"/>
                          <w:sz w:val="16"/>
                          <w:szCs w:val="16"/>
                        </w:rPr>
                        <w:t>="text/html; charset=utf-8"</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="https://maxcdn.bootstrapcdn.com/bootstrap/3.4.1/css/bootstrap.min.css"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="https://ajax.googleapis.com/ajax/libs/jquery/3.</w:t>
                      </w:r>
                      <w:r>
                        <w:rPr>
                          <w:rFonts w:ascii="Verdana" w:hAnsi="Verdana" w:cs="Courier New"/>
                          <w:color w:val="067D17"/>
                          <w:sz w:val="16"/>
                          <w:szCs w:val="16"/>
                        </w:rPr>
                        <w:t>5</w:t>
                      </w:r>
                      <w:r w:rsidRPr="004A35A7">
                        <w:rPr>
                          <w:rFonts w:ascii="Verdana" w:hAnsi="Verdana" w:cs="Courier New"/>
                          <w:color w:val="067D17"/>
                          <w:sz w:val="16"/>
                          <w:szCs w:val="16"/>
                        </w:rPr>
                        <w:t>.1/jquery.min.js"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="https://maxcdn.bootstrapcdn.com/bootstrap/3.4.1/js/bootstrap.min.js"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 xml:space="preserve">&gt;  </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="shortcut icon" </w:t>
                      </w:r>
                      <w:r w:rsidRPr="004A35A7">
                        <w:rPr>
                          <w:rFonts w:ascii="Verdana" w:hAnsi="Verdana" w:cs="Courier New"/>
                          <w:color w:val="174AD4"/>
                          <w:sz w:val="16"/>
                          <w:szCs w:val="16"/>
                        </w:rPr>
                        <w:t>href</w:t>
                      </w:r>
                      <w:r w:rsidRPr="004A35A7">
                        <w:rPr>
                          <w:rFonts w:ascii="Verdana" w:hAnsi="Verdana" w:cs="Courier New"/>
                          <w:color w:val="067D17"/>
                          <w:sz w:val="16"/>
                          <w:szCs w:val="16"/>
                        </w:rPr>
                        <w:t xml:space="preserve">="#" </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="css/font-awesome-4.7.0/css/font-awesome.min.css"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="css/jquery-ui.min.css"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link </w:t>
                      </w:r>
                      <w:r w:rsidRPr="004A35A7">
                        <w:rPr>
                          <w:rFonts w:ascii="Verdana" w:hAnsi="Verdana" w:cs="Courier New"/>
                          <w:color w:val="174AD4"/>
                          <w:sz w:val="16"/>
                          <w:szCs w:val="16"/>
                        </w:rPr>
                        <w:t>rel</w:t>
                      </w:r>
                      <w:r w:rsidRPr="004A35A7">
                        <w:rPr>
                          <w:rFonts w:ascii="Verdana" w:hAnsi="Verdana" w:cs="Courier New"/>
                          <w:color w:val="067D17"/>
                          <w:sz w:val="16"/>
                          <w:szCs w:val="16"/>
                        </w:rPr>
                        <w:t xml:space="preserve">="stylesheet" </w:t>
                      </w:r>
                      <w:r w:rsidRPr="004A35A7">
                        <w:rPr>
                          <w:rFonts w:ascii="Verdana" w:hAnsi="Verdana" w:cs="Courier New"/>
                          <w:color w:val="174AD4"/>
                          <w:sz w:val="16"/>
                          <w:szCs w:val="16"/>
                        </w:rPr>
                        <w:t>href</w:t>
                      </w:r>
                      <w:r w:rsidRPr="004A35A7">
                        <w:rPr>
                          <w:rFonts w:ascii="Verdana" w:hAnsi="Verdana" w:cs="Courier New"/>
                          <w:color w:val="067D17"/>
                          <w:sz w:val="16"/>
                          <w:szCs w:val="16"/>
                        </w:rPr>
                        <w:t>="css/restCaptcha.css"</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="js/jquery-1.2.min.js"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script </w:t>
                      </w:r>
                      <w:r w:rsidRPr="004A35A7">
                        <w:rPr>
                          <w:rFonts w:ascii="Verdana" w:hAnsi="Verdana" w:cs="Courier New"/>
                          <w:color w:val="174AD4"/>
                          <w:sz w:val="16"/>
                          <w:szCs w:val="16"/>
                        </w:rPr>
                        <w:t>src</w:t>
                      </w:r>
                      <w:r w:rsidRPr="004A35A7">
                        <w:rPr>
                          <w:rFonts w:ascii="Verdana" w:hAnsi="Verdana" w:cs="Courier New"/>
                          <w:color w:val="067D17"/>
                          <w:sz w:val="16"/>
                          <w:szCs w:val="16"/>
                        </w:rPr>
                        <w:t>="js/restCaptcha.js"</w:t>
                      </w:r>
                      <w:r w:rsidRPr="004A35A7">
                        <w:rPr>
                          <w:rFonts w:ascii="Verdana" w:hAnsi="Verdana" w:cs="Courier New"/>
                          <w:color w:val="080808"/>
                          <w:sz w:val="16"/>
                          <w:szCs w:val="16"/>
                        </w:rPr>
                        <w:t>&gt;&lt;/</w:t>
                      </w:r>
                      <w:r w:rsidRPr="004A35A7">
                        <w:rPr>
                          <w:rFonts w:ascii="Verdana" w:hAnsi="Verdana" w:cs="Courier New"/>
                          <w:color w:val="0033B3"/>
                          <w:sz w:val="16"/>
                          <w:szCs w:val="16"/>
                        </w:rPr>
                        <w:t>script</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title</w:t>
                      </w:r>
                      <w:r w:rsidRPr="004A35A7">
                        <w:rPr>
                          <w:rFonts w:ascii="Verdana" w:hAnsi="Verdana" w:cs="Courier New"/>
                          <w:color w:val="080808"/>
                          <w:sz w:val="16"/>
                          <w:szCs w:val="16"/>
                        </w:rPr>
                        <w:t>&gt;EU Captcha&lt;/</w:t>
                      </w:r>
                      <w:r w:rsidRPr="004A35A7">
                        <w:rPr>
                          <w:rFonts w:ascii="Verdana" w:hAnsi="Verdana" w:cs="Courier New"/>
                          <w:color w:val="0033B3"/>
                          <w:sz w:val="16"/>
                          <w:szCs w:val="16"/>
                        </w:rPr>
                        <w:t>title</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head</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body</w:t>
                      </w:r>
                      <w:r w:rsidRPr="004A35A7">
                        <w:rPr>
                          <w:rFonts w:ascii="Verdana" w:hAnsi="Verdana" w:cs="Courier New"/>
                          <w:color w:val="080808"/>
                          <w:sz w:val="16"/>
                          <w:szCs w:val="16"/>
                        </w:rPr>
                        <w:t>&gt;</w:t>
                      </w:r>
                    </w:p>
                    <w:p w14:paraId="1D935C56" w14:textId="394A1108"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697C25D0" w14:textId="663ED8C2"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Pr>
                          <w:rFonts w:ascii="Verdana" w:hAnsi="Verdana" w:cs="Courier New"/>
                          <w:color w:val="080808"/>
                          <w:sz w:val="16"/>
                          <w:szCs w:val="16"/>
                        </w:rPr>
                        <w:t>……………..</w:t>
                      </w:r>
                    </w:p>
                    <w:p w14:paraId="140E746E" w14:textId="09954D4C" w:rsidR="000B2A0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0C52FFAE" w14:textId="6C42B5BB" w:rsidR="000B2A07"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67D17"/>
                          <w:sz w:val="16"/>
                          <w:szCs w:val="16"/>
                        </w:rPr>
                      </w:pPr>
                      <w:r w:rsidRPr="004A35A7">
                        <w:rPr>
                          <w:rFonts w:ascii="Verdana" w:hAnsi="Verdana" w:cs="Courier New"/>
                          <w:color w:val="080808"/>
                          <w:sz w:val="16"/>
                          <w:szCs w:val="16"/>
                        </w:rP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img </w:t>
                      </w:r>
                      <w:r w:rsidRPr="004A35A7">
                        <w:rPr>
                          <w:rFonts w:ascii="Verdana" w:hAnsi="Verdana" w:cs="Courier New"/>
                          <w:color w:val="174AD4"/>
                          <w:sz w:val="16"/>
                          <w:szCs w:val="16"/>
                        </w:rPr>
                        <w:t>alt</w:t>
                      </w:r>
                      <w:r w:rsidRPr="004A35A7">
                        <w:rPr>
                          <w:rFonts w:ascii="Verdana" w:hAnsi="Verdana" w:cs="Courier New"/>
                          <w:color w:val="067D17"/>
                          <w:sz w:val="16"/>
                          <w:szCs w:val="16"/>
                        </w:rPr>
                        <w:t xml:space="preserve">="Captcha Loading"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="img-fluid img-thumbnail"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="captchaImg" </w:t>
                      </w:r>
                      <w:r w:rsidRPr="004A35A7">
                        <w:rPr>
                          <w:rFonts w:ascii="Verdana" w:hAnsi="Verdana" w:cs="Courier New"/>
                          <w:color w:val="174AD4"/>
                          <w:sz w:val="16"/>
                          <w:szCs w:val="16"/>
                        </w:rPr>
                        <w:t>captchaId</w:t>
                      </w:r>
                      <w:r w:rsidRPr="004A35A7">
                        <w:rPr>
                          <w:rFonts w:ascii="Verdana" w:hAnsi="Verdana" w:cs="Courier New"/>
                          <w:color w:val="067D17"/>
                          <w:sz w:val="16"/>
                          <w:szCs w:val="16"/>
                        </w:rPr>
                        <w: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audio </w:t>
                      </w:r>
                      <w:r w:rsidRPr="004A35A7">
                        <w:rPr>
                          <w:rFonts w:ascii="Verdana" w:hAnsi="Verdana" w:cs="Courier New"/>
                          <w:color w:val="174AD4"/>
                          <w:sz w:val="16"/>
                          <w:szCs w:val="16"/>
                        </w:rPr>
                        <w:t>controls autostart</w:t>
                      </w:r>
                      <w:r w:rsidRPr="004A35A7">
                        <w:rPr>
                          <w:rFonts w:ascii="Verdana" w:hAnsi="Verdana" w:cs="Courier New"/>
                          <w:color w:val="067D17"/>
                          <w:sz w:val="16"/>
                          <w:szCs w:val="16"/>
                        </w:rPr>
                        <w:t xml:space="preserve">="1" </w:t>
                      </w:r>
                      <w:r w:rsidRPr="004A35A7">
                        <w:rPr>
                          <w:rFonts w:ascii="Verdana" w:hAnsi="Verdana" w:cs="Courier New"/>
                          <w:color w:val="174AD4"/>
                          <w:sz w:val="16"/>
                          <w:szCs w:val="16"/>
                        </w:rPr>
                        <w:t>src</w:t>
                      </w:r>
                      <w:r w:rsidRPr="004A35A7">
                        <w:rPr>
                          <w:rFonts w:ascii="Verdana" w:hAnsi="Verdana" w:cs="Courier New"/>
                          <w:color w:val="067D17"/>
                          <w:sz w:val="16"/>
                          <w:szCs w:val="16"/>
                        </w:rPr>
                        <w:t xml:space="preserve">=""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="audioCaptcha" </w:t>
                      </w:r>
                      <w:r w:rsidRPr="004A35A7">
                        <w:rPr>
                          <w:rFonts w:ascii="Verdana" w:hAnsi="Verdana" w:cs="Courier New"/>
                          <w:color w:val="174AD4"/>
                          <w:sz w:val="16"/>
                          <w:szCs w:val="16"/>
                        </w:rPr>
                        <w:t>onplay</w:t>
                      </w:r>
                      <w:r w:rsidRPr="004A35A7">
                        <w:rPr>
                          <w:rFonts w:ascii="Verdana" w:hAnsi="Verdana" w:cs="Courier New"/>
                          <w:color w:val="067D17"/>
                          <w:sz w:val="16"/>
                          <w:szCs w:val="16"/>
                        </w:rPr>
                        <w:t>="</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&gt;&lt;/</w:t>
                      </w:r>
                      <w:r w:rsidRPr="004A35A7">
                        <w:rPr>
                          <w:rFonts w:ascii="Verdana" w:hAnsi="Verdana" w:cs="Courier New"/>
                          <w:color w:val="0033B3"/>
                          <w:sz w:val="16"/>
                          <w:szCs w:val="16"/>
                        </w:rPr>
                        <w:t>audio</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="captchaReload"</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="fa fa-refresh"</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w:t>
                      </w:r>
                      <w:r>
                        <w:rPr>
                          <w:rFonts w:ascii="Verdana" w:hAnsi="Verdana" w:cs="Courier New"/>
                          <w:color w:val="080808"/>
                          <w:sz w:val="16"/>
                          <w:szCs w:val="16"/>
                        </w:rPr>
                        <w:t xml:space="preserve"> </w:t>
                      </w:r>
                      <w:r w:rsidRPr="004A35A7">
                        <w:rPr>
                          <w:rFonts w:ascii="Verdana" w:hAnsi="Verdana" w:cs="Courier New"/>
                          <w:color w:val="080808"/>
                          <w:sz w:val="16"/>
                          <w:szCs w:val="16"/>
                        </w:rPr>
                        <w:t xml:space="preserve"> </w:t>
                      </w:r>
                      <w:r>
                        <w:rPr>
                          <w:rFonts w:ascii="Verdana" w:hAnsi="Verdana" w:cs="Courier New"/>
                          <w:color w:val="080808"/>
                          <w:sz w:val="16"/>
                          <w:szCs w:val="16"/>
                        </w:rPr>
                        <w:t xml:space="preserve">            </w:t>
                      </w:r>
                      <w:r w:rsidRPr="004A35A7">
                        <w:rPr>
                          <w:rFonts w:ascii="Verdana" w:hAnsi="Verdana" w:cs="Courier New"/>
                          <w:color w:val="080808"/>
                          <w:sz w:val="16"/>
                          <w:szCs w:val="16"/>
                        </w:rPr>
                        <w:t>&lt;/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hr</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input </w:t>
                      </w:r>
                      <w:r w:rsidRPr="004A35A7">
                        <w:rPr>
                          <w:rFonts w:ascii="Verdana" w:hAnsi="Verdana" w:cs="Courier New"/>
                          <w:color w:val="174AD4"/>
                          <w:sz w:val="16"/>
                          <w:szCs w:val="16"/>
                        </w:rPr>
                        <w:t>type</w:t>
                      </w:r>
                      <w:r w:rsidRPr="004A35A7">
                        <w:rPr>
                          <w:rFonts w:ascii="Verdana" w:hAnsi="Verdana" w:cs="Courier New"/>
                          <w:color w:val="067D17"/>
                          <w:sz w:val="16"/>
                          <w:szCs w:val="16"/>
                        </w:rPr>
                        <w:t xml:space="preserve">="text"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="form-control" </w:t>
                      </w:r>
                      <w:r w:rsidRPr="004A35A7">
                        <w:rPr>
                          <w:rFonts w:ascii="Verdana" w:hAnsi="Verdana" w:cs="Courier New"/>
                          <w:color w:val="174AD4"/>
                          <w:sz w:val="16"/>
                          <w:szCs w:val="16"/>
                        </w:rPr>
                        <w:t>id</w:t>
                      </w:r>
                      <w:r w:rsidRPr="004A35A7">
                        <w:rPr>
                          <w:rFonts w:ascii="Verdana" w:hAnsi="Verdana" w:cs="Courier New"/>
                          <w:color w:val="067D17"/>
                          <w:sz w:val="16"/>
                          <w:szCs w:val="16"/>
                        </w:rPr>
                        <w:t xml:space="preserve">="captchaAnswer" </w:t>
                      </w:r>
                      <w:r w:rsidRPr="004A35A7">
                        <w:rPr>
                          <w:rFonts w:ascii="Verdana" w:hAnsi="Verdana" w:cs="Courier New"/>
                          <w:color w:val="174AD4"/>
                          <w:sz w:val="16"/>
                          <w:szCs w:val="16"/>
                        </w:rPr>
                        <w:t>placeholder</w:t>
                      </w:r>
                      <w:r w:rsidRPr="004A35A7">
                        <w:rPr>
                          <w:rFonts w:ascii="Verdana" w:hAnsi="Verdana" w:cs="Courier New"/>
                          <w:color w:val="067D17"/>
                          <w:sz w:val="16"/>
                          <w:szCs w:val="16"/>
                        </w:rPr>
                        <w:t>="Captcha Text"</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 xml:space="preserve">button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="btn btn-primary btn-lg " </w:t>
                      </w:r>
                      <w:r w:rsidRPr="004A35A7">
                        <w:rPr>
                          <w:rFonts w:ascii="Verdana" w:hAnsi="Verdana" w:cs="Courier New"/>
                          <w:color w:val="174AD4"/>
                          <w:sz w:val="16"/>
                          <w:szCs w:val="16"/>
                        </w:rPr>
                        <w:t>id</w:t>
                      </w:r>
                      <w:r w:rsidRPr="004A35A7">
                        <w:rPr>
                          <w:rFonts w:ascii="Verdana" w:hAnsi="Verdana" w:cs="Courier New"/>
                          <w:color w:val="067D17"/>
                          <w:sz w:val="16"/>
                          <w:szCs w:val="16"/>
                        </w:rPr>
                        <w:t>="captchaSubmit"</w:t>
                      </w:r>
                      <w:r w:rsidRPr="004A35A7">
                        <w:rPr>
                          <w:rFonts w:ascii="Verdana" w:hAnsi="Verdana" w:cs="Courier New"/>
                          <w:color w:val="080808"/>
                          <w:sz w:val="16"/>
                          <w:szCs w:val="16"/>
                        </w:rPr>
                        <w:t>&gt; &lt;</w:t>
                      </w:r>
                      <w:r w:rsidRPr="004A35A7">
                        <w:rPr>
                          <w:rFonts w:ascii="Verdana" w:hAnsi="Verdana" w:cs="Courier New"/>
                          <w:color w:val="0033B3"/>
                          <w:sz w:val="16"/>
                          <w:szCs w:val="16"/>
                        </w:rPr>
                        <w:t xml:space="preserve">i </w:t>
                      </w:r>
                      <w:r w:rsidRPr="004A35A7">
                        <w:rPr>
                          <w:rFonts w:ascii="Verdana" w:hAnsi="Verdana" w:cs="Courier New"/>
                          <w:color w:val="174AD4"/>
                          <w:sz w:val="16"/>
                          <w:szCs w:val="16"/>
                        </w:rPr>
                        <w:t>class</w:t>
                      </w:r>
                      <w:r w:rsidRPr="004A35A7">
                        <w:rPr>
                          <w:rFonts w:ascii="Verdana" w:hAnsi="Verdana" w:cs="Courier New"/>
                          <w:color w:val="067D17"/>
                          <w:sz w:val="16"/>
                          <w:szCs w:val="16"/>
                        </w:rPr>
                        <w:t xml:space="preserve">="fa fa-check" </w:t>
                      </w:r>
                    </w:p>
                    <w:p w14:paraId="54EA31E6" w14:textId="67276663" w:rsidR="000B2A07" w:rsidRPr="00DC4BDE" w:rsidRDefault="000B2A07" w:rsidP="00DC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Pr>
                          <w:rFonts w:ascii="Verdana" w:hAnsi="Verdana" w:cs="Courier New"/>
                          <w:color w:val="067D17"/>
                          <w:sz w:val="16"/>
                          <w:szCs w:val="16"/>
                        </w:rPr>
                        <w:tab/>
                      </w:r>
                      <w:r w:rsidRPr="004A35A7">
                        <w:rPr>
                          <w:rFonts w:ascii="Verdana" w:hAnsi="Verdana" w:cs="Courier New"/>
                          <w:color w:val="174AD4"/>
                          <w:sz w:val="16"/>
                          <w:szCs w:val="16"/>
                        </w:rPr>
                        <w:t>aria-hidden</w:t>
                      </w:r>
                      <w:r w:rsidRPr="004A35A7">
                        <w:rPr>
                          <w:rFonts w:ascii="Verdana" w:hAnsi="Verdana" w:cs="Courier New"/>
                          <w:color w:val="067D17"/>
                          <w:sz w:val="16"/>
                          <w:szCs w:val="16"/>
                        </w:rPr>
                        <w:t>="true"</w:t>
                      </w:r>
                      <w:r w:rsidRPr="004A35A7">
                        <w:rPr>
                          <w:rFonts w:ascii="Verdana" w:hAnsi="Verdana" w:cs="Courier New"/>
                          <w:color w:val="080808"/>
                          <w:sz w:val="16"/>
                          <w:szCs w:val="16"/>
                        </w:rPr>
                        <w:t>&gt;&lt;/</w:t>
                      </w:r>
                      <w:r w:rsidRPr="004A35A7">
                        <w:rPr>
                          <w:rFonts w:ascii="Verdana" w:hAnsi="Verdana" w:cs="Courier New"/>
                          <w:color w:val="0033B3"/>
                          <w:sz w:val="16"/>
                          <w:szCs w:val="16"/>
                        </w:rPr>
                        <w:t>i</w:t>
                      </w:r>
                      <w:r w:rsidRPr="004A35A7">
                        <w:rPr>
                          <w:rFonts w:ascii="Verdana" w:hAnsi="Verdana" w:cs="Courier New"/>
                          <w:color w:val="080808"/>
                          <w:sz w:val="16"/>
                          <w:szCs w:val="16"/>
                        </w:rPr>
                        <w:t>&gt; &lt;/</w:t>
                      </w:r>
                      <w:r w:rsidRPr="004A35A7">
                        <w:rPr>
                          <w:rFonts w:ascii="Verdana" w:hAnsi="Verdana" w:cs="Courier New"/>
                          <w:color w:val="0033B3"/>
                          <w:sz w:val="16"/>
                          <w:szCs w:val="16"/>
                        </w:rPr>
                        <w:t>button</w:t>
                      </w:r>
                      <w:r w:rsidRPr="004A35A7">
                        <w:rPr>
                          <w:rFonts w:ascii="Verdana" w:hAnsi="Verdana" w:cs="Courier New"/>
                          <w:color w:val="080808"/>
                          <w:sz w:val="16"/>
                          <w:szCs w:val="16"/>
                        </w:rPr>
                        <w:t>&gt;</w:t>
                      </w:r>
                      <w:r w:rsidRPr="004A35A7">
                        <w:rPr>
                          <w:rFonts w:ascii="Verdana" w:hAnsi="Verdana" w:cs="Courier New"/>
                          <w:color w:val="080808"/>
                          <w:sz w:val="16"/>
                          <w:szCs w:val="16"/>
                        </w:rPr>
                        <w:br/>
                        <w:t xml:space="preserve">  &lt;/</w:t>
                      </w:r>
                      <w:r w:rsidRPr="004A35A7">
                        <w:rPr>
                          <w:rFonts w:ascii="Verdana" w:hAnsi="Verdana" w:cs="Courier New"/>
                          <w:color w:val="0033B3"/>
                          <w:sz w:val="16"/>
                          <w:szCs w:val="16"/>
                        </w:rPr>
                        <w:t>div</w:t>
                      </w:r>
                      <w:r w:rsidRPr="004A35A7">
                        <w:rPr>
                          <w:rFonts w:ascii="Verdana" w:hAnsi="Verdana" w:cs="Courier New"/>
                          <w:color w:val="080808"/>
                          <w:sz w:val="16"/>
                          <w:szCs w:val="16"/>
                        </w:rPr>
                        <w:t>&gt;</w:t>
                      </w:r>
                      <w:r w:rsidRPr="004A35A7">
                        <w:rPr>
                          <w:rFonts w:ascii="Verdana" w:hAnsi="Verdana" w:cs="Courier New"/>
                          <w:color w:val="080808"/>
                          <w:sz w:val="16"/>
                          <w:szCs w:val="16"/>
                        </w:rPr>
                        <w:br/>
                        <w:t>&lt;/</w:t>
                      </w:r>
                      <w:r w:rsidRPr="004A35A7">
                        <w:rPr>
                          <w:rFonts w:ascii="Verdana" w:hAnsi="Verdana" w:cs="Courier New"/>
                          <w:color w:val="0033B3"/>
                          <w:sz w:val="16"/>
                          <w:szCs w:val="16"/>
                        </w:rPr>
                        <w:t>div</w:t>
                      </w:r>
                      <w:r w:rsidRPr="004A35A7">
                        <w:rPr>
                          <w:rFonts w:ascii="Verdana" w:hAnsi="Verdana" w:cs="Courier New"/>
                          <w:color w:val="080808"/>
                          <w:sz w:val="16"/>
                          <w:szCs w:val="16"/>
                        </w:rPr>
                        <w:t>&gt;</w:t>
                      </w:r>
                    </w:p>
                    <w:p w14:paraId="3FC30BF7" w14:textId="77777777" w:rsidR="000B2A07" w:rsidRPr="004A35A7" w:rsidRDefault="000B2A07" w:rsidP="00D43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p>
                    <w:p w14:paraId="42AD94E3" w14:textId="7C2B3749" w:rsidR="000B2A07" w:rsidRPr="00DC4BDE" w:rsidRDefault="000B2A07">
                      <w:r>
                        <w:t>………….</w:t>
                      </w:r>
                    </w:p>
                  </w:txbxContent>
                </v:textbox>
              </v:shape>
            </w:pict>
          </mc:Fallback>
        </mc:AlternateContent>
      </w:r>
    </w:p>
    <w:p w14:paraId="28279236" w14:textId="1120E0B6" w:rsidR="009058BC" w:rsidRPr="00C33458" w:rsidRDefault="009058BC">
      <w:pPr>
        <w:pStyle w:val="BodyCaptcha"/>
      </w:pPr>
    </w:p>
    <w:p w14:paraId="35595759" w14:textId="3F78B1C5" w:rsidR="009058BC" w:rsidRPr="00C33458" w:rsidRDefault="009058BC">
      <w:pPr>
        <w:pStyle w:val="BodyCaptcha"/>
      </w:pPr>
    </w:p>
    <w:p w14:paraId="1448B480" w14:textId="4441557C" w:rsidR="009058BC" w:rsidRPr="00C33458" w:rsidRDefault="009058BC">
      <w:pPr>
        <w:pStyle w:val="BodyCaptcha"/>
      </w:pPr>
    </w:p>
    <w:p w14:paraId="19795EB9" w14:textId="6033AF87" w:rsidR="009058BC" w:rsidRPr="00C33458" w:rsidRDefault="009058BC">
      <w:pPr>
        <w:pStyle w:val="BodyCaptcha"/>
      </w:pPr>
    </w:p>
    <w:p w14:paraId="39E1C375" w14:textId="25142B2F" w:rsidR="009058BC" w:rsidRPr="00C33458" w:rsidRDefault="009058BC">
      <w:pPr>
        <w:pStyle w:val="BodyCaptcha"/>
      </w:pPr>
    </w:p>
    <w:p w14:paraId="11C96F16" w14:textId="78C7F162" w:rsidR="009058BC" w:rsidRPr="00C33458" w:rsidRDefault="009058BC">
      <w:pPr>
        <w:pStyle w:val="BodyCaptcha"/>
      </w:pPr>
    </w:p>
    <w:p w14:paraId="29842DF8" w14:textId="6D669204" w:rsidR="004F498A" w:rsidRPr="00C33458" w:rsidRDefault="004F498A">
      <w:pPr>
        <w:pStyle w:val="BodyCaptcha"/>
      </w:pPr>
    </w:p>
    <w:p w14:paraId="12FC9F9D" w14:textId="0083FCC4" w:rsidR="004F498A" w:rsidRPr="00C33458" w:rsidRDefault="004F498A">
      <w:pPr>
        <w:pStyle w:val="BodyCaptcha"/>
      </w:pPr>
    </w:p>
    <w:p w14:paraId="62849D8E" w14:textId="149D2CD4" w:rsidR="004F498A" w:rsidRPr="00C33458" w:rsidRDefault="004F498A">
      <w:pPr>
        <w:pStyle w:val="BodyCaptcha"/>
      </w:pPr>
    </w:p>
    <w:p w14:paraId="6CCD7098" w14:textId="20655E2C" w:rsidR="004F498A" w:rsidRPr="00C33458" w:rsidRDefault="004F498A">
      <w:pPr>
        <w:pStyle w:val="BodyCaptcha"/>
      </w:pPr>
    </w:p>
    <w:p w14:paraId="6BDA87A3" w14:textId="39926742" w:rsidR="004F498A" w:rsidRPr="00C33458" w:rsidRDefault="004F498A">
      <w:pPr>
        <w:pStyle w:val="BodyCaptcha"/>
      </w:pPr>
    </w:p>
    <w:p w14:paraId="4090304F" w14:textId="769A1EA9" w:rsidR="004F498A" w:rsidRPr="00C33458" w:rsidRDefault="004F498A">
      <w:pPr>
        <w:pStyle w:val="BodyCaptcha"/>
      </w:pPr>
    </w:p>
    <w:p w14:paraId="1197430A" w14:textId="72F3A408" w:rsidR="004F498A" w:rsidRPr="00C33458" w:rsidRDefault="004F498A">
      <w:pPr>
        <w:pStyle w:val="BodyCaptcha"/>
      </w:pPr>
    </w:p>
    <w:p w14:paraId="07E8B91A" w14:textId="0611C708" w:rsidR="004F498A" w:rsidRPr="00C33458" w:rsidRDefault="004F498A">
      <w:pPr>
        <w:pStyle w:val="BodyCaptcha"/>
      </w:pPr>
    </w:p>
    <w:p w14:paraId="730D344D" w14:textId="5C9C693A" w:rsidR="004F498A" w:rsidRPr="00C33458" w:rsidRDefault="004F498A">
      <w:pPr>
        <w:pStyle w:val="BodyCaptcha"/>
      </w:pPr>
    </w:p>
    <w:p w14:paraId="777DCEA0" w14:textId="306CDA4B" w:rsidR="004F498A" w:rsidRPr="00C33458" w:rsidRDefault="004F498A">
      <w:pPr>
        <w:pStyle w:val="BodyCaptcha"/>
      </w:pPr>
    </w:p>
    <w:p w14:paraId="5AFF46FC" w14:textId="0E53264A" w:rsidR="004F498A" w:rsidRPr="00C33458" w:rsidRDefault="004F498A">
      <w:pPr>
        <w:pStyle w:val="BodyCaptcha"/>
      </w:pPr>
    </w:p>
    <w:p w14:paraId="26F09836" w14:textId="770C1359" w:rsidR="004F498A" w:rsidRPr="00C33458" w:rsidRDefault="004F498A">
      <w:pPr>
        <w:pStyle w:val="BodyCaptcha"/>
      </w:pPr>
    </w:p>
    <w:p w14:paraId="254F4554" w14:textId="6D237510" w:rsidR="004F498A" w:rsidRPr="00C33458" w:rsidRDefault="004F498A">
      <w:pPr>
        <w:pStyle w:val="BodyCaptcha"/>
      </w:pPr>
    </w:p>
    <w:p w14:paraId="6A21CE2C" w14:textId="70E17E4E" w:rsidR="00023AF9" w:rsidRPr="00C33458" w:rsidRDefault="00023AF9" w:rsidP="00023AF9">
      <w:pPr>
        <w:pStyle w:val="Heading2"/>
        <w:rPr>
          <w:lang w:val="en-GB"/>
        </w:rPr>
      </w:pPr>
      <w:bookmarkStart w:id="6" w:name="_Toc44970301"/>
      <w:bookmarkStart w:id="7" w:name="_Toc44970328"/>
      <w:bookmarkStart w:id="8" w:name="_Toc46935634"/>
      <w:bookmarkEnd w:id="6"/>
      <w:bookmarkEnd w:id="7"/>
      <w:r w:rsidRPr="00C33458">
        <w:rPr>
          <w:lang w:val="en-GB"/>
        </w:rPr>
        <w:lastRenderedPageBreak/>
        <w:t>restCaptcha.js</w:t>
      </w:r>
      <w:bookmarkEnd w:id="8"/>
    </w:p>
    <w:p w14:paraId="30C91830" w14:textId="27381D1F" w:rsidR="00023AF9" w:rsidRPr="00C33458" w:rsidRDefault="004F498A" w:rsidP="00FB1985">
      <w:pPr>
        <w:pStyle w:val="Text2"/>
        <w:ind w:left="0"/>
        <w:rPr>
          <w:lang w:val="en-GB"/>
        </w:rPr>
      </w:pPr>
      <w:r w:rsidRPr="00C33458">
        <w:rPr>
          <w:noProof/>
          <w:lang w:val="en-GB"/>
        </w:rPr>
        <mc:AlternateContent>
          <mc:Choice Requires="wps">
            <w:drawing>
              <wp:inline distT="0" distB="0" distL="0" distR="0" wp14:anchorId="26C45EDD" wp14:editId="170F7E19">
                <wp:extent cx="5532120" cy="7871460"/>
                <wp:effectExtent l="0" t="0" r="11430" b="15240"/>
                <wp:docPr id="5" name="Text Box 5"/>
                <wp:cNvGraphicFramePr/>
                <a:graphic xmlns:a="http://schemas.openxmlformats.org/drawingml/2006/main">
                  <a:graphicData uri="http://schemas.microsoft.com/office/word/2010/wordprocessingShape">
                    <wps:wsp>
                      <wps:cNvSpPr txBox="1"/>
                      <wps:spPr>
                        <a:xfrm>
                          <a:off x="0" y="0"/>
                          <a:ext cx="5532120" cy="7871460"/>
                        </a:xfrm>
                        <a:prstGeom prst="rect">
                          <a:avLst/>
                        </a:prstGeom>
                        <a:solidFill>
                          <a:schemeClr val="lt1"/>
                        </a:solidFill>
                        <a:ln w="6350">
                          <a:solidFill>
                            <a:prstClr val="black"/>
                          </a:solidFill>
                        </a:ln>
                      </wps:spPr>
                      <wps:txbx>
                        <w:txbxContent>
                          <w:p w14:paraId="41C39504" w14:textId="0A982F4D" w:rsidR="000B2A07" w:rsidRPr="00023AF9"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sidRPr="004A35A7">
                              <w:rPr>
                                <w:rFonts w:ascii="Verdana" w:hAnsi="Verdana" w:cs="Courier New"/>
                                <w:color w:val="0033B3"/>
                                <w:sz w:val="16"/>
                                <w:szCs w:val="16"/>
                              </w:rPr>
                              <w:t xml:space="preserve">var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var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function </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true</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getCaptchaUrl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'http://localhost:8080/api/captchaImg'</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EuCaptchaToken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getCaptchaUrl</w:t>
                            </w:r>
                            <w:r w:rsidRPr="004A35A7">
                              <w:rPr>
                                <w:rFonts w:ascii="Verdana" w:hAnsi="Verdana" w:cs="Courier New"/>
                                <w:color w:val="080808"/>
                                <w:sz w:val="16"/>
                                <w:szCs w:val="16"/>
                              </w:rPr>
                              <w:t>.</w:t>
                            </w:r>
                            <w:r w:rsidRPr="004A35A7">
                              <w:rPr>
                                <w:rFonts w:ascii="Verdana" w:hAnsi="Verdana" w:cs="Courier New"/>
                                <w:color w:val="7A7A43"/>
                                <w:sz w:val="16"/>
                                <w:szCs w:val="16"/>
                              </w:rPr>
                              <w:t>getResponseHeader</w:t>
                            </w:r>
                            <w:r w:rsidRPr="004A35A7">
                              <w:rPr>
                                <w:rFonts w:ascii="Verdana" w:hAnsi="Verdana" w:cs="Courier New"/>
                                <w:color w:val="080808"/>
                                <w:sz w:val="16"/>
                                <w:szCs w:val="16"/>
                              </w:rPr>
                              <w:t>(</w:t>
                            </w:r>
                            <w:r w:rsidRPr="004A35A7">
                              <w:rPr>
                                <w:rFonts w:ascii="Verdana" w:hAnsi="Verdana" w:cs="Courier New"/>
                                <w:color w:val="067D17"/>
                                <w:sz w:val="16"/>
                                <w:szCs w:val="16"/>
                              </w:rPr>
                              <w:t>"token"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023AF9">
                              <w:rPr>
                                <w:rFonts w:ascii="JetBrains Mono" w:hAnsi="JetBrains Mono" w:cs="Courier New"/>
                                <w:color w:val="080808"/>
                                <w:sz w:val="20"/>
                              </w:rP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reloadCaptchaUrl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'http://localhost:8080/api/reloadCaptchaImg/'</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"POST"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"http://localhost:8080/api/validateCaptcha/"</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data</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jQuery</w:t>
                            </w:r>
                            <w:r w:rsidRPr="004A35A7">
                              <w:rPr>
                                <w:rFonts w:ascii="Verdana" w:hAnsi="Verdana" w:cs="Courier New"/>
                                <w:color w:val="080808"/>
                                <w:sz w:val="16"/>
                                <w:szCs w:val="16"/>
                              </w:rPr>
                              <w:t>.</w:t>
                            </w:r>
                            <w:r w:rsidRPr="004A35A7">
                              <w:rPr>
                                <w:rFonts w:ascii="Verdana" w:hAnsi="Verdana" w:cs="Courier New"/>
                                <w:color w:val="7A7A43"/>
                                <w:sz w:val="16"/>
                                <w:szCs w:val="16"/>
                              </w:rPr>
                              <w:t>param</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captchaAnswer</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useAudio</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'application/x-www-form-urlencoded;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cache</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timeout</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600000</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obj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067D17"/>
                                <w:sz w:val="16"/>
                                <w:szCs w:val="16"/>
                              </w:rPr>
                              <w:t xml:space="preserve">'success'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obj</w:t>
                            </w:r>
                            <w:r w:rsidRPr="004A35A7">
                              <w:rPr>
                                <w:rFonts w:ascii="Verdana" w:hAnsi="Verdana" w:cs="Courier New"/>
                                <w:color w:val="080808"/>
                                <w:sz w:val="16"/>
                                <w:szCs w:val="16"/>
                              </w:rPr>
                              <w:t>.responseCaptcha)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023AF9">
                              <w:rPr>
                                <w:rFonts w:ascii="Verdana" w:hAnsi="Verdana" w:cs="Courier New"/>
                                <w:color w:val="0033B3"/>
                                <w:sz w:val="16"/>
                                <w:szCs w:val="16"/>
                              </w:rPr>
                              <w:t xml:space="preserve"> </w:t>
                            </w:r>
                            <w:r w:rsidRPr="004A35A7">
                              <w:rPr>
                                <w:rFonts w:ascii="Verdana" w:hAnsi="Verdana" w:cs="Courier New"/>
                                <w:color w:val="0033B3"/>
                                <w:sz w:val="16"/>
                                <w:szCs w:val="16"/>
                              </w:rPr>
                              <w:br/>
                            </w:r>
                            <w:r w:rsidRPr="00023AF9">
                              <w:rPr>
                                <w:rFonts w:ascii="JetBrains Mono" w:hAnsi="JetBrains Mono" w:cs="Courier New"/>
                                <w:color w:val="0033B3"/>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"visible"</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7A7A43"/>
                                <w:sz w:val="20"/>
                              </w:rPr>
                              <w:t>error</w:t>
                            </w:r>
                            <w:r w:rsidRPr="00023AF9">
                              <w:rPr>
                                <w:rFonts w:ascii="JetBrains Mono" w:hAnsi="JetBrains Mono" w:cs="Courier New"/>
                                <w:color w:val="080808"/>
                                <w:sz w:val="20"/>
                              </w:rPr>
                              <w:t xml:space="preserve">: </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"input"</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"border"</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"2px solid red"</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"#captchaReload"</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"#captchaSubmit"</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'#captchaAnswer'</w:t>
                            </w:r>
                            <w:r w:rsidRPr="00023AF9">
                              <w:rPr>
                                <w:rFonts w:ascii="JetBrains Mono" w:hAnsi="JetBrains Mono" w:cs="Courier New"/>
                                <w:color w:val="080808"/>
                                <w:sz w:val="20"/>
                              </w:rPr>
                              <w:t>).</w:t>
                            </w:r>
                            <w:r w:rsidRPr="00023AF9">
                              <w:rPr>
                                <w:rFonts w:ascii="JetBrains Mono" w:hAnsi="JetBrains Mono" w:cs="Courier New"/>
                                <w:color w:val="7A7A43"/>
                                <w:sz w:val="20"/>
                              </w:rPr>
                              <w:t>keypress</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(e.</w:t>
                            </w:r>
                            <w:r w:rsidRPr="00023AF9">
                              <w:rPr>
                                <w:rFonts w:ascii="JetBrains Mono" w:hAnsi="JetBrains Mono" w:cs="Courier New"/>
                                <w:color w:val="871094"/>
                                <w:sz w:val="20"/>
                              </w:rPr>
                              <w:t xml:space="preserve">keyCode </w:t>
                            </w:r>
                            <w:r w:rsidRPr="00023AF9">
                              <w:rPr>
                                <w:rFonts w:ascii="JetBrains Mono" w:hAnsi="JetBrains Mono" w:cs="Courier New"/>
                                <w:color w:val="080808"/>
                                <w:sz w:val="20"/>
                              </w:rPr>
                              <w:t xml:space="preserve">== </w:t>
                            </w:r>
                            <w:r w:rsidRPr="00023AF9">
                              <w:rPr>
                                <w:rFonts w:ascii="JetBrains Mono" w:hAnsi="JetBrains Mono" w:cs="Courier New"/>
                                <w:color w:val="1750EB"/>
                                <w:sz w:val="20"/>
                              </w:rPr>
                              <w:t>13</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return false</w:t>
                            </w:r>
                            <w:r w:rsidRPr="00023AF9">
                              <w:rPr>
                                <w:rFonts w:ascii="JetBrains Mono" w:hAnsi="JetBrains Mono" w:cs="Courier New"/>
                                <w:color w:val="080808"/>
                                <w:sz w:val="20"/>
                              </w:rPr>
                              <w:t xml:space="preserve">; </w:t>
                            </w:r>
                            <w:r w:rsidRPr="00023AF9">
                              <w:rPr>
                                <w:rFonts w:ascii="JetBrains Mono" w:hAnsi="JetBrains Mono" w:cs="Courier New"/>
                                <w:i/>
                                <w:color w:val="8C8C8C"/>
                                <w:sz w:val="20"/>
                              </w:rPr>
                              <w:t>// prevent the button click from happening</w:t>
                            </w:r>
                            <w:r w:rsidRPr="00023AF9">
                              <w:rPr>
                                <w:rFonts w:ascii="JetBrains Mono" w:hAnsi="JetBrains Mono" w:cs="Courier New"/>
                                <w:i/>
                                <w:color w:val="8C8C8C"/>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830091"/>
                                <w:sz w:val="20"/>
                              </w:rPr>
                              <w:t>document</w:t>
                            </w:r>
                            <w:r w:rsidRPr="00023AF9">
                              <w:rPr>
                                <w:rFonts w:ascii="JetBrains Mono" w:hAnsi="JetBrains Mono" w:cs="Courier New"/>
                                <w:color w:val="080808"/>
                                <w:sz w:val="20"/>
                              </w:rPr>
                              <w:t>).</w:t>
                            </w:r>
                            <w:r w:rsidRPr="00023AF9">
                              <w:rPr>
                                <w:rFonts w:ascii="JetBrains Mono" w:hAnsi="JetBrains Mono" w:cs="Courier New"/>
                                <w:color w:val="7A7A43"/>
                                <w:sz w:val="20"/>
                              </w:rPr>
                              <w:t>ready</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change</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var </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val</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 xml:space="preserve">languageSelected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30091"/>
                                <w:sz w:val="20"/>
                              </w:rPr>
                              <w:t>window</w:t>
                            </w:r>
                            <w:r w:rsidRPr="00023AF9">
                              <w:rPr>
                                <w:rFonts w:ascii="JetBrains Mono" w:hAnsi="JetBrains Mono" w:cs="Courier New"/>
                                <w:color w:val="080808"/>
                                <w:sz w:val="20"/>
                              </w:rPr>
                              <w:t>.</w:t>
                            </w:r>
                            <w:r w:rsidRPr="00023AF9">
                              <w:rPr>
                                <w:rFonts w:ascii="JetBrains Mono" w:hAnsi="JetBrains Mono" w:cs="Courier New"/>
                                <w:color w:val="871094"/>
                                <w:sz w:val="20"/>
                              </w:rPr>
                              <w:t>location</w:t>
                            </w:r>
                            <w:r w:rsidRPr="00023AF9">
                              <w:rPr>
                                <w:rFonts w:ascii="JetBrains Mono" w:hAnsi="JetBrains Mono" w:cs="Courier New"/>
                                <w:color w:val="080808"/>
                                <w:sz w:val="20"/>
                              </w:rPr>
                              <w:t>.</w:t>
                            </w:r>
                            <w:r w:rsidRPr="00023AF9">
                              <w:rPr>
                                <w:rFonts w:ascii="JetBrains Mono" w:hAnsi="JetBrains Mono" w:cs="Courier New"/>
                                <w:color w:val="7A7A43"/>
                                <w:sz w:val="20"/>
                              </w:rPr>
                              <w:t>replace</w:t>
                            </w:r>
                            <w:r w:rsidRPr="00023AF9">
                              <w:rPr>
                                <w:rFonts w:ascii="JetBrains Mono" w:hAnsi="JetBrains Mono" w:cs="Courier New"/>
                                <w:color w:val="080808"/>
                                <w:sz w:val="20"/>
                              </w:rPr>
                              <w:t>(</w:t>
                            </w:r>
                            <w:r w:rsidRPr="00023AF9">
                              <w:rPr>
                                <w:rFonts w:ascii="JetBrains Mono" w:hAnsi="JetBrains Mono" w:cs="Courier New"/>
                                <w:color w:val="067D17"/>
                                <w:sz w:val="20"/>
                              </w:rPr>
                              <w:t xml:space="preserve">'?lang='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getcaptcha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p>
                          <w:p w14:paraId="5D451B09" w14:textId="77777777" w:rsidR="000B2A07" w:rsidRPr="00023AF9" w:rsidRDefault="000B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C45EDD" id="Text Box 5" o:spid="_x0000_s1027" type="#_x0000_t202" style="width:435.6pt;height:6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" fillcolor="white [3201]" strokeweight=".5pt">
                <v:textbox>
                  <w:txbxContent>
                    <w:p w14:paraId="41C39504" w14:textId="0A982F4D" w:rsidR="000B2A07" w:rsidRPr="00023AF9"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rPr>
                      </w:pPr>
                      <w:r w:rsidRPr="004A35A7">
                        <w:rPr>
                          <w:rFonts w:ascii="Verdana" w:hAnsi="Verdana" w:cs="Courier New"/>
                          <w:color w:val="0033B3"/>
                          <w:sz w:val="16"/>
                          <w:szCs w:val="16"/>
                        </w:rPr>
                        <w:t xml:space="preserve">var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var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r>
                      <w:r w:rsidRPr="004A35A7">
                        <w:rPr>
                          <w:rFonts w:ascii="Verdana" w:hAnsi="Verdana" w:cs="Courier New"/>
                          <w:color w:val="0033B3"/>
                          <w:sz w:val="16"/>
                          <w:szCs w:val="16"/>
                        </w:rPr>
                        <w:t xml:space="preserve">function </w:t>
                      </w:r>
                      <w:r w:rsidRPr="004A35A7">
                        <w:rPr>
                          <w:rFonts w:ascii="Verdana" w:hAnsi="Verdana" w:cs="Courier New"/>
                          <w:i/>
                          <w:color w:val="080808"/>
                          <w:sz w:val="16"/>
                          <w:szCs w:val="16"/>
                        </w:rPr>
                        <w:t>onPlayAudio</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true</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getCaptchaUrl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'http://localhost:8080/api/captchaImg'</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EuCaptchaToken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getCaptchaUrl</w:t>
                      </w:r>
                      <w:r w:rsidRPr="004A35A7">
                        <w:rPr>
                          <w:rFonts w:ascii="Verdana" w:hAnsi="Verdana" w:cs="Courier New"/>
                          <w:color w:val="080808"/>
                          <w:sz w:val="16"/>
                          <w:szCs w:val="16"/>
                        </w:rPr>
                        <w:t>.</w:t>
                      </w:r>
                      <w:r w:rsidRPr="004A35A7">
                        <w:rPr>
                          <w:rFonts w:ascii="Verdana" w:hAnsi="Verdana" w:cs="Courier New"/>
                          <w:color w:val="7A7A43"/>
                          <w:sz w:val="16"/>
                          <w:szCs w:val="16"/>
                        </w:rPr>
                        <w:t>getResponseHeader</w:t>
                      </w:r>
                      <w:r w:rsidRPr="004A35A7">
                        <w:rPr>
                          <w:rFonts w:ascii="Verdana" w:hAnsi="Verdana" w:cs="Courier New"/>
                          <w:color w:val="080808"/>
                          <w:sz w:val="16"/>
                          <w:szCs w:val="16"/>
                        </w:rPr>
                        <w:t>(</w:t>
                      </w:r>
                      <w:r w:rsidRPr="004A35A7">
                        <w:rPr>
                          <w:rFonts w:ascii="Verdana" w:hAnsi="Verdana" w:cs="Courier New"/>
                          <w:color w:val="067D17"/>
                          <w:sz w:val="16"/>
                          <w:szCs w:val="16"/>
                        </w:rPr>
                        <w:t>"token"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023AF9">
                        <w:rPr>
                          <w:rFonts w:ascii="JetBrains Mono" w:hAnsi="JetBrains Mono" w:cs="Courier New"/>
                          <w:color w:val="080808"/>
                          <w:sz w:val="20"/>
                        </w:rP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reloadCaptchaUrl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"GET"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'http://localhost:8080/api/reloadCaptchaImg/'</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jsonData</w:t>
                      </w:r>
                      <w:r w:rsidRPr="004A35A7">
                        <w:rPr>
                          <w:rFonts w:ascii="Verdana" w:hAnsi="Verdana" w:cs="Courier New"/>
                          <w:color w:val="080808"/>
                          <w:sz w:val="16"/>
                          <w:szCs w:val="16"/>
                        </w:rPr>
                        <w:t>=</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"data:image/png;base64,"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.captchaImg);</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.captchaId);</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"#audioCaptcha"</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"src"</w:t>
                      </w:r>
                      <w:r w:rsidRPr="004A35A7">
                        <w:rPr>
                          <w:rFonts w:ascii="Verdana" w:hAnsi="Verdana" w:cs="Courier New"/>
                          <w:color w:val="080808"/>
                          <w:sz w:val="16"/>
                          <w:szCs w:val="16"/>
                        </w:rPr>
                        <w:t>,</w:t>
                      </w:r>
                      <w:r w:rsidRPr="004A35A7">
                        <w:rPr>
                          <w:rFonts w:ascii="Verdana" w:hAnsi="Verdana" w:cs="Courier New"/>
                          <w:color w:val="067D17"/>
                          <w:sz w:val="16"/>
                          <w:szCs w:val="16"/>
                        </w:rPr>
                        <w:t>"data:audio/wav;base64,"</w:t>
                      </w:r>
                      <w:r w:rsidRPr="004A35A7">
                        <w:rPr>
                          <w:rFonts w:ascii="Verdana" w:hAnsi="Verdana" w:cs="Courier New"/>
                          <w:color w:val="080808"/>
                          <w:sz w:val="16"/>
                          <w:szCs w:val="16"/>
                        </w:rPr>
                        <w:t>+</w:t>
                      </w:r>
                      <w:r w:rsidRPr="004A35A7">
                        <w:rPr>
                          <w:rFonts w:ascii="Verdana" w:hAnsi="Verdana" w:cs="Courier New"/>
                          <w:color w:val="248F8F"/>
                          <w:sz w:val="16"/>
                          <w:szCs w:val="16"/>
                        </w:rPr>
                        <w:t>jsonData</w:t>
                      </w:r>
                      <w:r w:rsidRPr="004A35A7">
                        <w:rPr>
                          <w:rFonts w:ascii="Verdana" w:hAnsi="Verdana" w:cs="Courier New"/>
                          <w:color w:val="080808"/>
                          <w:sz w:val="16"/>
                          <w:szCs w:val="16"/>
                        </w:rPr>
                        <w:t>.audioCaptcha);</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function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7A7A43"/>
                          <w:sz w:val="16"/>
                          <w:szCs w:val="16"/>
                        </w:rPr>
                        <w:t>ajax</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"POST"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url</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"http://localhost:8080/api/validateCaptcha/"</w:t>
                      </w:r>
                      <w:r w:rsidRPr="004A35A7">
                        <w:rPr>
                          <w:rFonts w:ascii="Verdana" w:hAnsi="Verdana" w:cs="Courier New"/>
                          <w:color w:val="080808"/>
                          <w:sz w:val="16"/>
                          <w:szCs w:val="16"/>
                        </w:rPr>
                        <w:t>+</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"#captchaImg"</w:t>
                      </w:r>
                      <w:r w:rsidRPr="004A35A7">
                        <w:rPr>
                          <w:rFonts w:ascii="Verdana" w:hAnsi="Verdana" w:cs="Courier New"/>
                          <w:color w:val="080808"/>
                          <w:sz w:val="16"/>
                          <w:szCs w:val="16"/>
                        </w:rPr>
                        <w:t>).</w:t>
                      </w:r>
                      <w:r w:rsidRPr="004A35A7">
                        <w:rPr>
                          <w:rFonts w:ascii="Verdana" w:hAnsi="Verdana" w:cs="Courier New"/>
                          <w:color w:val="7A7A43"/>
                          <w:sz w:val="16"/>
                          <w:szCs w:val="16"/>
                        </w:rPr>
                        <w:t>attr</w:t>
                      </w:r>
                      <w:r w:rsidRPr="004A35A7">
                        <w:rPr>
                          <w:rFonts w:ascii="Verdana" w:hAnsi="Verdana" w:cs="Courier New"/>
                          <w:color w:val="080808"/>
                          <w:sz w:val="16"/>
                          <w:szCs w:val="16"/>
                        </w:rPr>
                        <w:t>(</w:t>
                      </w:r>
                      <w:r w:rsidRPr="004A35A7">
                        <w:rPr>
                          <w:rFonts w:ascii="Verdana" w:hAnsi="Verdana" w:cs="Courier New"/>
                          <w:color w:val="067D17"/>
                          <w:sz w:val="16"/>
                          <w:szCs w:val="16"/>
                        </w:rPr>
                        <w:t>"captchaId"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beforeSend</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function</w:t>
                      </w:r>
                      <w:r w:rsidRPr="004A35A7">
                        <w:rPr>
                          <w:rFonts w:ascii="Verdana" w:hAnsi="Verdana" w:cs="Courier New"/>
                          <w:color w:val="080808"/>
                          <w:sz w:val="16"/>
                          <w:szCs w:val="16"/>
                        </w:rPr>
                        <w:t>(xhr) {</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"Accept"</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"application/json"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xhr.</w:t>
                      </w:r>
                      <w:r w:rsidRPr="004A35A7">
                        <w:rPr>
                          <w:rFonts w:ascii="Verdana" w:hAnsi="Verdana" w:cs="Courier New"/>
                          <w:color w:val="7A7A43"/>
                          <w:sz w:val="16"/>
                          <w:szCs w:val="16"/>
                        </w:rPr>
                        <w:t>setRequestHeader</w:t>
                      </w:r>
                      <w:r w:rsidRPr="004A35A7">
                        <w:rPr>
                          <w:rFonts w:ascii="Verdana" w:hAnsi="Verdana" w:cs="Courier New"/>
                          <w:color w:val="080808"/>
                          <w:sz w:val="16"/>
                          <w:szCs w:val="16"/>
                        </w:rPr>
                        <w:t>(</w:t>
                      </w:r>
                      <w:r w:rsidRPr="004A35A7">
                        <w:rPr>
                          <w:rFonts w:ascii="Verdana" w:hAnsi="Verdana" w:cs="Courier New"/>
                          <w:color w:val="067D17"/>
                          <w:sz w:val="16"/>
                          <w:szCs w:val="16"/>
                        </w:rPr>
                        <w:t>"jwtString"</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EuCaptchaToken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data</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jQuery</w:t>
                      </w:r>
                      <w:r w:rsidRPr="004A35A7">
                        <w:rPr>
                          <w:rFonts w:ascii="Verdana" w:hAnsi="Verdana" w:cs="Courier New"/>
                          <w:color w:val="080808"/>
                          <w:sz w:val="16"/>
                          <w:szCs w:val="16"/>
                        </w:rPr>
                        <w:t>.</w:t>
                      </w:r>
                      <w:r w:rsidRPr="004A35A7">
                        <w:rPr>
                          <w:rFonts w:ascii="Verdana" w:hAnsi="Verdana" w:cs="Courier New"/>
                          <w:color w:val="7A7A43"/>
                          <w:sz w:val="16"/>
                          <w:szCs w:val="16"/>
                        </w:rPr>
                        <w:t>param</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captchaAnswer</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useAudio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useAudio</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contentType</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'application/x-www-form-urlencoded; charset=UTF-8'</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cache</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false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timeout</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600000</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success</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(data)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obj </w:t>
                      </w:r>
                      <w:r w:rsidRPr="004A35A7">
                        <w:rPr>
                          <w:rFonts w:ascii="Verdana" w:hAnsi="Verdana" w:cs="Courier New"/>
                          <w:color w:val="080808"/>
                          <w:sz w:val="16"/>
                          <w:szCs w:val="16"/>
                        </w:rPr>
                        <w:t xml:space="preserve">= </w:t>
                      </w:r>
                      <w:r w:rsidRPr="004A35A7">
                        <w:rPr>
                          <w:rFonts w:ascii="Verdana" w:hAnsi="Verdana" w:cs="Courier New"/>
                          <w:color w:val="830091"/>
                          <w:sz w:val="16"/>
                          <w:szCs w:val="16"/>
                        </w:rPr>
                        <w:t>JSON</w:t>
                      </w:r>
                      <w:r w:rsidRPr="004A35A7">
                        <w:rPr>
                          <w:rFonts w:ascii="Verdana" w:hAnsi="Verdana" w:cs="Courier New"/>
                          <w:color w:val="080808"/>
                          <w:sz w:val="16"/>
                          <w:szCs w:val="16"/>
                        </w:rPr>
                        <w:t>.</w:t>
                      </w:r>
                      <w:r w:rsidRPr="004A35A7">
                        <w:rPr>
                          <w:rFonts w:ascii="Verdana" w:hAnsi="Verdana" w:cs="Courier New"/>
                          <w:color w:val="7A7A43"/>
                          <w:sz w:val="16"/>
                          <w:szCs w:val="16"/>
                        </w:rPr>
                        <w:t>parse</w:t>
                      </w:r>
                      <w:r w:rsidRPr="004A35A7">
                        <w:rPr>
                          <w:rFonts w:ascii="Verdana" w:hAnsi="Verdana" w:cs="Courier New"/>
                          <w:color w:val="080808"/>
                          <w:sz w:val="16"/>
                          <w:szCs w:val="16"/>
                        </w:rPr>
                        <w:t>(data);</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067D17"/>
                          <w:sz w:val="16"/>
                          <w:szCs w:val="16"/>
                        </w:rPr>
                        <w:t xml:space="preserve">'success'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obj</w:t>
                      </w:r>
                      <w:r w:rsidRPr="004A35A7">
                        <w:rPr>
                          <w:rFonts w:ascii="Verdana" w:hAnsi="Verdana" w:cs="Courier New"/>
                          <w:color w:val="080808"/>
                          <w:sz w:val="16"/>
                          <w:szCs w:val="16"/>
                        </w:rPr>
                        <w:t>.responseCaptcha)</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023AF9">
                        <w:rPr>
                          <w:rFonts w:ascii="Verdana" w:hAnsi="Verdana" w:cs="Courier New"/>
                          <w:color w:val="0033B3"/>
                          <w:sz w:val="16"/>
                          <w:szCs w:val="16"/>
                        </w:rPr>
                        <w:t xml:space="preserve"> </w:t>
                      </w:r>
                      <w:r w:rsidRPr="004A35A7">
                        <w:rPr>
                          <w:rFonts w:ascii="Verdana" w:hAnsi="Verdana" w:cs="Courier New"/>
                          <w:color w:val="0033B3"/>
                          <w:sz w:val="16"/>
                          <w:szCs w:val="16"/>
                        </w:rPr>
                        <w:br/>
                      </w:r>
                      <w:r w:rsidRPr="00023AF9">
                        <w:rPr>
                          <w:rFonts w:ascii="JetBrains Mono" w:hAnsi="JetBrains Mono" w:cs="Courier New"/>
                          <w:color w:val="0033B3"/>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"visible"</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7A7A43"/>
                          <w:sz w:val="20"/>
                        </w:rPr>
                        <w:t>error</w:t>
                      </w:r>
                      <w:r w:rsidRPr="00023AF9">
                        <w:rPr>
                          <w:rFonts w:ascii="JetBrains Mono" w:hAnsi="JetBrains Mono" w:cs="Courier New"/>
                          <w:color w:val="080808"/>
                          <w:sz w:val="20"/>
                        </w:rPr>
                        <w:t xml:space="preserve">: </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"input"</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"border"</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"2px solid red"</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"#captchaReload"</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"#fail"</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"#success"</w:t>
                      </w:r>
                      <w:r w:rsidRPr="00023AF9">
                        <w:rPr>
                          <w:rFonts w:ascii="JetBrains Mono" w:hAnsi="JetBrains Mono" w:cs="Courier New"/>
                          <w:color w:val="080808"/>
                          <w:sz w:val="20"/>
                        </w:rPr>
                        <w:t>).</w:t>
                      </w:r>
                      <w:r w:rsidRPr="00023AF9">
                        <w:rPr>
                          <w:rFonts w:ascii="JetBrains Mono" w:hAnsi="JetBrains Mono" w:cs="Courier New"/>
                          <w:color w:val="7A7A43"/>
                          <w:sz w:val="20"/>
                        </w:rPr>
                        <w:t>css</w:t>
                      </w:r>
                      <w:r w:rsidRPr="00023AF9">
                        <w:rPr>
                          <w:rFonts w:ascii="JetBrains Mono" w:hAnsi="JetBrains Mono" w:cs="Courier New"/>
                          <w:color w:val="080808"/>
                          <w:sz w:val="20"/>
                        </w:rPr>
                        <w:t>(</w:t>
                      </w:r>
                      <w:r w:rsidRPr="00023AF9">
                        <w:rPr>
                          <w:rFonts w:ascii="JetBrains Mono" w:hAnsi="JetBrains Mono" w:cs="Courier New"/>
                          <w:color w:val="067D17"/>
                          <w:sz w:val="20"/>
                        </w:rPr>
                        <w:t>"visibility"</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"hidden"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reloadCaptcha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"#captchaSubmit"</w:t>
                      </w:r>
                      <w:r w:rsidRPr="00023AF9">
                        <w:rPr>
                          <w:rFonts w:ascii="JetBrains Mono" w:hAnsi="JetBrains Mono" w:cs="Courier New"/>
                          <w:color w:val="080808"/>
                          <w:sz w:val="20"/>
                        </w:rPr>
                        <w:t>).</w:t>
                      </w:r>
                      <w:r w:rsidRPr="00023AF9">
                        <w:rPr>
                          <w:rFonts w:ascii="JetBrains Mono" w:hAnsi="JetBrains Mono" w:cs="Courier New"/>
                          <w:color w:val="7A7A43"/>
                          <w:sz w:val="20"/>
                        </w:rPr>
                        <w:t>click</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'#captchaAnswer'</w:t>
                      </w:r>
                      <w:r w:rsidRPr="00023AF9">
                        <w:rPr>
                          <w:rFonts w:ascii="JetBrains Mono" w:hAnsi="JetBrains Mono" w:cs="Courier New"/>
                          <w:color w:val="080808"/>
                          <w:sz w:val="20"/>
                        </w:rPr>
                        <w:t>).</w:t>
                      </w:r>
                      <w:r w:rsidRPr="00023AF9">
                        <w:rPr>
                          <w:rFonts w:ascii="JetBrains Mono" w:hAnsi="JetBrains Mono" w:cs="Courier New"/>
                          <w:color w:val="7A7A43"/>
                          <w:sz w:val="20"/>
                        </w:rPr>
                        <w:t>keypress</w:t>
                      </w:r>
                      <w:r w:rsidRPr="00023AF9">
                        <w:rPr>
                          <w:rFonts w:ascii="JetBrains Mono" w:hAnsi="JetBrains Mono" w:cs="Courier New"/>
                          <w:color w:val="080808"/>
                          <w:sz w:val="20"/>
                        </w:rPr>
                        <w:t>(</w:t>
                      </w:r>
                      <w:r w:rsidRPr="00023AF9">
                        <w:rPr>
                          <w:rFonts w:ascii="JetBrains Mono" w:hAnsi="JetBrains Mono" w:cs="Courier New"/>
                          <w:color w:val="0033B3"/>
                          <w:sz w:val="20"/>
                        </w:rPr>
                        <w:t>function</w:t>
                      </w:r>
                      <w:r w:rsidRPr="00023AF9">
                        <w:rPr>
                          <w:rFonts w:ascii="JetBrains Mono" w:hAnsi="JetBrains Mono" w:cs="Courier New"/>
                          <w:color w:val="080808"/>
                          <w:sz w:val="20"/>
                        </w:rPr>
                        <w:t>(e)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(e.</w:t>
                      </w:r>
                      <w:r w:rsidRPr="00023AF9">
                        <w:rPr>
                          <w:rFonts w:ascii="JetBrains Mono" w:hAnsi="JetBrains Mono" w:cs="Courier New"/>
                          <w:color w:val="871094"/>
                          <w:sz w:val="20"/>
                        </w:rPr>
                        <w:t xml:space="preserve">keyCode </w:t>
                      </w:r>
                      <w:r w:rsidRPr="00023AF9">
                        <w:rPr>
                          <w:rFonts w:ascii="JetBrains Mono" w:hAnsi="JetBrains Mono" w:cs="Courier New"/>
                          <w:color w:val="080808"/>
                          <w:sz w:val="20"/>
                        </w:rPr>
                        <w:t xml:space="preserve">== </w:t>
                      </w:r>
                      <w:r w:rsidRPr="00023AF9">
                        <w:rPr>
                          <w:rFonts w:ascii="JetBrains Mono" w:hAnsi="JetBrains Mono" w:cs="Courier New"/>
                          <w:color w:val="1750EB"/>
                          <w:sz w:val="20"/>
                        </w:rPr>
                        <w:t>13</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validateCaptcha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return false</w:t>
                      </w:r>
                      <w:r w:rsidRPr="00023AF9">
                        <w:rPr>
                          <w:rFonts w:ascii="JetBrains Mono" w:hAnsi="JetBrains Mono" w:cs="Courier New"/>
                          <w:color w:val="080808"/>
                          <w:sz w:val="20"/>
                        </w:rPr>
                        <w:t xml:space="preserve">; </w:t>
                      </w:r>
                      <w:r w:rsidRPr="00023AF9">
                        <w:rPr>
                          <w:rFonts w:ascii="JetBrains Mono" w:hAnsi="JetBrains Mono" w:cs="Courier New"/>
                          <w:i/>
                          <w:color w:val="8C8C8C"/>
                          <w:sz w:val="20"/>
                        </w:rPr>
                        <w:t>// prevent the button click from happening</w:t>
                      </w:r>
                      <w:r w:rsidRPr="00023AF9">
                        <w:rPr>
                          <w:rFonts w:ascii="JetBrains Mono" w:hAnsi="JetBrains Mono" w:cs="Courier New"/>
                          <w:i/>
                          <w:color w:val="8C8C8C"/>
                          <w:sz w:val="20"/>
                        </w:rPr>
                        <w:br/>
                        <w:t xml:space="preserve">           </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830091"/>
                          <w:sz w:val="20"/>
                        </w:rPr>
                        <w:t>document</w:t>
                      </w:r>
                      <w:r w:rsidRPr="00023AF9">
                        <w:rPr>
                          <w:rFonts w:ascii="JetBrains Mono" w:hAnsi="JetBrains Mono" w:cs="Courier New"/>
                          <w:color w:val="080808"/>
                          <w:sz w:val="20"/>
                        </w:rPr>
                        <w:t>).</w:t>
                      </w:r>
                      <w:r w:rsidRPr="00023AF9">
                        <w:rPr>
                          <w:rFonts w:ascii="JetBrains Mono" w:hAnsi="JetBrains Mono" w:cs="Courier New"/>
                          <w:color w:val="7A7A43"/>
                          <w:sz w:val="20"/>
                        </w:rPr>
                        <w:t>ready</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change</w:t>
                      </w:r>
                      <w:r w:rsidRPr="00023AF9">
                        <w:rPr>
                          <w:rFonts w:ascii="JetBrains Mono" w:hAnsi="JetBrains Mono" w:cs="Courier New"/>
                          <w:color w:val="080808"/>
                          <w:sz w:val="20"/>
                        </w:rPr>
                        <w:t>(</w:t>
                      </w:r>
                      <w:r w:rsidRPr="00023AF9">
                        <w:rPr>
                          <w:rFonts w:ascii="JetBrains Mono" w:hAnsi="JetBrains Mono" w:cs="Courier New"/>
                          <w:color w:val="0033B3"/>
                          <w:sz w:val="20"/>
                        </w:rPr>
                        <w:t xml:space="preserve">function </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var </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871094"/>
                          <w:sz w:val="20"/>
                        </w:rPr>
                        <w:t>$</w:t>
                      </w:r>
                      <w:r w:rsidRPr="00023AF9">
                        <w:rPr>
                          <w:rFonts w:ascii="JetBrains Mono" w:hAnsi="JetBrains Mono" w:cs="Courier New"/>
                          <w:color w:val="080808"/>
                          <w:sz w:val="20"/>
                        </w:rPr>
                        <w:t>(</w:t>
                      </w:r>
                      <w:r w:rsidRPr="00023AF9">
                        <w:rPr>
                          <w:rFonts w:ascii="JetBrains Mono" w:hAnsi="JetBrains Mono" w:cs="Courier New"/>
                          <w:color w:val="067D17"/>
                          <w:sz w:val="20"/>
                        </w:rPr>
                        <w:t>'#dropdown-language'</w:t>
                      </w:r>
                      <w:r w:rsidRPr="00023AF9">
                        <w:rPr>
                          <w:rFonts w:ascii="JetBrains Mono" w:hAnsi="JetBrains Mono" w:cs="Courier New"/>
                          <w:color w:val="080808"/>
                          <w:sz w:val="20"/>
                        </w:rPr>
                        <w:t>).</w:t>
                      </w:r>
                      <w:r w:rsidRPr="00023AF9">
                        <w:rPr>
                          <w:rFonts w:ascii="JetBrains Mono" w:hAnsi="JetBrains Mono" w:cs="Courier New"/>
                          <w:color w:val="7A7A43"/>
                          <w:sz w:val="20"/>
                        </w:rPr>
                        <w:t>val</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871094"/>
                          <w:sz w:val="20"/>
                        </w:rPr>
                        <w:t xml:space="preserve">languageSelected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033B3"/>
                          <w:sz w:val="20"/>
                        </w:rPr>
                        <w:t xml:space="preserve">if </w:t>
                      </w:r>
                      <w:r w:rsidRPr="00023AF9">
                        <w:rPr>
                          <w:rFonts w:ascii="JetBrains Mono" w:hAnsi="JetBrains Mono" w:cs="Courier New"/>
                          <w:color w:val="080808"/>
                          <w:sz w:val="20"/>
                        </w:rPr>
                        <w:t>(</w:t>
                      </w:r>
                      <w:r w:rsidRPr="00023AF9">
                        <w:rPr>
                          <w:rFonts w:ascii="JetBrains Mono" w:hAnsi="JetBrains Mono" w:cs="Courier New"/>
                          <w:color w:val="248F8F"/>
                          <w:sz w:val="20"/>
                        </w:rPr>
                        <w:t xml:space="preserve">selectedOption </w:t>
                      </w:r>
                      <w:r w:rsidRPr="00023AF9">
                        <w:rPr>
                          <w:rFonts w:ascii="JetBrains Mono" w:hAnsi="JetBrains Mono" w:cs="Courier New"/>
                          <w:color w:val="080808"/>
                          <w:sz w:val="20"/>
                        </w:rPr>
                        <w:t xml:space="preserve">!= </w:t>
                      </w:r>
                      <w:r w:rsidRPr="00023AF9">
                        <w:rPr>
                          <w:rFonts w:ascii="JetBrains Mono" w:hAnsi="JetBrains Mono" w:cs="Courier New"/>
                          <w:color w:val="067D17"/>
                          <w:sz w:val="20"/>
                        </w:rPr>
                        <w:t>''</w:t>
                      </w:r>
                      <w:r w:rsidRPr="00023AF9">
                        <w:rPr>
                          <w:rFonts w:ascii="JetBrains Mono" w:hAnsi="JetBrains Mono" w:cs="Courier New"/>
                          <w:color w:val="080808"/>
                          <w:sz w:val="20"/>
                        </w:rPr>
                        <w:t>) {</w:t>
                      </w:r>
                      <w:r w:rsidRPr="00023AF9">
                        <w:rPr>
                          <w:rFonts w:ascii="JetBrains Mono" w:hAnsi="JetBrains Mono" w:cs="Courier New"/>
                          <w:color w:val="080808"/>
                          <w:sz w:val="20"/>
                        </w:rPr>
                        <w:br/>
                        <w:t xml:space="preserve">                    </w:t>
                      </w:r>
                      <w:r w:rsidRPr="00023AF9">
                        <w:rPr>
                          <w:rFonts w:ascii="JetBrains Mono" w:hAnsi="JetBrains Mono" w:cs="Courier New"/>
                          <w:color w:val="830091"/>
                          <w:sz w:val="20"/>
                        </w:rPr>
                        <w:t>window</w:t>
                      </w:r>
                      <w:r w:rsidRPr="00023AF9">
                        <w:rPr>
                          <w:rFonts w:ascii="JetBrains Mono" w:hAnsi="JetBrains Mono" w:cs="Courier New"/>
                          <w:color w:val="080808"/>
                          <w:sz w:val="20"/>
                        </w:rPr>
                        <w:t>.</w:t>
                      </w:r>
                      <w:r w:rsidRPr="00023AF9">
                        <w:rPr>
                          <w:rFonts w:ascii="JetBrains Mono" w:hAnsi="JetBrains Mono" w:cs="Courier New"/>
                          <w:color w:val="871094"/>
                          <w:sz w:val="20"/>
                        </w:rPr>
                        <w:t>location</w:t>
                      </w:r>
                      <w:r w:rsidRPr="00023AF9">
                        <w:rPr>
                          <w:rFonts w:ascii="JetBrains Mono" w:hAnsi="JetBrains Mono" w:cs="Courier New"/>
                          <w:color w:val="080808"/>
                          <w:sz w:val="20"/>
                        </w:rPr>
                        <w:t>.</w:t>
                      </w:r>
                      <w:r w:rsidRPr="00023AF9">
                        <w:rPr>
                          <w:rFonts w:ascii="JetBrains Mono" w:hAnsi="JetBrains Mono" w:cs="Courier New"/>
                          <w:color w:val="7A7A43"/>
                          <w:sz w:val="20"/>
                        </w:rPr>
                        <w:t>replace</w:t>
                      </w:r>
                      <w:r w:rsidRPr="00023AF9">
                        <w:rPr>
                          <w:rFonts w:ascii="JetBrains Mono" w:hAnsi="JetBrains Mono" w:cs="Courier New"/>
                          <w:color w:val="080808"/>
                          <w:sz w:val="20"/>
                        </w:rPr>
                        <w:t>(</w:t>
                      </w:r>
                      <w:r w:rsidRPr="00023AF9">
                        <w:rPr>
                          <w:rFonts w:ascii="JetBrains Mono" w:hAnsi="JetBrains Mono" w:cs="Courier New"/>
                          <w:color w:val="067D17"/>
                          <w:sz w:val="20"/>
                        </w:rPr>
                        <w:t xml:space="preserve">'?lang=' </w:t>
                      </w:r>
                      <w:r w:rsidRPr="00023AF9">
                        <w:rPr>
                          <w:rFonts w:ascii="JetBrains Mono" w:hAnsi="JetBrains Mono" w:cs="Courier New"/>
                          <w:color w:val="080808"/>
                          <w:sz w:val="20"/>
                        </w:rPr>
                        <w:t xml:space="preserve">+ </w:t>
                      </w:r>
                      <w:r w:rsidRPr="00023AF9">
                        <w:rPr>
                          <w:rFonts w:ascii="JetBrains Mono" w:hAnsi="JetBrains Mono" w:cs="Courier New"/>
                          <w:color w:val="248F8F"/>
                          <w:sz w:val="20"/>
                        </w:rPr>
                        <w:t>selectedOption</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r w:rsidRPr="00023AF9">
                        <w:rPr>
                          <w:rFonts w:ascii="JetBrains Mono" w:hAnsi="JetBrains Mono" w:cs="Courier New"/>
                          <w:color w:val="00627A"/>
                          <w:sz w:val="20"/>
                        </w:rPr>
                        <w:t>getcaptcha</w:t>
                      </w:r>
                      <w:r w:rsidRPr="00023AF9">
                        <w:rPr>
                          <w:rFonts w:ascii="JetBrains Mono" w:hAnsi="JetBrains Mono" w:cs="Courier New"/>
                          <w:color w:val="080808"/>
                          <w:sz w:val="20"/>
                        </w:rPr>
                        <w:t>();</w:t>
                      </w:r>
                      <w:r w:rsidRPr="00023AF9">
                        <w:rPr>
                          <w:rFonts w:ascii="JetBrains Mono" w:hAnsi="JetBrains Mono" w:cs="Courier New"/>
                          <w:color w:val="080808"/>
                          <w:sz w:val="20"/>
                        </w:rPr>
                        <w:br/>
                        <w:t xml:space="preserve">    </w:t>
                      </w:r>
                      <w:r w:rsidRPr="00023AF9">
                        <w:rPr>
                          <w:rFonts w:ascii="JetBrains Mono" w:hAnsi="JetBrains Mono" w:cs="Courier New"/>
                          <w:color w:val="080808"/>
                          <w:sz w:val="20"/>
                        </w:rPr>
                        <w:br/>
                        <w:t xml:space="preserve"> });</w:t>
                      </w:r>
                    </w:p>
                    <w:p w14:paraId="5D451B09" w14:textId="77777777" w:rsidR="000B2A07" w:rsidRPr="00023AF9" w:rsidRDefault="000B2A07"/>
                  </w:txbxContent>
                </v:textbox>
                <w10:anchorlock/>
              </v:shape>
            </w:pict>
          </mc:Fallback>
        </mc:AlternateContent>
      </w:r>
    </w:p>
    <w:p w14:paraId="0630BFCB" w14:textId="173A91F6" w:rsidR="00023AF9" w:rsidRPr="00C33458" w:rsidRDefault="00023AF9" w:rsidP="00FB1985">
      <w:pPr>
        <w:pStyle w:val="Text2"/>
        <w:ind w:left="0"/>
        <w:rPr>
          <w:lang w:val="en-GB"/>
        </w:rPr>
      </w:pPr>
    </w:p>
    <w:p w14:paraId="1B96ED68" w14:textId="6808060C" w:rsidR="00023AF9" w:rsidRPr="00C33458" w:rsidRDefault="00254161" w:rsidP="00B458A0">
      <w:pPr>
        <w:pStyle w:val="Text2"/>
        <w:ind w:left="0"/>
        <w:rPr>
          <w:lang w:val="en-GB"/>
        </w:rPr>
      </w:pPr>
      <w:r w:rsidRPr="00C33458">
        <w:rPr>
          <w:noProof/>
          <w:lang w:val="en-GB"/>
        </w:rPr>
        <w:lastRenderedPageBreak/>
        <mc:AlternateContent>
          <mc:Choice Requires="wps">
            <w:drawing>
              <wp:inline distT="0" distB="0" distL="0" distR="0" wp14:anchorId="283303B9" wp14:editId="591E8128">
                <wp:extent cx="5532120" cy="5234940"/>
                <wp:effectExtent l="0" t="0" r="11430" b="22860"/>
                <wp:docPr id="6" name="Text Box 6"/>
                <wp:cNvGraphicFramePr/>
                <a:graphic xmlns:a="http://schemas.openxmlformats.org/drawingml/2006/main">
                  <a:graphicData uri="http://schemas.microsoft.com/office/word/2010/wordprocessingShape">
                    <wps:wsp>
                      <wps:cNvSpPr txBox="1"/>
                      <wps:spPr>
                        <a:xfrm>
                          <a:off x="0" y="0"/>
                          <a:ext cx="5532120" cy="5234940"/>
                        </a:xfrm>
                        <a:prstGeom prst="rect">
                          <a:avLst/>
                        </a:prstGeom>
                        <a:solidFill>
                          <a:schemeClr val="lt1"/>
                        </a:solidFill>
                        <a:ln w="6350">
                          <a:solidFill>
                            <a:prstClr val="black"/>
                          </a:solidFill>
                        </a:ln>
                      </wps:spPr>
                      <wps:txbx>
                        <w:txbxContent>
                          <w:p w14:paraId="135EBD27" w14:textId="4A523021" w:rsidR="000B2A07" w:rsidRPr="004A35A7"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321586">
                              <w:rPr>
                                <w:rFonts w:ascii="Verdana" w:hAnsi="Verdana" w:cs="Courier New"/>
                                <w:color w:val="0033B3"/>
                                <w:sz w:val="16"/>
                                <w:szCs w:val="16"/>
                              </w:rPr>
                              <w:t>else</w:t>
                            </w:r>
                            <w:r w:rsidRPr="00023AF9">
                              <w:rPr>
                                <w:rFonts w:ascii="JetBrains Mono" w:hAnsi="JetBrains Mono" w:cs="Courier New"/>
                                <w:color w:val="080808"/>
                                <w:sz w:val="20"/>
                              </w:rPr>
                              <w:t xml:space="preserve"> {</w:t>
                            </w:r>
                            <w:r w:rsidRPr="00023AF9">
                              <w:rPr>
                                <w:rFonts w:ascii="JetBrains Mono" w:hAnsi="JetBrains Mono" w:cs="Courier New"/>
                                <w:color w:val="080808"/>
                                <w:sz w:val="20"/>
                              </w:rPr>
                              <w:br/>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error</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"2px solid red"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"#captchaReload"</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"#captchaSubmit"</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keypress</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(e.</w:t>
                            </w:r>
                            <w:r w:rsidRPr="004A35A7">
                              <w:rPr>
                                <w:rFonts w:ascii="Verdana" w:hAnsi="Verdana" w:cs="Courier New"/>
                                <w:color w:val="871094"/>
                                <w:sz w:val="16"/>
                                <w:szCs w:val="16"/>
                              </w:rPr>
                              <w:t xml:space="preserve">keyCode </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13</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return false</w:t>
                            </w:r>
                            <w:r w:rsidRPr="004A35A7">
                              <w:rPr>
                                <w:rFonts w:ascii="Verdana" w:hAnsi="Verdana" w:cs="Courier New"/>
                                <w:color w:val="080808"/>
                                <w:sz w:val="16"/>
                                <w:szCs w:val="16"/>
                              </w:rPr>
                              <w:t xml:space="preserve">; </w:t>
                            </w:r>
                            <w:r w:rsidRPr="004A35A7">
                              <w:rPr>
                                <w:rFonts w:ascii="Verdana" w:hAnsi="Verdana" w:cs="Courier New"/>
                                <w:i/>
                                <w:color w:val="8C8C8C"/>
                                <w:sz w:val="16"/>
                                <w:szCs w:val="16"/>
                              </w:rPr>
                              <w:t>// prevent the button click from happening</w:t>
                            </w:r>
                            <w:r w:rsidRPr="004A35A7">
                              <w:rPr>
                                <w:rFonts w:ascii="Verdana" w:hAnsi="Verdana" w:cs="Courier New"/>
                                <w:i/>
                                <w:color w:val="8C8C8C"/>
                                <w:sz w:val="16"/>
                                <w:szCs w:val="16"/>
                              </w:rPr>
                              <w:br/>
                              <w:t xml:space="preserve">        </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830091"/>
                                <w:sz w:val="16"/>
                                <w:szCs w:val="16"/>
                              </w:rPr>
                              <w:t>document</w:t>
                            </w:r>
                            <w:r w:rsidRPr="004A35A7">
                              <w:rPr>
                                <w:rFonts w:ascii="Verdana" w:hAnsi="Verdana" w:cs="Courier New"/>
                                <w:color w:val="080808"/>
                                <w:sz w:val="16"/>
                                <w:szCs w:val="16"/>
                              </w:rPr>
                              <w:t>).</w:t>
                            </w:r>
                            <w:r w:rsidRPr="004A35A7">
                              <w:rPr>
                                <w:rFonts w:ascii="Verdana" w:hAnsi="Verdana" w:cs="Courier New"/>
                                <w:color w:val="7A7A43"/>
                                <w:sz w:val="16"/>
                                <w:szCs w:val="16"/>
                              </w:rPr>
                              <w:t>ready</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change</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languageSelected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window</w:t>
                            </w:r>
                            <w:r w:rsidRPr="004A35A7">
                              <w:rPr>
                                <w:rFonts w:ascii="Verdana" w:hAnsi="Verdana" w:cs="Courier New"/>
                                <w:color w:val="080808"/>
                                <w:sz w:val="16"/>
                                <w:szCs w:val="16"/>
                              </w:rPr>
                              <w:t>.</w:t>
                            </w:r>
                            <w:r w:rsidRPr="004A35A7">
                              <w:rPr>
                                <w:rFonts w:ascii="Verdana" w:hAnsi="Verdana" w:cs="Courier New"/>
                                <w:color w:val="871094"/>
                                <w:sz w:val="16"/>
                                <w:szCs w:val="16"/>
                              </w:rPr>
                              <w:t>location</w:t>
                            </w:r>
                            <w:r w:rsidRPr="004A35A7">
                              <w:rPr>
                                <w:rFonts w:ascii="Verdana" w:hAnsi="Verdana" w:cs="Courier New"/>
                                <w:color w:val="080808"/>
                                <w:sz w:val="16"/>
                                <w:szCs w:val="16"/>
                              </w:rPr>
                              <w:t>.</w:t>
                            </w:r>
                            <w:r w:rsidRPr="004A35A7">
                              <w:rPr>
                                <w:rFonts w:ascii="Verdana" w:hAnsi="Verdana" w:cs="Courier New"/>
                                <w:color w:val="7A7A43"/>
                                <w:sz w:val="16"/>
                                <w:szCs w:val="16"/>
                              </w:rPr>
                              <w:t>replace</w:t>
                            </w:r>
                            <w:r w:rsidRPr="004A35A7">
                              <w:rPr>
                                <w:rFonts w:ascii="Verdana" w:hAnsi="Verdana" w:cs="Courier New"/>
                                <w:color w:val="080808"/>
                                <w:sz w:val="16"/>
                                <w:szCs w:val="16"/>
                              </w:rPr>
                              <w:t>(</w:t>
                            </w:r>
                            <w:r w:rsidRPr="004A35A7">
                              <w:rPr>
                                <w:rFonts w:ascii="Verdana" w:hAnsi="Verdana" w:cs="Courier New"/>
                                <w:color w:val="067D17"/>
                                <w:sz w:val="16"/>
                                <w:szCs w:val="16"/>
                              </w:rPr>
                              <w:t xml:space="preserve">'?lang='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w:t>
                            </w:r>
                          </w:p>
                          <w:p w14:paraId="207EEB3C" w14:textId="77777777" w:rsidR="000B2A07" w:rsidRDefault="000B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3303B9" id="Text Box 6" o:spid="_x0000_s1028" type="#_x0000_t202" style="width:435.6pt;height:4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" fillcolor="white [3201]" strokeweight=".5pt">
                <v:textbox>
                  <w:txbxContent>
                    <w:p w14:paraId="135EBD27" w14:textId="4A523021" w:rsidR="000B2A07" w:rsidRPr="004A35A7" w:rsidRDefault="000B2A07" w:rsidP="00023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hAnsi="Verdana" w:cs="Courier New"/>
                          <w:color w:val="080808"/>
                          <w:sz w:val="16"/>
                          <w:szCs w:val="16"/>
                        </w:rPr>
                      </w:pPr>
                      <w:r w:rsidRPr="00321586">
                        <w:rPr>
                          <w:rFonts w:ascii="Verdana" w:hAnsi="Verdana" w:cs="Courier New"/>
                          <w:color w:val="0033B3"/>
                          <w:sz w:val="16"/>
                          <w:szCs w:val="16"/>
                        </w:rPr>
                        <w:t>else</w:t>
                      </w:r>
                      <w:r w:rsidRPr="00023AF9">
                        <w:rPr>
                          <w:rFonts w:ascii="JetBrains Mono" w:hAnsi="JetBrains Mono" w:cs="Courier New"/>
                          <w:color w:val="080808"/>
                          <w:sz w:val="20"/>
                        </w:rPr>
                        <w:t xml:space="preserve"> {</w:t>
                      </w:r>
                      <w:r w:rsidRPr="00023AF9">
                        <w:rPr>
                          <w:rFonts w:ascii="JetBrains Mono" w:hAnsi="JetBrains Mono" w:cs="Courier New"/>
                          <w:color w:val="080808"/>
                          <w:sz w:val="20"/>
                        </w:rPr>
                        <w:br/>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"visible"</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7A7A43"/>
                          <w:sz w:val="16"/>
                          <w:szCs w:val="16"/>
                        </w:rPr>
                        <w:t>error</w:t>
                      </w:r>
                      <w:r w:rsidRPr="004A35A7">
                        <w:rPr>
                          <w:rFonts w:ascii="Verdana" w:hAnsi="Verdana" w:cs="Courier New"/>
                          <w:color w:val="080808"/>
                          <w:sz w:val="16"/>
                          <w:szCs w:val="16"/>
                        </w:rPr>
                        <w:t xml:space="preserve">: </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"input"</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"border"</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"2px solid red"</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"#captchaReload"</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"#fail"</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"#success"</w:t>
                      </w:r>
                      <w:r w:rsidRPr="004A35A7">
                        <w:rPr>
                          <w:rFonts w:ascii="Verdana" w:hAnsi="Verdana" w:cs="Courier New"/>
                          <w:color w:val="080808"/>
                          <w:sz w:val="16"/>
                          <w:szCs w:val="16"/>
                        </w:rPr>
                        <w:t>).</w:t>
                      </w:r>
                      <w:r w:rsidRPr="004A35A7">
                        <w:rPr>
                          <w:rFonts w:ascii="Verdana" w:hAnsi="Verdana" w:cs="Courier New"/>
                          <w:color w:val="7A7A43"/>
                          <w:sz w:val="16"/>
                          <w:szCs w:val="16"/>
                        </w:rPr>
                        <w:t>css</w:t>
                      </w:r>
                      <w:r w:rsidRPr="004A35A7">
                        <w:rPr>
                          <w:rFonts w:ascii="Verdana" w:hAnsi="Verdana" w:cs="Courier New"/>
                          <w:color w:val="080808"/>
                          <w:sz w:val="16"/>
                          <w:szCs w:val="16"/>
                        </w:rPr>
                        <w:t>(</w:t>
                      </w:r>
                      <w:r w:rsidRPr="004A35A7">
                        <w:rPr>
                          <w:rFonts w:ascii="Verdana" w:hAnsi="Verdana" w:cs="Courier New"/>
                          <w:color w:val="067D17"/>
                          <w:sz w:val="16"/>
                          <w:szCs w:val="16"/>
                        </w:rPr>
                        <w:t>"visibility"</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"hidden"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reloadCaptcha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"#captchaSubmit"</w:t>
                      </w:r>
                      <w:r w:rsidRPr="004A35A7">
                        <w:rPr>
                          <w:rFonts w:ascii="Verdana" w:hAnsi="Verdana" w:cs="Courier New"/>
                          <w:color w:val="080808"/>
                          <w:sz w:val="16"/>
                          <w:szCs w:val="16"/>
                        </w:rPr>
                        <w:t>).</w:t>
                      </w:r>
                      <w:r w:rsidRPr="004A35A7">
                        <w:rPr>
                          <w:rFonts w:ascii="Verdana" w:hAnsi="Verdana" w:cs="Courier New"/>
                          <w:color w:val="7A7A43"/>
                          <w:sz w:val="16"/>
                          <w:szCs w:val="16"/>
                        </w:rPr>
                        <w:t>click</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'#captchaAnswer'</w:t>
                      </w:r>
                      <w:r w:rsidRPr="004A35A7">
                        <w:rPr>
                          <w:rFonts w:ascii="Verdana" w:hAnsi="Verdana" w:cs="Courier New"/>
                          <w:color w:val="080808"/>
                          <w:sz w:val="16"/>
                          <w:szCs w:val="16"/>
                        </w:rPr>
                        <w:t>).</w:t>
                      </w:r>
                      <w:r w:rsidRPr="004A35A7">
                        <w:rPr>
                          <w:rFonts w:ascii="Verdana" w:hAnsi="Verdana" w:cs="Courier New"/>
                          <w:color w:val="7A7A43"/>
                          <w:sz w:val="16"/>
                          <w:szCs w:val="16"/>
                        </w:rPr>
                        <w:t>keypress</w:t>
                      </w:r>
                      <w:r w:rsidRPr="004A35A7">
                        <w:rPr>
                          <w:rFonts w:ascii="Verdana" w:hAnsi="Verdana" w:cs="Courier New"/>
                          <w:color w:val="080808"/>
                          <w:sz w:val="16"/>
                          <w:szCs w:val="16"/>
                        </w:rPr>
                        <w:t>(</w:t>
                      </w:r>
                      <w:r w:rsidRPr="004A35A7">
                        <w:rPr>
                          <w:rFonts w:ascii="Verdana" w:hAnsi="Verdana" w:cs="Courier New"/>
                          <w:color w:val="0033B3"/>
                          <w:sz w:val="16"/>
                          <w:szCs w:val="16"/>
                        </w:rPr>
                        <w:t>function</w:t>
                      </w:r>
                      <w:r w:rsidRPr="004A35A7">
                        <w:rPr>
                          <w:rFonts w:ascii="Verdana" w:hAnsi="Verdana" w:cs="Courier New"/>
                          <w:color w:val="080808"/>
                          <w:sz w:val="16"/>
                          <w:szCs w:val="16"/>
                        </w:rPr>
                        <w:t>(e)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(e.</w:t>
                      </w:r>
                      <w:r w:rsidRPr="004A35A7">
                        <w:rPr>
                          <w:rFonts w:ascii="Verdana" w:hAnsi="Verdana" w:cs="Courier New"/>
                          <w:color w:val="871094"/>
                          <w:sz w:val="16"/>
                          <w:szCs w:val="16"/>
                        </w:rPr>
                        <w:t xml:space="preserve">keyCode </w:t>
                      </w:r>
                      <w:r w:rsidRPr="004A35A7">
                        <w:rPr>
                          <w:rFonts w:ascii="Verdana" w:hAnsi="Verdana" w:cs="Courier New"/>
                          <w:color w:val="080808"/>
                          <w:sz w:val="16"/>
                          <w:szCs w:val="16"/>
                        </w:rPr>
                        <w:t xml:space="preserve">== </w:t>
                      </w:r>
                      <w:r w:rsidRPr="004A35A7">
                        <w:rPr>
                          <w:rFonts w:ascii="Verdana" w:hAnsi="Verdana" w:cs="Courier New"/>
                          <w:color w:val="1750EB"/>
                          <w:sz w:val="16"/>
                          <w:szCs w:val="16"/>
                        </w:rPr>
                        <w:t>13</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validateCaptcha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return false</w:t>
                      </w:r>
                      <w:r w:rsidRPr="004A35A7">
                        <w:rPr>
                          <w:rFonts w:ascii="Verdana" w:hAnsi="Verdana" w:cs="Courier New"/>
                          <w:color w:val="080808"/>
                          <w:sz w:val="16"/>
                          <w:szCs w:val="16"/>
                        </w:rPr>
                        <w:t xml:space="preserve">; </w:t>
                      </w:r>
                      <w:r w:rsidRPr="004A35A7">
                        <w:rPr>
                          <w:rFonts w:ascii="Verdana" w:hAnsi="Verdana" w:cs="Courier New"/>
                          <w:i/>
                          <w:color w:val="8C8C8C"/>
                          <w:sz w:val="16"/>
                          <w:szCs w:val="16"/>
                        </w:rPr>
                        <w:t>// prevent the button click from happening</w:t>
                      </w:r>
                      <w:r w:rsidRPr="004A35A7">
                        <w:rPr>
                          <w:rFonts w:ascii="Verdana" w:hAnsi="Verdana" w:cs="Courier New"/>
                          <w:i/>
                          <w:color w:val="8C8C8C"/>
                          <w:sz w:val="16"/>
                          <w:szCs w:val="16"/>
                        </w:rPr>
                        <w:br/>
                        <w:t xml:space="preserve">        </w:t>
                      </w:r>
                      <w:r w:rsidRPr="004A35A7">
                        <w:rPr>
                          <w:rFonts w:ascii="Verdana" w:hAnsi="Verdana" w:cs="Courier New"/>
                          <w:color w:val="080808"/>
                          <w:sz w:val="16"/>
                          <w:szCs w:val="16"/>
                        </w:rPr>
                        <w:t>}</w:t>
                      </w:r>
                      <w:r w:rsidRPr="004A35A7">
                        <w:rPr>
                          <w:rFonts w:ascii="Verdana" w:hAnsi="Verdana" w:cs="Courier New"/>
                          <w:color w:val="080808"/>
                          <w:sz w:val="16"/>
                          <w:szCs w:val="16"/>
                        </w:rPr>
                        <w:br/>
                        <w:t>});</w:t>
                      </w:r>
                      <w:r w:rsidRPr="004A35A7">
                        <w:rPr>
                          <w:rFonts w:ascii="Verdana" w:hAnsi="Verdana" w:cs="Courier New"/>
                          <w:color w:val="080808"/>
                          <w:sz w:val="16"/>
                          <w:szCs w:val="16"/>
                        </w:rPr>
                        <w:br/>
                      </w:r>
                      <w:r w:rsidRPr="004A35A7">
                        <w:rPr>
                          <w:rFonts w:ascii="Verdana" w:hAnsi="Verdana" w:cs="Courier New"/>
                          <w:color w:val="080808"/>
                          <w:sz w:val="16"/>
                          <w:szCs w:val="16"/>
                        </w:rPr>
                        <w:br/>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830091"/>
                          <w:sz w:val="16"/>
                          <w:szCs w:val="16"/>
                        </w:rPr>
                        <w:t>document</w:t>
                      </w:r>
                      <w:r w:rsidRPr="004A35A7">
                        <w:rPr>
                          <w:rFonts w:ascii="Verdana" w:hAnsi="Verdana" w:cs="Courier New"/>
                          <w:color w:val="080808"/>
                          <w:sz w:val="16"/>
                          <w:szCs w:val="16"/>
                        </w:rPr>
                        <w:t>).</w:t>
                      </w:r>
                      <w:r w:rsidRPr="004A35A7">
                        <w:rPr>
                          <w:rFonts w:ascii="Verdana" w:hAnsi="Verdana" w:cs="Courier New"/>
                          <w:color w:val="7A7A43"/>
                          <w:sz w:val="16"/>
                          <w:szCs w:val="16"/>
                        </w:rPr>
                        <w:t>ready</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change</w:t>
                      </w:r>
                      <w:r w:rsidRPr="004A35A7">
                        <w:rPr>
                          <w:rFonts w:ascii="Verdana" w:hAnsi="Verdana" w:cs="Courier New"/>
                          <w:color w:val="080808"/>
                          <w:sz w:val="16"/>
                          <w:szCs w:val="16"/>
                        </w:rPr>
                        <w:t>(</w:t>
                      </w:r>
                      <w:r w:rsidRPr="004A35A7">
                        <w:rPr>
                          <w:rFonts w:ascii="Verdana" w:hAnsi="Verdana" w:cs="Courier New"/>
                          <w:color w:val="0033B3"/>
                          <w:sz w:val="16"/>
                          <w:szCs w:val="16"/>
                        </w:rPr>
                        <w:t xml:space="preserve">function </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var </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871094"/>
                          <w:sz w:val="16"/>
                          <w:szCs w:val="16"/>
                        </w:rPr>
                        <w:t>$</w:t>
                      </w:r>
                      <w:r w:rsidRPr="004A35A7">
                        <w:rPr>
                          <w:rFonts w:ascii="Verdana" w:hAnsi="Verdana" w:cs="Courier New"/>
                          <w:color w:val="080808"/>
                          <w:sz w:val="16"/>
                          <w:szCs w:val="16"/>
                        </w:rPr>
                        <w:t>(</w:t>
                      </w:r>
                      <w:r w:rsidRPr="004A35A7">
                        <w:rPr>
                          <w:rFonts w:ascii="Verdana" w:hAnsi="Verdana" w:cs="Courier New"/>
                          <w:color w:val="067D17"/>
                          <w:sz w:val="16"/>
                          <w:szCs w:val="16"/>
                        </w:rPr>
                        <w:t>'#dropdown-language'</w:t>
                      </w:r>
                      <w:r w:rsidRPr="004A35A7">
                        <w:rPr>
                          <w:rFonts w:ascii="Verdana" w:hAnsi="Verdana" w:cs="Courier New"/>
                          <w:color w:val="080808"/>
                          <w:sz w:val="16"/>
                          <w:szCs w:val="16"/>
                        </w:rPr>
                        <w:t>).</w:t>
                      </w:r>
                      <w:r w:rsidRPr="004A35A7">
                        <w:rPr>
                          <w:rFonts w:ascii="Verdana" w:hAnsi="Verdana" w:cs="Courier New"/>
                          <w:color w:val="7A7A43"/>
                          <w:sz w:val="16"/>
                          <w:szCs w:val="16"/>
                        </w:rPr>
                        <w:t>val</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871094"/>
                          <w:sz w:val="16"/>
                          <w:szCs w:val="16"/>
                        </w:rPr>
                        <w:t xml:space="preserve">languageSelected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033B3"/>
                          <w:sz w:val="16"/>
                          <w:szCs w:val="16"/>
                        </w:rPr>
                        <w:t xml:space="preserve">if </w:t>
                      </w:r>
                      <w:r w:rsidRPr="004A35A7">
                        <w:rPr>
                          <w:rFonts w:ascii="Verdana" w:hAnsi="Verdana" w:cs="Courier New"/>
                          <w:color w:val="080808"/>
                          <w:sz w:val="16"/>
                          <w:szCs w:val="16"/>
                        </w:rPr>
                        <w:t>(</w:t>
                      </w:r>
                      <w:r w:rsidRPr="004A35A7">
                        <w:rPr>
                          <w:rFonts w:ascii="Verdana" w:hAnsi="Verdana" w:cs="Courier New"/>
                          <w:color w:val="248F8F"/>
                          <w:sz w:val="16"/>
                          <w:szCs w:val="16"/>
                        </w:rPr>
                        <w:t xml:space="preserve">selectedOption </w:t>
                      </w:r>
                      <w:r w:rsidRPr="004A35A7">
                        <w:rPr>
                          <w:rFonts w:ascii="Verdana" w:hAnsi="Verdana" w:cs="Courier New"/>
                          <w:color w:val="080808"/>
                          <w:sz w:val="16"/>
                          <w:szCs w:val="16"/>
                        </w:rPr>
                        <w:t xml:space="preserve">!= </w:t>
                      </w:r>
                      <w:r w:rsidRPr="004A35A7">
                        <w:rPr>
                          <w:rFonts w:ascii="Verdana" w:hAnsi="Verdana" w:cs="Courier New"/>
                          <w:color w:val="067D17"/>
                          <w:sz w:val="16"/>
                          <w:szCs w:val="16"/>
                        </w:rPr>
                        <w:t>''</w:t>
                      </w:r>
                      <w:r w:rsidRPr="004A35A7">
                        <w:rPr>
                          <w:rFonts w:ascii="Verdana" w:hAnsi="Verdana" w:cs="Courier New"/>
                          <w:color w:val="080808"/>
                          <w:sz w:val="16"/>
                          <w:szCs w:val="16"/>
                        </w:rPr>
                        <w:t>) {</w:t>
                      </w:r>
                      <w:r w:rsidRPr="004A35A7">
                        <w:rPr>
                          <w:rFonts w:ascii="Verdana" w:hAnsi="Verdana" w:cs="Courier New"/>
                          <w:color w:val="080808"/>
                          <w:sz w:val="16"/>
                          <w:szCs w:val="16"/>
                        </w:rPr>
                        <w:br/>
                        <w:t xml:space="preserve">                   </w:t>
                      </w:r>
                      <w:r w:rsidRPr="004A35A7">
                        <w:rPr>
                          <w:rFonts w:ascii="Verdana" w:hAnsi="Verdana" w:cs="Courier New"/>
                          <w:color w:val="830091"/>
                          <w:sz w:val="16"/>
                          <w:szCs w:val="16"/>
                        </w:rPr>
                        <w:t>window</w:t>
                      </w:r>
                      <w:r w:rsidRPr="004A35A7">
                        <w:rPr>
                          <w:rFonts w:ascii="Verdana" w:hAnsi="Verdana" w:cs="Courier New"/>
                          <w:color w:val="080808"/>
                          <w:sz w:val="16"/>
                          <w:szCs w:val="16"/>
                        </w:rPr>
                        <w:t>.</w:t>
                      </w:r>
                      <w:r w:rsidRPr="004A35A7">
                        <w:rPr>
                          <w:rFonts w:ascii="Verdana" w:hAnsi="Verdana" w:cs="Courier New"/>
                          <w:color w:val="871094"/>
                          <w:sz w:val="16"/>
                          <w:szCs w:val="16"/>
                        </w:rPr>
                        <w:t>location</w:t>
                      </w:r>
                      <w:r w:rsidRPr="004A35A7">
                        <w:rPr>
                          <w:rFonts w:ascii="Verdana" w:hAnsi="Verdana" w:cs="Courier New"/>
                          <w:color w:val="080808"/>
                          <w:sz w:val="16"/>
                          <w:szCs w:val="16"/>
                        </w:rPr>
                        <w:t>.</w:t>
                      </w:r>
                      <w:r w:rsidRPr="004A35A7">
                        <w:rPr>
                          <w:rFonts w:ascii="Verdana" w:hAnsi="Verdana" w:cs="Courier New"/>
                          <w:color w:val="7A7A43"/>
                          <w:sz w:val="16"/>
                          <w:szCs w:val="16"/>
                        </w:rPr>
                        <w:t>replace</w:t>
                      </w:r>
                      <w:r w:rsidRPr="004A35A7">
                        <w:rPr>
                          <w:rFonts w:ascii="Verdana" w:hAnsi="Verdana" w:cs="Courier New"/>
                          <w:color w:val="080808"/>
                          <w:sz w:val="16"/>
                          <w:szCs w:val="16"/>
                        </w:rPr>
                        <w:t>(</w:t>
                      </w:r>
                      <w:r w:rsidRPr="004A35A7">
                        <w:rPr>
                          <w:rFonts w:ascii="Verdana" w:hAnsi="Verdana" w:cs="Courier New"/>
                          <w:color w:val="067D17"/>
                          <w:sz w:val="16"/>
                          <w:szCs w:val="16"/>
                        </w:rPr>
                        <w:t xml:space="preserve">'?lang=' </w:t>
                      </w:r>
                      <w:r w:rsidRPr="004A35A7">
                        <w:rPr>
                          <w:rFonts w:ascii="Verdana" w:hAnsi="Verdana" w:cs="Courier New"/>
                          <w:color w:val="080808"/>
                          <w:sz w:val="16"/>
                          <w:szCs w:val="16"/>
                        </w:rPr>
                        <w:t xml:space="preserve">+ </w:t>
                      </w:r>
                      <w:r w:rsidRPr="004A35A7">
                        <w:rPr>
                          <w:rFonts w:ascii="Verdana" w:hAnsi="Verdana" w:cs="Courier New"/>
                          <w:color w:val="248F8F"/>
                          <w:sz w:val="16"/>
                          <w:szCs w:val="16"/>
                        </w:rPr>
                        <w:t>selectedOption</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 xml:space="preserve"> </w:t>
                      </w:r>
                      <w:r w:rsidRPr="004A35A7">
                        <w:rPr>
                          <w:rFonts w:ascii="Verdana" w:hAnsi="Verdana" w:cs="Courier New"/>
                          <w:color w:val="00627A"/>
                          <w:sz w:val="16"/>
                          <w:szCs w:val="16"/>
                        </w:rPr>
                        <w:t>getcaptcha</w:t>
                      </w:r>
                      <w:r w:rsidRPr="004A35A7">
                        <w:rPr>
                          <w:rFonts w:ascii="Verdana" w:hAnsi="Verdana" w:cs="Courier New"/>
                          <w:color w:val="080808"/>
                          <w:sz w:val="16"/>
                          <w:szCs w:val="16"/>
                        </w:rPr>
                        <w:t>();</w:t>
                      </w:r>
                      <w:r w:rsidRPr="004A35A7">
                        <w:rPr>
                          <w:rFonts w:ascii="Verdana" w:hAnsi="Verdana" w:cs="Courier New"/>
                          <w:color w:val="080808"/>
                          <w:sz w:val="16"/>
                          <w:szCs w:val="16"/>
                        </w:rPr>
                        <w:br/>
                        <w:t xml:space="preserve"> </w:t>
                      </w:r>
                      <w:r w:rsidRPr="004A35A7">
                        <w:rPr>
                          <w:rFonts w:ascii="Verdana" w:hAnsi="Verdana" w:cs="Courier New"/>
                          <w:color w:val="080808"/>
                          <w:sz w:val="16"/>
                          <w:szCs w:val="16"/>
                        </w:rPr>
                        <w:br/>
                        <w:t>});</w:t>
                      </w:r>
                    </w:p>
                    <w:p w14:paraId="207EEB3C" w14:textId="77777777" w:rsidR="000B2A07" w:rsidRDefault="000B2A07"/>
                  </w:txbxContent>
                </v:textbox>
                <w10:anchorlock/>
              </v:shape>
            </w:pict>
          </mc:Fallback>
        </mc:AlternateContent>
      </w:r>
    </w:p>
    <w:p w14:paraId="69251AD0" w14:textId="546F240F" w:rsidR="00636C7D" w:rsidRPr="00B43E5B" w:rsidRDefault="006C66D8" w:rsidP="00B43E5B">
      <w:pPr>
        <w:pStyle w:val="BodyCaptcha"/>
      </w:pPr>
      <w:r w:rsidRPr="00B43E5B">
        <w:t>This JavaScript file provides every functionality that is needed to use the EU CAPTCHA</w:t>
      </w:r>
      <w:r w:rsidR="00636C7D" w:rsidRPr="00B43E5B">
        <w:t>:</w:t>
      </w:r>
    </w:p>
    <w:p w14:paraId="46C74052" w14:textId="270169F6" w:rsidR="004304D3" w:rsidRPr="00C33458" w:rsidRDefault="004304D3" w:rsidP="004A35A7">
      <w:pPr>
        <w:pStyle w:val="BodyCaptcha"/>
        <w:numPr>
          <w:ilvl w:val="0"/>
          <w:numId w:val="44"/>
        </w:numPr>
      </w:pPr>
      <w:r w:rsidRPr="00C33458">
        <w:t>function</w:t>
      </w:r>
      <w:r w:rsidRPr="00C33458">
        <w:rPr>
          <w:color w:val="0033B3"/>
        </w:rPr>
        <w:t xml:space="preserve"> </w:t>
      </w:r>
      <w:proofErr w:type="spellStart"/>
      <w:proofErr w:type="gramStart"/>
      <w:r w:rsidRPr="00340AA5">
        <w:rPr>
          <w:i/>
          <w:iCs/>
        </w:rPr>
        <w:t>onPlayAudio</w:t>
      </w:r>
      <w:proofErr w:type="spellEnd"/>
      <w:r w:rsidRPr="00340AA5">
        <w:rPr>
          <w:i/>
          <w:iCs/>
        </w:rPr>
        <w:t>(</w:t>
      </w:r>
      <w:proofErr w:type="gramEnd"/>
      <w:r w:rsidRPr="00340AA5">
        <w:rPr>
          <w:i/>
          <w:iCs/>
        </w:rPr>
        <w:t>)</w:t>
      </w:r>
      <w:r w:rsidRPr="00C33458">
        <w:t>:</w:t>
      </w:r>
      <w:r w:rsidR="008D3B50" w:rsidRPr="00C33458">
        <w:t xml:space="preserve"> </w:t>
      </w:r>
      <w:r w:rsidR="00CC5E4F" w:rsidRPr="00C33458">
        <w:t xml:space="preserve">this function </w:t>
      </w:r>
      <w:r w:rsidR="00BC37CC" w:rsidRPr="00C33458">
        <w:t>is called when the user</w:t>
      </w:r>
      <w:r w:rsidR="0080783C" w:rsidRPr="00C33458">
        <w:t xml:space="preserve"> </w:t>
      </w:r>
      <w:r w:rsidR="00187F0B" w:rsidRPr="00C33458">
        <w:t xml:space="preserve">uses the audio to solve the </w:t>
      </w:r>
      <w:r w:rsidR="0A83D7CB" w:rsidRPr="00C33458">
        <w:t>CAPTCHA</w:t>
      </w:r>
      <w:r w:rsidR="001D7C26" w:rsidRPr="00C33458">
        <w:t xml:space="preserve">, the application needs this to </w:t>
      </w:r>
      <w:r w:rsidR="00A4088F" w:rsidRPr="00C33458">
        <w:t>eliminate the case sensitive validation.</w:t>
      </w:r>
      <w:r w:rsidR="00C03EC7" w:rsidRPr="00C33458">
        <w:t xml:space="preserve"> </w:t>
      </w:r>
    </w:p>
    <w:p w14:paraId="4F130664" w14:textId="1D2ABA26" w:rsidR="00CB7095" w:rsidRPr="00C33458" w:rsidRDefault="00CB7095" w:rsidP="004A35A7">
      <w:pPr>
        <w:pStyle w:val="BodyCaptcha"/>
        <w:numPr>
          <w:ilvl w:val="0"/>
          <w:numId w:val="44"/>
        </w:numPr>
      </w:pPr>
      <w:r w:rsidRPr="00C33458">
        <w:t>function</w:t>
      </w:r>
      <w:r w:rsidRPr="00C33458">
        <w:rPr>
          <w:color w:val="0033B3"/>
        </w:rPr>
        <w:t xml:space="preserve"> </w:t>
      </w:r>
      <w:proofErr w:type="spellStart"/>
      <w:proofErr w:type="gramStart"/>
      <w:r w:rsidRPr="00340AA5">
        <w:rPr>
          <w:i/>
          <w:iCs/>
        </w:rPr>
        <w:t>getcaptcha</w:t>
      </w:r>
      <w:proofErr w:type="spellEnd"/>
      <w:r w:rsidRPr="00340AA5">
        <w:rPr>
          <w:i/>
          <w:iCs/>
          <w:color w:val="080808"/>
        </w:rPr>
        <w:t>(</w:t>
      </w:r>
      <w:proofErr w:type="gramEnd"/>
      <w:r w:rsidRPr="00340AA5">
        <w:rPr>
          <w:i/>
          <w:iCs/>
          <w:color w:val="080808"/>
        </w:rPr>
        <w:t>)</w:t>
      </w:r>
      <w:r w:rsidR="00220A20" w:rsidRPr="00C33458">
        <w:rPr>
          <w:color w:val="080808"/>
        </w:rPr>
        <w:t>:</w:t>
      </w:r>
      <w:r w:rsidR="008D3B50" w:rsidRPr="00C33458">
        <w:rPr>
          <w:color w:val="080808"/>
        </w:rPr>
        <w:t xml:space="preserve"> </w:t>
      </w:r>
      <w:r w:rsidR="008D3B50" w:rsidRPr="00C33458">
        <w:t xml:space="preserve">this function is called to generate the </w:t>
      </w:r>
      <w:r w:rsidR="78ABA137" w:rsidRPr="00C33458">
        <w:t xml:space="preserve">CAPTCHA </w:t>
      </w:r>
      <w:r w:rsidR="008D3B50" w:rsidRPr="00C33458">
        <w:t xml:space="preserve">combination to show in the </w:t>
      </w:r>
      <w:r w:rsidR="009A4A15" w:rsidRPr="00C33458">
        <w:t>image area on the web page.</w:t>
      </w:r>
    </w:p>
    <w:p w14:paraId="52E3B131" w14:textId="0B3412C8" w:rsidR="00220A20" w:rsidRPr="00340AA5" w:rsidRDefault="00220A20" w:rsidP="00340AA5">
      <w:pPr>
        <w:pStyle w:val="BodyCaptcha"/>
        <w:numPr>
          <w:ilvl w:val="0"/>
          <w:numId w:val="44"/>
        </w:numPr>
      </w:pPr>
      <w:r w:rsidRPr="00C33458">
        <w:t>fu</w:t>
      </w:r>
      <w:r w:rsidRPr="00340AA5">
        <w:t xml:space="preserve">nction </w:t>
      </w:r>
      <w:proofErr w:type="spellStart"/>
      <w:proofErr w:type="gramStart"/>
      <w:r w:rsidRPr="00340AA5">
        <w:rPr>
          <w:i/>
          <w:iCs/>
        </w:rPr>
        <w:t>reloadCaptcha</w:t>
      </w:r>
      <w:proofErr w:type="spellEnd"/>
      <w:r w:rsidRPr="00340AA5">
        <w:rPr>
          <w:i/>
          <w:iCs/>
        </w:rPr>
        <w:t>(</w:t>
      </w:r>
      <w:proofErr w:type="gramEnd"/>
      <w:r w:rsidRPr="00340AA5">
        <w:rPr>
          <w:i/>
          <w:iCs/>
        </w:rPr>
        <w:t>)</w:t>
      </w:r>
      <w:r w:rsidRPr="00340AA5">
        <w:t>:</w:t>
      </w:r>
      <w:r w:rsidR="009A4A15" w:rsidRPr="00340AA5">
        <w:t xml:space="preserve"> </w:t>
      </w:r>
      <w:r w:rsidR="00CC5E4F" w:rsidRPr="00340AA5">
        <w:t xml:space="preserve">this function is called to reload the </w:t>
      </w:r>
      <w:r w:rsidR="1B0C27CA" w:rsidRPr="00340AA5">
        <w:t>CAPTCHA</w:t>
      </w:r>
      <w:r w:rsidR="00A4088F" w:rsidRPr="00340AA5">
        <w:t>.</w:t>
      </w:r>
    </w:p>
    <w:p w14:paraId="27E9FEC8" w14:textId="67C1475D" w:rsidR="006048AF" w:rsidRPr="00340AA5" w:rsidRDefault="006048AF" w:rsidP="00340AA5">
      <w:pPr>
        <w:pStyle w:val="BodyCaptcha"/>
        <w:numPr>
          <w:ilvl w:val="0"/>
          <w:numId w:val="44"/>
        </w:numPr>
      </w:pPr>
      <w:r w:rsidRPr="00340AA5">
        <w:t xml:space="preserve">function </w:t>
      </w:r>
      <w:proofErr w:type="spellStart"/>
      <w:proofErr w:type="gramStart"/>
      <w:r w:rsidRPr="00340AA5">
        <w:rPr>
          <w:i/>
          <w:iCs/>
        </w:rPr>
        <w:t>validateCaptcha</w:t>
      </w:r>
      <w:proofErr w:type="spellEnd"/>
      <w:r w:rsidRPr="00340AA5">
        <w:rPr>
          <w:i/>
          <w:iCs/>
        </w:rPr>
        <w:t>(</w:t>
      </w:r>
      <w:proofErr w:type="gramEnd"/>
      <w:r w:rsidRPr="00340AA5">
        <w:rPr>
          <w:i/>
          <w:iCs/>
        </w:rPr>
        <w:t>)</w:t>
      </w:r>
      <w:r w:rsidRPr="00340AA5">
        <w:t>:</w:t>
      </w:r>
      <w:r w:rsidR="00CC5E4F" w:rsidRPr="00340AA5">
        <w:t xml:space="preserve"> this function is called to validate the </w:t>
      </w:r>
      <w:r w:rsidR="1A9A730F" w:rsidRPr="00340AA5">
        <w:t>CAPTCHA</w:t>
      </w:r>
      <w:r w:rsidR="00A4088F" w:rsidRPr="00340AA5">
        <w:t>.</w:t>
      </w:r>
    </w:p>
    <w:p w14:paraId="776E2E79" w14:textId="30B2EC32" w:rsidR="0066736D" w:rsidRPr="00340AA5" w:rsidRDefault="003D4A58" w:rsidP="00340AA5">
      <w:pPr>
        <w:pStyle w:val="BodyCaptcha"/>
        <w:numPr>
          <w:ilvl w:val="0"/>
          <w:numId w:val="44"/>
        </w:numPr>
      </w:pPr>
      <w:r w:rsidRPr="00340AA5">
        <w:rPr>
          <w:i/>
          <w:iCs/>
        </w:rPr>
        <w:t>#</w:t>
      </w:r>
      <w:proofErr w:type="spellStart"/>
      <w:r w:rsidR="0066736D" w:rsidRPr="00340AA5">
        <w:rPr>
          <w:i/>
          <w:iCs/>
        </w:rPr>
        <w:t>captchaReload</w:t>
      </w:r>
      <w:proofErr w:type="spellEnd"/>
      <w:r w:rsidR="0066736D" w:rsidRPr="00340AA5">
        <w:t>:</w:t>
      </w:r>
      <w:r w:rsidR="00F2210F" w:rsidRPr="00340AA5">
        <w:t xml:space="preserve"> links to the</w:t>
      </w:r>
      <w:r w:rsidR="00E0260B" w:rsidRPr="00340AA5">
        <w:t xml:space="preserve"> &lt;button class="</w:t>
      </w:r>
      <w:proofErr w:type="spellStart"/>
      <w:r w:rsidR="00E0260B" w:rsidRPr="00340AA5">
        <w:t>btn</w:t>
      </w:r>
      <w:proofErr w:type="spellEnd"/>
      <w:r w:rsidR="00E0260B" w:rsidRPr="00340AA5">
        <w:t xml:space="preserve"> </w:t>
      </w:r>
      <w:proofErr w:type="spellStart"/>
      <w:r w:rsidR="00E0260B" w:rsidRPr="00340AA5">
        <w:t>btn</w:t>
      </w:r>
      <w:proofErr w:type="spellEnd"/>
      <w:r w:rsidR="00E0260B" w:rsidRPr="00340AA5">
        <w:t xml:space="preserve">-primary </w:t>
      </w:r>
      <w:proofErr w:type="spellStart"/>
      <w:r w:rsidR="00E0260B" w:rsidRPr="00340AA5">
        <w:t>btn-lg</w:t>
      </w:r>
      <w:proofErr w:type="spellEnd"/>
      <w:r w:rsidR="00E0260B" w:rsidRPr="00340AA5">
        <w:t xml:space="preserve"> " </w:t>
      </w:r>
      <w:r w:rsidR="004E4C32" w:rsidRPr="00340AA5">
        <w:t>…</w:t>
      </w:r>
      <w:r w:rsidR="00E0260B" w:rsidRPr="00340AA5">
        <w:t xml:space="preserve">&gt; </w:t>
      </w:r>
      <w:r w:rsidR="00F2210F" w:rsidRPr="00340AA5">
        <w:t xml:space="preserve">id in the web page and calls </w:t>
      </w:r>
      <w:r w:rsidR="00E0260B" w:rsidRPr="00340AA5">
        <w:t xml:space="preserve">the </w:t>
      </w:r>
      <w:proofErr w:type="spellStart"/>
      <w:r w:rsidR="00E0260B" w:rsidRPr="00340AA5">
        <w:t>reloadCaptcha</w:t>
      </w:r>
      <w:proofErr w:type="spellEnd"/>
      <w:r w:rsidR="00E0260B" w:rsidRPr="00340AA5">
        <w:t xml:space="preserve"> function</w:t>
      </w:r>
      <w:r w:rsidR="00A415DF">
        <w:t>.</w:t>
      </w:r>
    </w:p>
    <w:p w14:paraId="29A292E0" w14:textId="5B1BF74E" w:rsidR="0076275C" w:rsidRPr="00340AA5" w:rsidRDefault="0066736D" w:rsidP="00340AA5">
      <w:pPr>
        <w:pStyle w:val="BodyCaptcha"/>
        <w:numPr>
          <w:ilvl w:val="0"/>
          <w:numId w:val="44"/>
        </w:numPr>
      </w:pPr>
      <w:r w:rsidRPr="00340AA5">
        <w:rPr>
          <w:i/>
          <w:iCs/>
        </w:rPr>
        <w:t>#</w:t>
      </w:r>
      <w:proofErr w:type="spellStart"/>
      <w:r w:rsidR="0076275C" w:rsidRPr="00340AA5">
        <w:rPr>
          <w:i/>
          <w:iCs/>
        </w:rPr>
        <w:t>captchaSubmit</w:t>
      </w:r>
      <w:proofErr w:type="spellEnd"/>
      <w:r w:rsidR="0076275C" w:rsidRPr="00340AA5">
        <w:t>:</w:t>
      </w:r>
      <w:r w:rsidR="004E4C32" w:rsidRPr="00340AA5">
        <w:t xml:space="preserve"> links to the &lt;button class="</w:t>
      </w:r>
      <w:proofErr w:type="spellStart"/>
      <w:r w:rsidR="004E4C32" w:rsidRPr="00340AA5">
        <w:t>btn</w:t>
      </w:r>
      <w:proofErr w:type="spellEnd"/>
      <w:r w:rsidR="004E4C32" w:rsidRPr="00340AA5">
        <w:t xml:space="preserve"> </w:t>
      </w:r>
      <w:proofErr w:type="spellStart"/>
      <w:r w:rsidR="004E4C32" w:rsidRPr="00340AA5">
        <w:t>btn</w:t>
      </w:r>
      <w:proofErr w:type="spellEnd"/>
      <w:r w:rsidR="004E4C32" w:rsidRPr="00340AA5">
        <w:t xml:space="preserve">-primary </w:t>
      </w:r>
      <w:proofErr w:type="spellStart"/>
      <w:r w:rsidR="004E4C32" w:rsidRPr="00340AA5">
        <w:t>btn-lg</w:t>
      </w:r>
      <w:proofErr w:type="spellEnd"/>
      <w:r w:rsidR="004E4C32" w:rsidRPr="00340AA5">
        <w:t xml:space="preserve"> " …&gt; id in the web page and calls the </w:t>
      </w:r>
      <w:proofErr w:type="spellStart"/>
      <w:r w:rsidR="0080783C" w:rsidRPr="00340AA5">
        <w:t>validateCaptcha</w:t>
      </w:r>
      <w:proofErr w:type="spellEnd"/>
      <w:r w:rsidR="0080783C" w:rsidRPr="00340AA5">
        <w:t xml:space="preserve"> function</w:t>
      </w:r>
      <w:r w:rsidR="00A415DF">
        <w:t>.</w:t>
      </w:r>
    </w:p>
    <w:p w14:paraId="1AE4EEE2" w14:textId="577C4933" w:rsidR="00C501E9" w:rsidRPr="00C33458" w:rsidRDefault="0076275C" w:rsidP="00340AA5">
      <w:pPr>
        <w:pStyle w:val="BodyCaptcha"/>
        <w:numPr>
          <w:ilvl w:val="0"/>
          <w:numId w:val="44"/>
        </w:numPr>
        <w:rPr>
          <w:color w:val="080808"/>
        </w:rPr>
      </w:pPr>
      <w:r w:rsidRPr="00340AA5">
        <w:rPr>
          <w:i/>
          <w:iCs/>
        </w:rPr>
        <w:t>#</w:t>
      </w:r>
      <w:proofErr w:type="spellStart"/>
      <w:r w:rsidR="00610132" w:rsidRPr="00340AA5">
        <w:rPr>
          <w:i/>
          <w:iCs/>
        </w:rPr>
        <w:t>captchaAnswer</w:t>
      </w:r>
      <w:proofErr w:type="spellEnd"/>
      <w:r w:rsidR="00610132" w:rsidRPr="00340AA5">
        <w:t>:</w:t>
      </w:r>
      <w:r w:rsidR="00C6301B" w:rsidRPr="00340AA5">
        <w:t xml:space="preserve"> p</w:t>
      </w:r>
      <w:r w:rsidR="00C6301B" w:rsidRPr="00C33458">
        <w:t xml:space="preserve">revents the call to validate the </w:t>
      </w:r>
      <w:r w:rsidR="4E699FB7" w:rsidRPr="00C33458">
        <w:t xml:space="preserve">CAPTCHA </w:t>
      </w:r>
      <w:r w:rsidR="00C6301B" w:rsidRPr="00C33458">
        <w:t xml:space="preserve">when </w:t>
      </w:r>
      <w:r w:rsidR="00FB577A" w:rsidRPr="00C33458">
        <w:t xml:space="preserve">the enter button is pressed but </w:t>
      </w:r>
      <w:r w:rsidR="00306865" w:rsidRPr="00C33458">
        <w:t xml:space="preserve">there are less than 8 characters in the </w:t>
      </w:r>
      <w:r w:rsidR="00A4088F" w:rsidRPr="00C33458">
        <w:t>answer.</w:t>
      </w:r>
    </w:p>
    <w:p w14:paraId="1B4EBB36" w14:textId="113F5E09" w:rsidR="00F91111" w:rsidRPr="00C33458" w:rsidRDefault="1537D252" w:rsidP="00834AD6">
      <w:pPr>
        <w:pStyle w:val="BodyCaptcha"/>
      </w:pPr>
      <w:r w:rsidRPr="00C33458">
        <w:lastRenderedPageBreak/>
        <w:t>In the</w:t>
      </w:r>
      <w:r w:rsidR="00813628" w:rsidRPr="00C33458">
        <w:t xml:space="preserve"> example </w:t>
      </w:r>
      <w:r w:rsidR="00712BB8">
        <w:t xml:space="preserve">the </w:t>
      </w:r>
      <w:r w:rsidR="00B535A9" w:rsidRPr="00C33458">
        <w:t>URL</w:t>
      </w:r>
      <w:r w:rsidR="006C66D8" w:rsidRPr="00C33458">
        <w:t xml:space="preserve"> 'http://localhost:8080/’</w:t>
      </w:r>
      <w:r w:rsidR="162040E7" w:rsidRPr="00C33458">
        <w:t xml:space="preserve"> </w:t>
      </w:r>
      <w:r w:rsidR="00712BB8">
        <w:t xml:space="preserve">is used. </w:t>
      </w:r>
      <w:r w:rsidR="162040E7" w:rsidRPr="00C33458">
        <w:t>F</w:t>
      </w:r>
      <w:r w:rsidR="00B535A9" w:rsidRPr="00C33458">
        <w:t>or a</w:t>
      </w:r>
      <w:r w:rsidR="00941EE0" w:rsidRPr="00C33458">
        <w:t xml:space="preserve"> production environment this </w:t>
      </w:r>
      <w:r w:rsidR="00497834" w:rsidRPr="00C33458">
        <w:t xml:space="preserve">URL should be changed into </w:t>
      </w:r>
      <w:r w:rsidR="006C66D8" w:rsidRPr="00C33458">
        <w:t xml:space="preserve">the correct server </w:t>
      </w:r>
      <w:r w:rsidR="00E27179" w:rsidRPr="00C33458">
        <w:t>URL</w:t>
      </w:r>
      <w:r w:rsidR="000750C1" w:rsidRPr="00C33458">
        <w:t xml:space="preserve"> and server port</w:t>
      </w:r>
      <w:r w:rsidR="0BC5051D" w:rsidRPr="00C33458">
        <w:t xml:space="preserve"> corresponding to your server setup and infrastructure</w:t>
      </w:r>
      <w:r w:rsidR="000750C1" w:rsidRPr="00C33458">
        <w:t>.</w:t>
      </w:r>
      <w:r w:rsidR="006D2DF4" w:rsidRPr="00C33458">
        <w:t xml:space="preserve"> The server URL </w:t>
      </w:r>
      <w:r w:rsidR="305FEA61" w:rsidRPr="00C33458">
        <w:t xml:space="preserve">should </w:t>
      </w:r>
      <w:r w:rsidR="006D2DF4" w:rsidRPr="00C33458">
        <w:t>be</w:t>
      </w:r>
      <w:r w:rsidR="6691542A" w:rsidRPr="00C33458">
        <w:t xml:space="preserve"> for</w:t>
      </w:r>
      <w:r w:rsidR="006D2DF4" w:rsidRPr="00C33458">
        <w:t xml:space="preserve"> the </w:t>
      </w:r>
      <w:r w:rsidR="77BFBB12" w:rsidRPr="00C33458">
        <w:t xml:space="preserve">server </w:t>
      </w:r>
      <w:r w:rsidR="006D2DF4" w:rsidRPr="00C33458">
        <w:t>where the application is deployed on</w:t>
      </w:r>
      <w:r w:rsidR="21D81C59" w:rsidRPr="00C33458">
        <w:t>.</w:t>
      </w:r>
      <w:r w:rsidR="53AE5183" w:rsidRPr="00C33458">
        <w:t xml:space="preserve"> </w:t>
      </w:r>
      <w:r w:rsidR="36429960" w:rsidRPr="00C33458">
        <w:t>the</w:t>
      </w:r>
      <w:r w:rsidR="00591043" w:rsidRPr="00C33458">
        <w:t xml:space="preserve"> </w:t>
      </w:r>
      <w:r w:rsidR="36429960" w:rsidRPr="00C33458">
        <w:t xml:space="preserve">server </w:t>
      </w:r>
      <w:r w:rsidR="00591043" w:rsidRPr="00C33458">
        <w:t>port</w:t>
      </w:r>
      <w:r w:rsidR="5221C75F" w:rsidRPr="00C33458">
        <w:t xml:space="preserve"> should be</w:t>
      </w:r>
      <w:r w:rsidR="00591043" w:rsidRPr="00C33458">
        <w:t xml:space="preserve"> </w:t>
      </w:r>
      <w:r w:rsidR="0ED9F550" w:rsidRPr="00C33458">
        <w:t>the same as for which</w:t>
      </w:r>
      <w:r w:rsidR="00591043" w:rsidRPr="00C33458">
        <w:t xml:space="preserve"> the application is listening for incoming messages</w:t>
      </w:r>
      <w:r w:rsidR="00C307D8" w:rsidRPr="00C33458">
        <w:t xml:space="preserve"> </w:t>
      </w:r>
      <w:r w:rsidR="00095910" w:rsidRPr="00C33458">
        <w:t>(</w:t>
      </w:r>
      <w:r w:rsidR="00C307D8" w:rsidRPr="00C33458">
        <w:t>e.g. https//www.myserver.com: 8082</w:t>
      </w:r>
      <w:r w:rsidR="00095910" w:rsidRPr="00C33458">
        <w:t>).</w:t>
      </w:r>
    </w:p>
    <w:p w14:paraId="1A86F2AA" w14:textId="23B1E6E8" w:rsidR="00DA4981" w:rsidRDefault="00E87421" w:rsidP="00834AD6">
      <w:pPr>
        <w:pStyle w:val="BodyCaptcha"/>
      </w:pPr>
      <w:r w:rsidRPr="00C33458">
        <w:t xml:space="preserve">In the </w:t>
      </w:r>
      <w:r w:rsidR="000C73B7" w:rsidRPr="00C33458">
        <w:t>example show</w:t>
      </w:r>
      <w:r w:rsidR="005E12C9" w:rsidRPr="00C33458">
        <w:t>n</w:t>
      </w:r>
      <w:r w:rsidR="000C73B7" w:rsidRPr="00C33458">
        <w:t xml:space="preserve"> </w:t>
      </w:r>
      <w:r w:rsidR="604AA3F8" w:rsidRPr="00C33458">
        <w:t>above</w:t>
      </w:r>
      <w:r w:rsidR="000E55E4" w:rsidRPr="00C33458">
        <w:t>,</w:t>
      </w:r>
      <w:r w:rsidR="00F80AB3" w:rsidRPr="00C33458">
        <w:t xml:space="preserve"> </w:t>
      </w:r>
      <w:r w:rsidR="000C73B7" w:rsidRPr="00C33458">
        <w:t>the code</w:t>
      </w:r>
      <w:r w:rsidR="000E55E4" w:rsidRPr="00C33458">
        <w:t xml:space="preserve"> for this </w:t>
      </w:r>
      <w:r w:rsidR="006A4907" w:rsidRPr="00C33458">
        <w:t xml:space="preserve">working </w:t>
      </w:r>
      <w:r w:rsidR="000E55E4" w:rsidRPr="00C33458">
        <w:t>example</w:t>
      </w:r>
      <w:r w:rsidR="000C73B7" w:rsidRPr="00C33458">
        <w:t xml:space="preserve"> </w:t>
      </w:r>
      <w:r w:rsidR="6AF044D8" w:rsidRPr="00C33458">
        <w:t xml:space="preserve">can be found </w:t>
      </w:r>
      <w:r w:rsidR="000C73B7" w:rsidRPr="00C33458">
        <w:t>in the</w:t>
      </w:r>
      <w:r w:rsidR="1C064BBB" w:rsidRPr="00C33458">
        <w:t xml:space="preserve"> CAPTCHA</w:t>
      </w:r>
      <w:r w:rsidR="000C73B7" w:rsidRPr="00C33458">
        <w:t xml:space="preserve"> package</w:t>
      </w:r>
      <w:r w:rsidR="000E55E4" w:rsidRPr="00C33458">
        <w:t>,</w:t>
      </w:r>
      <w:r w:rsidR="5DF02C9C" w:rsidRPr="00C33458">
        <w:t xml:space="preserve"> the following application logic is applied:</w:t>
      </w:r>
      <w:r w:rsidR="000C73B7" w:rsidRPr="00C33458">
        <w:t xml:space="preserve"> </w:t>
      </w:r>
      <w:r w:rsidR="006338A0" w:rsidRPr="00C33458">
        <w:t xml:space="preserve">if the </w:t>
      </w:r>
      <w:r w:rsidR="00F61BAF">
        <w:t>CAPTCHA</w:t>
      </w:r>
      <w:r w:rsidR="006338A0" w:rsidRPr="00C33458">
        <w:t xml:space="preserve"> has succeeded</w:t>
      </w:r>
      <w:r w:rsidR="00AF33A4" w:rsidRPr="00C33458">
        <w:t xml:space="preserve">, </w:t>
      </w:r>
      <w:r w:rsidR="4E4D8E88" w:rsidRPr="00C33458">
        <w:t xml:space="preserve">a </w:t>
      </w:r>
      <w:r w:rsidR="00AF33A4" w:rsidRPr="00C33458">
        <w:t>green background</w:t>
      </w:r>
      <w:r w:rsidR="2277D098" w:rsidRPr="00C33458">
        <w:t xml:space="preserve"> is </w:t>
      </w:r>
      <w:r w:rsidR="00C249E3" w:rsidRPr="00C33458">
        <w:t>made visible</w:t>
      </w:r>
      <w:r w:rsidR="428DB094" w:rsidRPr="00C33458">
        <w:t xml:space="preserve"> </w:t>
      </w:r>
      <w:r w:rsidR="00AF33A4" w:rsidRPr="00C33458">
        <w:t>and the message ‘</w:t>
      </w:r>
      <w:r w:rsidR="00C249E3" w:rsidRPr="00C33458">
        <w:t xml:space="preserve">EU </w:t>
      </w:r>
      <w:r w:rsidR="5A2ACE46" w:rsidRPr="00C33458">
        <w:t>CAPTCHA</w:t>
      </w:r>
      <w:r w:rsidR="002C0145" w:rsidRPr="00C33458">
        <w:t xml:space="preserve"> validation successful’</w:t>
      </w:r>
      <w:r w:rsidR="7504EC71" w:rsidRPr="00C33458">
        <w:t xml:space="preserve"> </w:t>
      </w:r>
      <w:r w:rsidR="6501560A" w:rsidRPr="00C33458">
        <w:t>is shown to the user</w:t>
      </w:r>
      <w:r w:rsidR="002C0145" w:rsidRPr="00C33458">
        <w:t xml:space="preserve"> in the </w:t>
      </w:r>
      <w:r w:rsidR="60CAE5DA" w:rsidRPr="00C33458">
        <w:t xml:space="preserve">selected </w:t>
      </w:r>
      <w:r w:rsidR="002C0145" w:rsidRPr="00C33458">
        <w:t>language</w:t>
      </w:r>
      <w:r w:rsidR="381CEC0B" w:rsidRPr="00C33458">
        <w:t>.</w:t>
      </w:r>
      <w:r w:rsidR="005E12C9" w:rsidRPr="00C33458">
        <w:t xml:space="preserve"> </w:t>
      </w:r>
      <w:r w:rsidR="24B43768" w:rsidRPr="00C33458">
        <w:t xml:space="preserve"> </w:t>
      </w:r>
      <w:r w:rsidR="0FA2B1A1" w:rsidRPr="00C33458">
        <w:t>I</w:t>
      </w:r>
      <w:r w:rsidR="002964BD" w:rsidRPr="00C33458">
        <w:t xml:space="preserve">f the </w:t>
      </w:r>
      <w:r w:rsidR="00F61BAF">
        <w:t>CAPTCHA</w:t>
      </w:r>
      <w:r w:rsidR="002964BD" w:rsidRPr="00C33458">
        <w:t xml:space="preserve"> has failed</w:t>
      </w:r>
      <w:r w:rsidR="6315FC01" w:rsidRPr="00C33458">
        <w:t xml:space="preserve">, a </w:t>
      </w:r>
      <w:r w:rsidR="002964BD" w:rsidRPr="00C33458">
        <w:t>red background</w:t>
      </w:r>
      <w:r w:rsidR="5B6CC89A" w:rsidRPr="00C33458">
        <w:t xml:space="preserve"> is </w:t>
      </w:r>
      <w:r w:rsidR="00C249E3" w:rsidRPr="00C33458">
        <w:t>made visible</w:t>
      </w:r>
      <w:r w:rsidR="002964BD" w:rsidRPr="00C33458">
        <w:t xml:space="preserve"> </w:t>
      </w:r>
      <w:r w:rsidR="008F0AA7" w:rsidRPr="00C33458">
        <w:t>and the message ‘</w:t>
      </w:r>
      <w:r w:rsidR="00B61BB3" w:rsidRPr="00C33458">
        <w:t>The text you have entered does not match, please try again.’</w:t>
      </w:r>
      <w:r w:rsidR="4B5B7831" w:rsidRPr="00C33458">
        <w:t xml:space="preserve"> is shown to the user in the selected language</w:t>
      </w:r>
      <w:r w:rsidR="00720D7D" w:rsidRPr="00C33458">
        <w:t xml:space="preserve">. </w:t>
      </w:r>
      <w:r w:rsidR="006A4907" w:rsidRPr="00C33458">
        <w:t xml:space="preserve">The default language used in the CAPTCHA package for messages and text is English. </w:t>
      </w:r>
    </w:p>
    <w:p w14:paraId="64073A5B" w14:textId="3EF635FE" w:rsidR="00F80AB3" w:rsidRPr="00C33458" w:rsidRDefault="00BD20F7" w:rsidP="00834AD6">
      <w:pPr>
        <w:pStyle w:val="BodyCaptcha"/>
      </w:pPr>
      <w:r w:rsidRPr="00C33458">
        <w:t xml:space="preserve">When the </w:t>
      </w:r>
      <w:r w:rsidR="2E0BD83B" w:rsidRPr="00C33458">
        <w:t xml:space="preserve">CAPTCHA </w:t>
      </w:r>
      <w:r w:rsidRPr="00C33458">
        <w:t xml:space="preserve">application is used </w:t>
      </w:r>
      <w:r w:rsidR="22C5A629" w:rsidRPr="00C33458">
        <w:t>i</w:t>
      </w:r>
      <w:r w:rsidRPr="00C33458">
        <w:t>n a production environment</w:t>
      </w:r>
      <w:r w:rsidR="008A63A3" w:rsidRPr="00C33458">
        <w:t xml:space="preserve"> </w:t>
      </w:r>
      <w:r w:rsidR="00F14F64" w:rsidRPr="00C33458">
        <w:t xml:space="preserve">these messages </w:t>
      </w:r>
      <w:r w:rsidR="00805A15" w:rsidRPr="00C33458">
        <w:t>will not</w:t>
      </w:r>
      <w:r w:rsidR="00F14F64" w:rsidRPr="00C33458">
        <w:t xml:space="preserve"> </w:t>
      </w:r>
      <w:r w:rsidR="006A4907" w:rsidRPr="00C33458">
        <w:t>be the behaviour you probably want for the application</w:t>
      </w:r>
      <w:r w:rsidR="00F14F64" w:rsidRPr="00C33458">
        <w:t xml:space="preserve"> so </w:t>
      </w:r>
      <w:r w:rsidR="00805A15" w:rsidRPr="00C33458">
        <w:t>there</w:t>
      </w:r>
      <w:r w:rsidR="002326EB" w:rsidRPr="00C33458">
        <w:t xml:space="preserve"> will be need</w:t>
      </w:r>
      <w:r w:rsidR="00840819" w:rsidRPr="00C33458">
        <w:t>ed</w:t>
      </w:r>
      <w:r w:rsidR="002326EB" w:rsidRPr="00C33458">
        <w:t xml:space="preserve"> change</w:t>
      </w:r>
      <w:r w:rsidR="00B07D1B" w:rsidRPr="00C33458">
        <w:t>s on</w:t>
      </w:r>
      <w:r w:rsidR="002326EB" w:rsidRPr="00C33458">
        <w:t xml:space="preserve"> the </w:t>
      </w:r>
      <w:r w:rsidR="00CA6B3D" w:rsidRPr="00C33458">
        <w:t>action’s</w:t>
      </w:r>
      <w:r w:rsidR="002326EB" w:rsidRPr="00C33458">
        <w:t xml:space="preserve"> success or failure.</w:t>
      </w:r>
      <w:r w:rsidR="006A4907" w:rsidRPr="00C33458">
        <w:t xml:space="preserve"> </w:t>
      </w:r>
      <w:r w:rsidR="5376786E" w:rsidRPr="00C33458">
        <w:t xml:space="preserve">The EU CAPTCHA solution is designed so that, </w:t>
      </w:r>
      <w:r w:rsidR="31CD1C2C" w:rsidRPr="00C33458">
        <w:t>o</w:t>
      </w:r>
      <w:r w:rsidR="00F80AB3" w:rsidRPr="00C33458">
        <w:t xml:space="preserve">n </w:t>
      </w:r>
      <w:r w:rsidR="006A4907" w:rsidRPr="00C33458">
        <w:t>success, the</w:t>
      </w:r>
      <w:r w:rsidR="00F80AB3" w:rsidRPr="00C33458">
        <w:t xml:space="preserve"> user will be</w:t>
      </w:r>
      <w:r w:rsidR="1B181576" w:rsidRPr="00C33458">
        <w:t xml:space="preserve"> able to be</w:t>
      </w:r>
      <w:r w:rsidR="00F80AB3" w:rsidRPr="00C33458">
        <w:t xml:space="preserve"> granted access to </w:t>
      </w:r>
      <w:r w:rsidR="00216A12" w:rsidRPr="00C33458">
        <w:t xml:space="preserve">an application or will be forwarded to another </w:t>
      </w:r>
      <w:r w:rsidR="406FD760" w:rsidRPr="00C33458">
        <w:t>web</w:t>
      </w:r>
      <w:r w:rsidR="00216A12" w:rsidRPr="00C33458">
        <w:t>page</w:t>
      </w:r>
      <w:r w:rsidR="00565C97" w:rsidRPr="00C33458">
        <w:t xml:space="preserve">. </w:t>
      </w:r>
      <w:r w:rsidR="2262744C" w:rsidRPr="00C33458">
        <w:t>For this to work properly,</w:t>
      </w:r>
      <w:r w:rsidR="00565C97" w:rsidRPr="00C33458">
        <w:t xml:space="preserve"> the JavaScript function </w:t>
      </w:r>
      <w:proofErr w:type="spellStart"/>
      <w:proofErr w:type="gramStart"/>
      <w:r w:rsidR="00565C97" w:rsidRPr="00C33458">
        <w:t>validateCaptcha</w:t>
      </w:r>
      <w:proofErr w:type="spellEnd"/>
      <w:r w:rsidR="00D64C50" w:rsidRPr="00C33458">
        <w:t>(</w:t>
      </w:r>
      <w:proofErr w:type="gramEnd"/>
      <w:r w:rsidR="00D64C50" w:rsidRPr="00C33458">
        <w:t>) must</w:t>
      </w:r>
      <w:r w:rsidR="29D1402A" w:rsidRPr="00C33458">
        <w:t xml:space="preserve"> be further configured </w:t>
      </w:r>
      <w:r w:rsidR="00D64C50" w:rsidRPr="00C33458">
        <w:t xml:space="preserve">in the </w:t>
      </w:r>
      <w:r w:rsidR="00270146" w:rsidRPr="00C33458">
        <w:t xml:space="preserve">section </w:t>
      </w:r>
      <w:r w:rsidR="00A601D2" w:rsidRPr="00C33458">
        <w:t>‘</w:t>
      </w:r>
      <w:r w:rsidR="00872257" w:rsidRPr="00C33458">
        <w:t>success</w:t>
      </w:r>
      <w:r w:rsidR="00A601D2" w:rsidRPr="00C33458">
        <w:t>’</w:t>
      </w:r>
      <w:r w:rsidR="0034704A" w:rsidRPr="00C33458">
        <w:t>:</w:t>
      </w:r>
    </w:p>
    <w:p w14:paraId="18A7CAF5" w14:textId="6C365D56" w:rsidR="00A7620A" w:rsidRPr="00C33458" w:rsidRDefault="00A7620A">
      <w:pPr>
        <w:pStyle w:val="BodyCaptcha"/>
        <w:jc w:val="left"/>
      </w:pPr>
      <w:r w:rsidRPr="00C33458">
        <w:t xml:space="preserve">From the code snippet in the sample </w:t>
      </w:r>
      <w:proofErr w:type="spellStart"/>
      <w:r w:rsidRPr="00C33458">
        <w:t>js</w:t>
      </w:r>
      <w:proofErr w:type="spellEnd"/>
      <w:r w:rsidRPr="00C33458">
        <w:t xml:space="preserve"> file:</w:t>
      </w:r>
    </w:p>
    <w:p w14:paraId="5AD309F8" w14:textId="4231DC53" w:rsidR="000030FF" w:rsidRPr="000030FF" w:rsidRDefault="00A7620A" w:rsidP="000030FF">
      <w:pPr>
        <w:pStyle w:val="BodyCaptcha"/>
        <w:jc w:val="left"/>
        <w:rPr>
          <w:rFonts w:ascii="Courier New" w:hAnsi="Courier New" w:cs="Courier New"/>
        </w:rPr>
      </w:pPr>
      <w:r w:rsidRPr="005E747F">
        <w:rPr>
          <w:rFonts w:ascii="Courier New" w:hAnsi="Courier New" w:cs="Courier New"/>
        </w:rPr>
        <w:t>success: function (data) {</w:t>
      </w:r>
      <w:r w:rsidRPr="005E747F">
        <w:rPr>
          <w:rFonts w:ascii="Courier New" w:hAnsi="Courier New" w:cs="Courier New"/>
        </w:rPr>
        <w:br/>
        <w:t xml:space="preserve">  $("input").</w:t>
      </w:r>
      <w:proofErr w:type="spellStart"/>
      <w:r w:rsidRPr="005E747F">
        <w:rPr>
          <w:rFonts w:ascii="Courier New" w:hAnsi="Courier New" w:cs="Courier New"/>
        </w:rPr>
        <w:t>css</w:t>
      </w:r>
      <w:proofErr w:type="spellEnd"/>
      <w:r w:rsidRPr="005E747F">
        <w:rPr>
          <w:rFonts w:ascii="Courier New" w:hAnsi="Courier New" w:cs="Courier New"/>
        </w:rPr>
        <w:t>({"border": ""});</w:t>
      </w:r>
      <w:r w:rsidRPr="005E747F">
        <w:rPr>
          <w:rFonts w:ascii="Courier New" w:hAnsi="Courier New" w:cs="Courier New"/>
          <w:color w:val="080808"/>
        </w:rPr>
        <w:br/>
      </w:r>
      <w:r w:rsidRPr="005E747F">
        <w:rPr>
          <w:rFonts w:ascii="Courier New" w:hAnsi="Courier New" w:cs="Courier New"/>
        </w:rPr>
        <w:t xml:space="preserve">    </w:t>
      </w:r>
      <w:proofErr w:type="spellStart"/>
      <w:r w:rsidRPr="005E747F">
        <w:rPr>
          <w:rFonts w:ascii="Courier New" w:hAnsi="Courier New" w:cs="Courier New"/>
        </w:rPr>
        <w:t>obj</w:t>
      </w:r>
      <w:proofErr w:type="spellEnd"/>
      <w:r w:rsidRPr="005E747F">
        <w:rPr>
          <w:rFonts w:ascii="Courier New" w:hAnsi="Courier New" w:cs="Courier New"/>
        </w:rPr>
        <w:t xml:space="preserve"> = </w:t>
      </w:r>
      <w:proofErr w:type="spellStart"/>
      <w:r w:rsidRPr="005E747F">
        <w:rPr>
          <w:rFonts w:ascii="Courier New" w:hAnsi="Courier New" w:cs="Courier New"/>
        </w:rPr>
        <w:t>JSON.parse</w:t>
      </w:r>
      <w:proofErr w:type="spellEnd"/>
      <w:r w:rsidRPr="005E747F">
        <w:rPr>
          <w:rFonts w:ascii="Courier New" w:hAnsi="Courier New" w:cs="Courier New"/>
        </w:rPr>
        <w:t>(data);</w:t>
      </w:r>
      <w:r w:rsidRPr="005E747F">
        <w:rPr>
          <w:rFonts w:ascii="Courier New" w:hAnsi="Courier New" w:cs="Courier New"/>
          <w:color w:val="080808"/>
        </w:rPr>
        <w:br/>
      </w:r>
      <w:r w:rsidRPr="005E747F">
        <w:rPr>
          <w:rFonts w:ascii="Courier New" w:hAnsi="Courier New" w:cs="Courier New"/>
        </w:rPr>
        <w:t xml:space="preserve">   if ('success' == </w:t>
      </w:r>
      <w:proofErr w:type="spellStart"/>
      <w:r w:rsidRPr="005E747F">
        <w:rPr>
          <w:rFonts w:ascii="Courier New" w:hAnsi="Courier New" w:cs="Courier New"/>
        </w:rPr>
        <w:t>obj.responseCaptcha</w:t>
      </w:r>
      <w:proofErr w:type="spellEnd"/>
      <w:r w:rsidRPr="005E747F">
        <w:rPr>
          <w:rFonts w:ascii="Courier New" w:hAnsi="Courier New" w:cs="Courier New"/>
        </w:rPr>
        <w:t>)</w:t>
      </w:r>
      <w:r w:rsidRPr="005E747F">
        <w:rPr>
          <w:rFonts w:ascii="Courier New" w:hAnsi="Courier New" w:cs="Courier New"/>
        </w:rPr>
        <w:br/>
        <w:t xml:space="preserve">   {</w:t>
      </w:r>
      <w:r w:rsidRPr="005E747F">
        <w:rPr>
          <w:rFonts w:ascii="Courier New" w:hAnsi="Courier New" w:cs="Courier New"/>
        </w:rPr>
        <w:br/>
        <w:t xml:space="preserve">    $("#success").</w:t>
      </w:r>
      <w:proofErr w:type="spellStart"/>
      <w:r w:rsidRPr="005E747F">
        <w:rPr>
          <w:rFonts w:ascii="Courier New" w:hAnsi="Courier New" w:cs="Courier New"/>
        </w:rPr>
        <w:t>css</w:t>
      </w:r>
      <w:proofErr w:type="spellEnd"/>
      <w:r w:rsidRPr="005E747F">
        <w:rPr>
          <w:rFonts w:ascii="Courier New" w:hAnsi="Courier New" w:cs="Courier New"/>
        </w:rPr>
        <w:t>("visibility", "visible");</w:t>
      </w:r>
      <w:r w:rsidR="00C249E3" w:rsidRPr="005E747F">
        <w:rPr>
          <w:rFonts w:ascii="Courier New" w:hAnsi="Courier New" w:cs="Courier New"/>
        </w:rPr>
        <w:t xml:space="preserve"> //makes the success message visible</w:t>
      </w:r>
      <w:r w:rsidRPr="005E747F">
        <w:rPr>
          <w:rFonts w:ascii="Courier New" w:hAnsi="Courier New" w:cs="Courier New"/>
        </w:rPr>
        <w:br/>
        <w:t xml:space="preserve">    $("#fail").</w:t>
      </w:r>
      <w:proofErr w:type="spellStart"/>
      <w:r w:rsidRPr="005E747F">
        <w:rPr>
          <w:rFonts w:ascii="Courier New" w:hAnsi="Courier New" w:cs="Courier New"/>
        </w:rPr>
        <w:t>css</w:t>
      </w:r>
      <w:proofErr w:type="spellEnd"/>
      <w:r w:rsidRPr="005E747F">
        <w:rPr>
          <w:rFonts w:ascii="Courier New" w:hAnsi="Courier New" w:cs="Courier New"/>
        </w:rPr>
        <w:t>("visibility", "hidden");</w:t>
      </w:r>
      <w:r w:rsidR="00C249E3" w:rsidRPr="005E747F">
        <w:rPr>
          <w:rFonts w:ascii="Courier New" w:hAnsi="Courier New" w:cs="Courier New"/>
        </w:rPr>
        <w:t xml:space="preserve"> // hides the validation message</w:t>
      </w:r>
      <w:r w:rsidRPr="005E747F">
        <w:rPr>
          <w:rFonts w:ascii="Courier New" w:hAnsi="Courier New" w:cs="Courier New"/>
        </w:rPr>
        <w:br/>
        <w:t xml:space="preserve">   }</w:t>
      </w:r>
      <w:r w:rsidR="002E31E4">
        <w:rPr>
          <w:rFonts w:ascii="Courier New" w:hAnsi="Courier New" w:cs="Courier New"/>
        </w:rPr>
        <w:br/>
      </w:r>
    </w:p>
    <w:p w14:paraId="7173C57F" w14:textId="4300EC47" w:rsidR="00A601D2" w:rsidRPr="00C33458" w:rsidRDefault="4993BC0E">
      <w:pPr>
        <w:pStyle w:val="BodyCaptcha"/>
        <w:jc w:val="left"/>
      </w:pPr>
      <w:r w:rsidRPr="00C33458">
        <w:t xml:space="preserve">As an example, this can be </w:t>
      </w:r>
      <w:r w:rsidR="00924F0C" w:rsidRPr="00C33458">
        <w:t xml:space="preserve">changed </w:t>
      </w:r>
      <w:r w:rsidR="795C98A9" w:rsidRPr="00C33458">
        <w:t>to:</w:t>
      </w:r>
    </w:p>
    <w:p w14:paraId="121BA2EE" w14:textId="2CF2B2BC" w:rsidR="00C1213F" w:rsidRPr="005E747F" w:rsidRDefault="00C1213F" w:rsidP="005E747F">
      <w:pPr>
        <w:pStyle w:val="BodyCaptcha"/>
        <w:jc w:val="left"/>
        <w:rPr>
          <w:rFonts w:ascii="Courier New" w:hAnsi="Courier New" w:cs="Courier New"/>
        </w:rPr>
      </w:pPr>
      <w:r w:rsidRPr="005E747F">
        <w:rPr>
          <w:rFonts w:ascii="Courier New" w:hAnsi="Courier New" w:cs="Courier New"/>
        </w:rPr>
        <w:t>Success: function(data)</w:t>
      </w:r>
      <w:r w:rsidR="008E4662" w:rsidRPr="005E747F">
        <w:rPr>
          <w:rFonts w:ascii="Courier New" w:hAnsi="Courier New" w:cs="Courier New"/>
        </w:rPr>
        <w:t xml:space="preserve"> {</w:t>
      </w:r>
    </w:p>
    <w:p w14:paraId="39324B44" w14:textId="32AEEAC1" w:rsidR="00C1213F" w:rsidRPr="005E747F" w:rsidRDefault="00C1213F" w:rsidP="005E747F">
      <w:pPr>
        <w:pStyle w:val="BodyCaptcha"/>
        <w:jc w:val="left"/>
        <w:rPr>
          <w:rFonts w:ascii="Courier New" w:hAnsi="Courier New" w:cs="Courier New"/>
          <w:color w:val="080808"/>
        </w:rPr>
      </w:pPr>
      <w:r w:rsidRPr="005E747F">
        <w:rPr>
          <w:rFonts w:ascii="Courier New" w:hAnsi="Courier New" w:cs="Courier New"/>
        </w:rPr>
        <w:t>$("input").</w:t>
      </w:r>
      <w:proofErr w:type="spellStart"/>
      <w:proofErr w:type="gramStart"/>
      <w:r w:rsidRPr="005E747F">
        <w:rPr>
          <w:rFonts w:ascii="Courier New" w:hAnsi="Courier New" w:cs="Courier New"/>
        </w:rPr>
        <w:t>css</w:t>
      </w:r>
      <w:proofErr w:type="spellEnd"/>
      <w:r w:rsidRPr="005E747F">
        <w:rPr>
          <w:rFonts w:ascii="Courier New" w:hAnsi="Courier New" w:cs="Courier New"/>
        </w:rPr>
        <w:t>(</w:t>
      </w:r>
      <w:proofErr w:type="gramEnd"/>
      <w:r w:rsidRPr="005E747F">
        <w:rPr>
          <w:rFonts w:ascii="Courier New" w:hAnsi="Courier New" w:cs="Courier New"/>
        </w:rPr>
        <w:t>{"border": ""});</w:t>
      </w:r>
      <w:r w:rsidRPr="005E747F">
        <w:rPr>
          <w:rFonts w:ascii="Courier New" w:hAnsi="Courier New" w:cs="Courier New"/>
          <w:color w:val="080808"/>
        </w:rPr>
        <w:br/>
      </w:r>
      <w:r w:rsidRPr="005E747F">
        <w:rPr>
          <w:rFonts w:ascii="Courier New" w:hAnsi="Courier New" w:cs="Courier New"/>
        </w:rPr>
        <w:t xml:space="preserve">    </w:t>
      </w:r>
      <w:proofErr w:type="spellStart"/>
      <w:r w:rsidRPr="005E747F">
        <w:rPr>
          <w:rFonts w:ascii="Courier New" w:hAnsi="Courier New" w:cs="Courier New"/>
        </w:rPr>
        <w:t>obj</w:t>
      </w:r>
      <w:proofErr w:type="spellEnd"/>
      <w:r w:rsidRPr="005E747F">
        <w:rPr>
          <w:rFonts w:ascii="Courier New" w:hAnsi="Courier New" w:cs="Courier New"/>
        </w:rPr>
        <w:t xml:space="preserve"> = </w:t>
      </w:r>
      <w:proofErr w:type="spellStart"/>
      <w:r w:rsidRPr="005E747F">
        <w:rPr>
          <w:rFonts w:ascii="Courier New" w:hAnsi="Courier New" w:cs="Courier New"/>
        </w:rPr>
        <w:t>JSON.parse</w:t>
      </w:r>
      <w:proofErr w:type="spellEnd"/>
      <w:r w:rsidRPr="005E747F">
        <w:rPr>
          <w:rFonts w:ascii="Courier New" w:hAnsi="Courier New" w:cs="Courier New"/>
        </w:rPr>
        <w:t>(data);</w:t>
      </w:r>
      <w:r w:rsidRPr="005E747F">
        <w:rPr>
          <w:rFonts w:ascii="Courier New" w:hAnsi="Courier New" w:cs="Courier New"/>
          <w:color w:val="080808"/>
        </w:rPr>
        <w:br/>
      </w:r>
      <w:r w:rsidRPr="005E747F">
        <w:rPr>
          <w:rFonts w:ascii="Courier New" w:hAnsi="Courier New" w:cs="Courier New"/>
        </w:rPr>
        <w:t xml:space="preserve">   if ('success' == </w:t>
      </w:r>
      <w:proofErr w:type="spellStart"/>
      <w:r w:rsidRPr="005E747F">
        <w:rPr>
          <w:rFonts w:ascii="Courier New" w:hAnsi="Courier New" w:cs="Courier New"/>
        </w:rPr>
        <w:t>obj.responseCaptcha</w:t>
      </w:r>
      <w:proofErr w:type="spellEnd"/>
      <w:r w:rsidRPr="005E747F">
        <w:rPr>
          <w:rFonts w:ascii="Courier New" w:hAnsi="Courier New" w:cs="Courier New"/>
        </w:rPr>
        <w:t>)</w:t>
      </w:r>
      <w:r w:rsidRPr="005E747F">
        <w:rPr>
          <w:rFonts w:ascii="Courier New" w:hAnsi="Courier New" w:cs="Courier New"/>
        </w:rPr>
        <w:br/>
        <w:t xml:space="preserve">   {</w:t>
      </w:r>
      <w:r w:rsidRPr="005E747F">
        <w:rPr>
          <w:rFonts w:ascii="Courier New" w:hAnsi="Courier New" w:cs="Courier New"/>
        </w:rPr>
        <w:br/>
      </w:r>
      <w:r w:rsidR="008E4662" w:rsidRPr="005E747F">
        <w:rPr>
          <w:rFonts w:ascii="Courier New" w:hAnsi="Courier New" w:cs="Courier New"/>
        </w:rPr>
        <w:t xml:space="preserve">       </w:t>
      </w:r>
      <w:proofErr w:type="spellStart"/>
      <w:r w:rsidR="008E4662" w:rsidRPr="005E747F">
        <w:rPr>
          <w:rFonts w:ascii="Courier New" w:hAnsi="Courier New" w:cs="Courier New"/>
        </w:rPr>
        <w:t>window.location.href</w:t>
      </w:r>
      <w:proofErr w:type="spellEnd"/>
      <w:r w:rsidR="00520881" w:rsidRPr="005E747F">
        <w:rPr>
          <w:rFonts w:ascii="Courier New" w:hAnsi="Courier New" w:cs="Courier New"/>
        </w:rPr>
        <w:t xml:space="preserve">= </w:t>
      </w:r>
      <w:r w:rsidR="00872257" w:rsidRPr="005E747F">
        <w:rPr>
          <w:rFonts w:ascii="Courier New" w:hAnsi="Courier New" w:cs="Courier New"/>
        </w:rPr>
        <w:t>https://www.example.com/thankyou.html;</w:t>
      </w:r>
      <w:r w:rsidRPr="005E747F">
        <w:rPr>
          <w:rFonts w:ascii="Courier New" w:hAnsi="Courier New" w:cs="Courier New"/>
        </w:rPr>
        <w:br/>
        <w:t xml:space="preserve">   }</w:t>
      </w:r>
    </w:p>
    <w:p w14:paraId="38A90805" w14:textId="4E29D0BA" w:rsidR="0022470E" w:rsidRPr="00C33458" w:rsidRDefault="00F61BAF" w:rsidP="00834AD6">
      <w:pPr>
        <w:pStyle w:val="BodyCaptcha"/>
      </w:pPr>
      <w:r>
        <w:br/>
      </w:r>
      <w:r w:rsidR="0078214C" w:rsidRPr="00C33458">
        <w:t xml:space="preserve">If the validation </w:t>
      </w:r>
      <w:r w:rsidR="00CD4368" w:rsidRPr="00C33458">
        <w:t>fails</w:t>
      </w:r>
      <w:r w:rsidR="006E616C">
        <w:t>,</w:t>
      </w:r>
      <w:r w:rsidR="00DE4C3B" w:rsidRPr="00C33458">
        <w:t xml:space="preserve"> </w:t>
      </w:r>
      <w:r w:rsidR="03435F94" w:rsidRPr="00C33458">
        <w:t xml:space="preserve">the included </w:t>
      </w:r>
      <w:r w:rsidR="00DE4C3B" w:rsidRPr="00C33458">
        <w:t>sample</w:t>
      </w:r>
      <w:r w:rsidR="615D1985" w:rsidRPr="00C33458">
        <w:t xml:space="preserve"> code</w:t>
      </w:r>
      <w:r w:rsidR="00CD4368" w:rsidRPr="00C33458">
        <w:t xml:space="preserve"> </w:t>
      </w:r>
      <w:r w:rsidR="209A5A63" w:rsidRPr="00C33458">
        <w:t xml:space="preserve">will reload </w:t>
      </w:r>
      <w:r w:rsidR="00CD4368" w:rsidRPr="00C33458">
        <w:t xml:space="preserve">the </w:t>
      </w:r>
      <w:r w:rsidR="19C37B71" w:rsidRPr="00C33458">
        <w:t xml:space="preserve">CAPTCHA </w:t>
      </w:r>
      <w:r w:rsidR="00CD4368" w:rsidRPr="00C33458">
        <w:t xml:space="preserve">image and </w:t>
      </w:r>
      <w:r w:rsidR="2BB52281" w:rsidRPr="00C33458">
        <w:t xml:space="preserve">shows </w:t>
      </w:r>
      <w:r w:rsidR="00CD4368" w:rsidRPr="00C33458">
        <w:t>a message</w:t>
      </w:r>
      <w:r w:rsidR="2E7832BA" w:rsidRPr="00C33458">
        <w:t xml:space="preserve"> </w:t>
      </w:r>
      <w:r w:rsidR="0022470E" w:rsidRPr="00C33458">
        <w:t xml:space="preserve">that validation </w:t>
      </w:r>
      <w:r w:rsidR="00D77C5D">
        <w:t xml:space="preserve">has </w:t>
      </w:r>
      <w:r w:rsidR="0022470E" w:rsidRPr="00C33458">
        <w:t>failed</w:t>
      </w:r>
      <w:r w:rsidR="00D77C5D">
        <w:t xml:space="preserve">. This message will be displayed </w:t>
      </w:r>
      <w:r w:rsidR="00CD4368" w:rsidRPr="00C33458">
        <w:t>on</w:t>
      </w:r>
      <w:r w:rsidR="00D77C5D">
        <w:t xml:space="preserve"> the</w:t>
      </w:r>
      <w:r w:rsidR="00CD4368" w:rsidRPr="00C33458">
        <w:t xml:space="preserve"> top of the page. </w:t>
      </w:r>
    </w:p>
    <w:p w14:paraId="08A97BE9" w14:textId="20AA9646" w:rsidR="003934B2" w:rsidRPr="00C33458" w:rsidRDefault="0027166C" w:rsidP="00834AD6">
      <w:pPr>
        <w:pStyle w:val="BodyCaptcha"/>
      </w:pPr>
      <w:r>
        <w:t xml:space="preserve">The user can </w:t>
      </w:r>
      <w:r w:rsidR="00D2214D">
        <w:t xml:space="preserve">retry the CAPTCHA </w:t>
      </w:r>
      <w:r w:rsidR="00DC715A">
        <w:t xml:space="preserve">or </w:t>
      </w:r>
      <w:r w:rsidR="008F0250" w:rsidRPr="00C33458">
        <w:t>r</w:t>
      </w:r>
      <w:r w:rsidR="00CD4368" w:rsidRPr="00C33458">
        <w:t xml:space="preserve">eload the </w:t>
      </w:r>
      <w:r w:rsidR="404FDA94" w:rsidRPr="00C33458">
        <w:t xml:space="preserve">CAPTCHA </w:t>
      </w:r>
      <w:r w:rsidR="00CD4368" w:rsidRPr="00C33458">
        <w:t xml:space="preserve">image </w:t>
      </w:r>
      <w:r w:rsidR="006A4907" w:rsidRPr="00C33458">
        <w:t>with</w:t>
      </w:r>
      <w:r w:rsidR="0022470E" w:rsidRPr="00C33458">
        <w:t xml:space="preserve"> </w:t>
      </w:r>
      <w:r w:rsidR="006A4907" w:rsidRPr="00C33458">
        <w:t>a different combination of characters and numbers</w:t>
      </w:r>
      <w:r w:rsidR="0022470E" w:rsidRPr="00C33458">
        <w:t xml:space="preserve">. </w:t>
      </w:r>
    </w:p>
    <w:p w14:paraId="73DB7DDF" w14:textId="141B6C9B" w:rsidR="0078214C" w:rsidRPr="00C33458" w:rsidRDefault="0022470E" w:rsidP="00834AD6">
      <w:pPr>
        <w:pStyle w:val="BodyCaptcha"/>
      </w:pPr>
      <w:r w:rsidRPr="00C33458">
        <w:t>T</w:t>
      </w:r>
      <w:r w:rsidR="006A4907" w:rsidRPr="00C33458">
        <w:t xml:space="preserve">he place where the sample code shows the </w:t>
      </w:r>
      <w:r w:rsidRPr="00C33458">
        <w:t xml:space="preserve">failure </w:t>
      </w:r>
      <w:r w:rsidR="006A4907" w:rsidRPr="00C33458">
        <w:t>message</w:t>
      </w:r>
      <w:r w:rsidRPr="00C33458">
        <w:t xml:space="preserve"> may not be a good solution</w:t>
      </w:r>
      <w:r w:rsidR="00ED01AE" w:rsidRPr="00C33458">
        <w:t xml:space="preserve">, so the </w:t>
      </w:r>
      <w:r w:rsidRPr="00C33458">
        <w:t xml:space="preserve">position of this error message can be </w:t>
      </w:r>
      <w:r w:rsidR="00ED01AE" w:rsidRPr="00C33458">
        <w:t>change</w:t>
      </w:r>
      <w:r w:rsidRPr="00C33458">
        <w:t>d</w:t>
      </w:r>
      <w:r w:rsidR="00ED01AE" w:rsidRPr="00C33458">
        <w:t xml:space="preserve"> </w:t>
      </w:r>
      <w:r w:rsidR="00EE7282" w:rsidRPr="00C33458">
        <w:t xml:space="preserve">by moving the </w:t>
      </w:r>
      <w:r w:rsidR="00EE7282" w:rsidRPr="00BC5849">
        <w:t>div</w:t>
      </w:r>
      <w:r w:rsidR="00BC5849">
        <w:t>ider (</w:t>
      </w:r>
      <w:r w:rsidR="00BC5849">
        <w:rPr>
          <w:i/>
          <w:iCs/>
        </w:rPr>
        <w:t>div</w:t>
      </w:r>
      <w:r w:rsidR="00BC5849">
        <w:t>)</w:t>
      </w:r>
      <w:r w:rsidR="00EE7282" w:rsidRPr="00C33458">
        <w:t xml:space="preserve"> with </w:t>
      </w:r>
      <w:r w:rsidR="00EE7282" w:rsidRPr="00BC5849">
        <w:rPr>
          <w:i/>
          <w:iCs/>
        </w:rPr>
        <w:t>id</w:t>
      </w:r>
      <w:proofErr w:type="gramStart"/>
      <w:r w:rsidR="00EE7282" w:rsidRPr="00BC5849">
        <w:rPr>
          <w:i/>
          <w:iCs/>
        </w:rPr>
        <w:t>=”fail</w:t>
      </w:r>
      <w:proofErr w:type="gramEnd"/>
      <w:r w:rsidR="00EE7282" w:rsidRPr="00BC5849">
        <w:rPr>
          <w:i/>
          <w:iCs/>
        </w:rPr>
        <w:t>”</w:t>
      </w:r>
      <w:r w:rsidR="00EE7282" w:rsidRPr="00C33458">
        <w:t xml:space="preserve"> to any desired place in the web page. The ‘else’ part of the JavaScript function </w:t>
      </w:r>
      <w:r w:rsidR="00466A70">
        <w:t>allows for</w:t>
      </w:r>
      <w:r w:rsidR="00EE7282" w:rsidRPr="00C33458">
        <w:t xml:space="preserve"> the error message</w:t>
      </w:r>
      <w:r w:rsidR="00466A70">
        <w:t xml:space="preserve"> to become</w:t>
      </w:r>
      <w:r w:rsidR="00EE7282" w:rsidRPr="00C33458">
        <w:t xml:space="preserve"> visible</w:t>
      </w:r>
      <w:r w:rsidR="00DC4DC2" w:rsidRPr="00C33458">
        <w:t>.</w:t>
      </w:r>
    </w:p>
    <w:p w14:paraId="75EE2A16" w14:textId="2DC1777D" w:rsidR="00DC4DC2" w:rsidRPr="00C33458" w:rsidRDefault="00DC4DC2" w:rsidP="00834AD6">
      <w:pPr>
        <w:pStyle w:val="BodyCaptcha"/>
      </w:pPr>
      <w:r w:rsidRPr="00C33458">
        <w:lastRenderedPageBreak/>
        <w:t xml:space="preserve">The </w:t>
      </w:r>
      <w:r w:rsidR="00F20C71" w:rsidRPr="00C33458">
        <w:t>inline</w:t>
      </w:r>
      <w:r w:rsidR="00604081" w:rsidRPr="00C33458">
        <w:t xml:space="preserve"> CSS can be ignored because in a production environment this should be a separate fil</w:t>
      </w:r>
      <w:r w:rsidR="00E34137" w:rsidRPr="00C33458">
        <w:t>e.</w:t>
      </w:r>
    </w:p>
    <w:p w14:paraId="7653C79E" w14:textId="0DDE43DB" w:rsidR="008F0250" w:rsidRPr="00C33458" w:rsidRDefault="00C249E3" w:rsidP="00834AD6">
      <w:pPr>
        <w:pStyle w:val="BodyCaptcha"/>
      </w:pPr>
      <w:r w:rsidRPr="00C33458">
        <w:t xml:space="preserve">Snippet of the HTML code in the </w:t>
      </w:r>
      <w:r w:rsidR="008F0250" w:rsidRPr="00C33458">
        <w:t xml:space="preserve">example from </w:t>
      </w:r>
      <w:proofErr w:type="spellStart"/>
      <w:r w:rsidR="008F0250" w:rsidRPr="00C33458">
        <w:t>EUCAPTCHA.jsp</w:t>
      </w:r>
      <w:proofErr w:type="spellEnd"/>
      <w:r w:rsidR="008F0250" w:rsidRPr="00C33458">
        <w:t>:</w:t>
      </w:r>
    </w:p>
    <w:p w14:paraId="3CF8C476" w14:textId="1D87E151" w:rsidR="00EE7282" w:rsidRPr="00A531D4" w:rsidRDefault="00326672" w:rsidP="0032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Style w:val="BodyCaptchaChar"/>
          <w:rFonts w:ascii="Courier New" w:hAnsi="Courier New" w:cs="Courier New"/>
          <w:sz w:val="20"/>
        </w:rPr>
      </w:pPr>
      <w:r w:rsidRPr="00A531D4">
        <w:rPr>
          <w:rStyle w:val="BodyCaptchaChar"/>
          <w:rFonts w:ascii="Courier New" w:hAnsi="Courier New" w:cs="Courier New"/>
          <w:sz w:val="20"/>
        </w:rPr>
        <w:t>&lt;div class=" col-md-12 alert alert-danger" id="</w:t>
      </w:r>
      <w:r w:rsidRPr="00A531D4">
        <w:rPr>
          <w:rStyle w:val="BodyCaptchaChar"/>
          <w:rFonts w:ascii="Courier New" w:hAnsi="Courier New" w:cs="Courier New"/>
          <w:color w:val="FF0000"/>
          <w:sz w:val="20"/>
        </w:rPr>
        <w:t>fail</w:t>
      </w:r>
      <w:r w:rsidRPr="00A531D4">
        <w:rPr>
          <w:rStyle w:val="BodyCaptchaChar"/>
          <w:rFonts w:ascii="Courier New" w:hAnsi="Courier New" w:cs="Courier New"/>
          <w:sz w:val="20"/>
        </w:rPr>
        <w:t>" role="alert" style="</w:t>
      </w:r>
      <w:proofErr w:type="gramStart"/>
      <w:r w:rsidRPr="00A531D4">
        <w:rPr>
          <w:rStyle w:val="BodyCaptchaChar"/>
          <w:rFonts w:ascii="Courier New" w:hAnsi="Courier New" w:cs="Courier New"/>
          <w:sz w:val="20"/>
        </w:rPr>
        <w:t>visibility :</w:t>
      </w:r>
      <w:proofErr w:type="gramEnd"/>
      <w:r w:rsidRPr="00A531D4">
        <w:rPr>
          <w:rStyle w:val="BodyCaptchaChar"/>
          <w:rFonts w:ascii="Courier New" w:hAnsi="Courier New" w:cs="Courier New"/>
          <w:sz w:val="20"/>
        </w:rPr>
        <w:t xml:space="preserve"> hidden"&gt;</w:t>
      </w:r>
      <w:r w:rsidRPr="00A531D4">
        <w:rPr>
          <w:rFonts w:ascii="Courier New" w:hAnsi="Courier New" w:cs="Courier New"/>
          <w:color w:val="080808"/>
          <w:sz w:val="20"/>
          <w:lang w:val="en-GB"/>
        </w:rPr>
        <w:br/>
      </w:r>
      <w:r w:rsidR="009F101A" w:rsidRPr="00A531D4">
        <w:rPr>
          <w:rStyle w:val="BodyCaptchaChar"/>
          <w:rFonts w:ascii="Courier New" w:hAnsi="Courier New" w:cs="Courier New"/>
          <w:sz w:val="20"/>
        </w:rPr>
        <w:t xml:space="preserve">    </w:t>
      </w:r>
      <w:r w:rsidRPr="00A531D4">
        <w:rPr>
          <w:rStyle w:val="BodyCaptchaChar"/>
          <w:rFonts w:ascii="Courier New" w:hAnsi="Courier New" w:cs="Courier New"/>
          <w:sz w:val="20"/>
        </w:rPr>
        <w:t>&lt;</w:t>
      </w:r>
      <w:proofErr w:type="spellStart"/>
      <w:r w:rsidRPr="00A531D4">
        <w:rPr>
          <w:rStyle w:val="BodyCaptchaChar"/>
          <w:rFonts w:ascii="Courier New" w:hAnsi="Courier New" w:cs="Courier New"/>
          <w:sz w:val="20"/>
        </w:rPr>
        <w:t>i</w:t>
      </w:r>
      <w:proofErr w:type="spellEnd"/>
      <w:r w:rsidRPr="00A531D4">
        <w:rPr>
          <w:rStyle w:val="BodyCaptchaChar"/>
          <w:rFonts w:ascii="Courier New" w:hAnsi="Courier New" w:cs="Courier New"/>
          <w:sz w:val="20"/>
        </w:rPr>
        <w:t xml:space="preserve"> class="fa fa-exclamation-triangle fa-3x" aria-hidden="true"&gt;&lt;/</w:t>
      </w:r>
      <w:proofErr w:type="spellStart"/>
      <w:r w:rsidRPr="00A531D4">
        <w:rPr>
          <w:rStyle w:val="BodyCaptchaChar"/>
          <w:rFonts w:ascii="Courier New" w:hAnsi="Courier New" w:cs="Courier New"/>
          <w:sz w:val="20"/>
        </w:rPr>
        <w:t>i</w:t>
      </w:r>
      <w:proofErr w:type="spellEnd"/>
      <w:r w:rsidRPr="00A531D4">
        <w:rPr>
          <w:rStyle w:val="BodyCaptchaChar"/>
          <w:rFonts w:ascii="Courier New" w:hAnsi="Courier New" w:cs="Courier New"/>
          <w:sz w:val="20"/>
        </w:rPr>
        <w:t xml:space="preserve">&gt; </w:t>
      </w:r>
    </w:p>
    <w:p w14:paraId="499D67A3" w14:textId="6A15B6A2" w:rsidR="00326672" w:rsidRPr="00A531D4" w:rsidRDefault="00326672" w:rsidP="00326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80808"/>
          <w:sz w:val="20"/>
          <w:lang w:val="en-GB"/>
        </w:rPr>
      </w:pPr>
      <w:r w:rsidRPr="00A531D4">
        <w:rPr>
          <w:rStyle w:val="BodyCaptchaChar"/>
          <w:rFonts w:ascii="Courier New" w:hAnsi="Courier New" w:cs="Courier New"/>
          <w:sz w:val="20"/>
        </w:rPr>
        <w:t>&lt;</w:t>
      </w:r>
      <w:proofErr w:type="spellStart"/>
      <w:proofErr w:type="gramStart"/>
      <w:r w:rsidRPr="00A531D4">
        <w:rPr>
          <w:rStyle w:val="BodyCaptchaChar"/>
          <w:rFonts w:ascii="Courier New" w:hAnsi="Courier New" w:cs="Courier New"/>
          <w:sz w:val="20"/>
        </w:rPr>
        <w:t>fmt:message</w:t>
      </w:r>
      <w:proofErr w:type="spellEnd"/>
      <w:proofErr w:type="gramEnd"/>
      <w:r w:rsidR="00EE7282" w:rsidRPr="00A531D4">
        <w:rPr>
          <w:rStyle w:val="BodyCaptchaChar"/>
          <w:rFonts w:ascii="Courier New" w:hAnsi="Courier New" w:cs="Courier New"/>
          <w:sz w:val="20"/>
        </w:rPr>
        <w:t xml:space="preserve"> </w:t>
      </w:r>
      <w:r w:rsidRPr="00A531D4">
        <w:rPr>
          <w:rStyle w:val="BodyCaptchaChar"/>
          <w:rFonts w:ascii="Courier New" w:hAnsi="Courier New" w:cs="Courier New"/>
          <w:sz w:val="20"/>
        </w:rPr>
        <w:t>key="</w:t>
      </w:r>
      <w:proofErr w:type="spellStart"/>
      <w:r w:rsidR="008F0250" w:rsidRPr="00A531D4">
        <w:rPr>
          <w:rStyle w:val="BodyCaptchaChar"/>
          <w:rFonts w:ascii="Courier New" w:hAnsi="Courier New" w:cs="Courier New"/>
          <w:sz w:val="20"/>
        </w:rPr>
        <w:t>euCaptcha</w:t>
      </w:r>
      <w:r w:rsidRPr="00A531D4">
        <w:rPr>
          <w:rStyle w:val="BodyCaptchaChar"/>
          <w:rFonts w:ascii="Courier New" w:hAnsi="Courier New" w:cs="Courier New"/>
          <w:sz w:val="20"/>
        </w:rPr>
        <w:t>.invalid</w:t>
      </w:r>
      <w:proofErr w:type="spellEnd"/>
      <w:r w:rsidRPr="00A531D4">
        <w:rPr>
          <w:rStyle w:val="BodyCaptchaChar"/>
          <w:rFonts w:ascii="Courier New" w:hAnsi="Courier New" w:cs="Courier New"/>
          <w:sz w:val="20"/>
        </w:rPr>
        <w:t>" /&gt;</w:t>
      </w:r>
      <w:r w:rsidRPr="00A531D4">
        <w:rPr>
          <w:rStyle w:val="BodyCaptchaChar"/>
          <w:rFonts w:ascii="Courier New" w:hAnsi="Courier New" w:cs="Courier New"/>
          <w:sz w:val="20"/>
        </w:rPr>
        <w:br/>
        <w:t>&lt;/div&gt;</w:t>
      </w:r>
    </w:p>
    <w:p w14:paraId="193C3760" w14:textId="1D009C49" w:rsidR="00EE7282" w:rsidRPr="00C33458" w:rsidRDefault="00EE7282" w:rsidP="00326672">
      <w:pPr>
        <w:pStyle w:val="HTMLPreformatted"/>
        <w:shd w:val="clear" w:color="auto" w:fill="FFFFFF"/>
        <w:rPr>
          <w:rFonts w:ascii="JetBrains Mono" w:hAnsi="JetBrains Mono"/>
          <w:color w:val="080808"/>
          <w:lang w:val="en-GB"/>
        </w:rPr>
      </w:pPr>
    </w:p>
    <w:p w14:paraId="5B4B4374" w14:textId="77777777" w:rsidR="00EE7282" w:rsidRPr="00C33458" w:rsidRDefault="00EE7282" w:rsidP="001C3353">
      <w:pPr>
        <w:pStyle w:val="BodyCaptcha"/>
      </w:pPr>
      <w:r w:rsidRPr="00C33458">
        <w:t>Snippet of the restCaptcha.js:</w:t>
      </w:r>
    </w:p>
    <w:p w14:paraId="3DA5C287" w14:textId="012E8794" w:rsidR="00326672" w:rsidRPr="00A531D4" w:rsidRDefault="00326672" w:rsidP="00326672">
      <w:pPr>
        <w:pStyle w:val="HTMLPreformatted"/>
        <w:shd w:val="clear" w:color="auto" w:fill="FFFFFF"/>
        <w:rPr>
          <w:rStyle w:val="BodyCaptchaChar"/>
          <w:rFonts w:ascii="Courier New" w:hAnsi="Courier New" w:cs="Courier New"/>
        </w:rPr>
      </w:pPr>
      <w:r w:rsidRPr="00A531D4">
        <w:rPr>
          <w:rStyle w:val="BodyCaptchaChar"/>
          <w:rFonts w:ascii="Courier New" w:hAnsi="Courier New" w:cs="Courier New"/>
        </w:rPr>
        <w:t>else</w:t>
      </w:r>
      <w:r w:rsidRPr="00A531D4">
        <w:rPr>
          <w:color w:val="0033B3"/>
          <w:lang w:val="en-GB"/>
        </w:rPr>
        <w:br/>
      </w:r>
      <w:r w:rsidRPr="00A531D4">
        <w:rPr>
          <w:rStyle w:val="BodyCaptchaChar"/>
          <w:rFonts w:ascii="Courier New" w:hAnsi="Courier New" w:cs="Courier New"/>
        </w:rPr>
        <w:t>{</w:t>
      </w:r>
      <w:r w:rsidRPr="00A531D4">
        <w:rPr>
          <w:rStyle w:val="BodyCaptchaChar"/>
          <w:rFonts w:ascii="Courier New" w:hAnsi="Courier New" w:cs="Courier New"/>
        </w:rPr>
        <w:br/>
        <w:t>$("#</w:t>
      </w:r>
      <w:r w:rsidRPr="00A531D4">
        <w:rPr>
          <w:rStyle w:val="BodyCaptchaChar"/>
          <w:rFonts w:ascii="Courier New" w:hAnsi="Courier New" w:cs="Courier New"/>
          <w:color w:val="FF0000"/>
        </w:rPr>
        <w:t>fail</w:t>
      </w:r>
      <w:r w:rsidRPr="00A531D4">
        <w:rPr>
          <w:rStyle w:val="BodyCaptchaChar"/>
          <w:rFonts w:ascii="Courier New" w:hAnsi="Courier New" w:cs="Courier New"/>
        </w:rPr>
        <w:t>").</w:t>
      </w:r>
      <w:proofErr w:type="spellStart"/>
      <w:r w:rsidRPr="00A531D4">
        <w:rPr>
          <w:rStyle w:val="BodyCaptchaChar"/>
          <w:rFonts w:ascii="Courier New" w:hAnsi="Courier New" w:cs="Courier New"/>
        </w:rPr>
        <w:t>css</w:t>
      </w:r>
      <w:proofErr w:type="spellEnd"/>
      <w:r w:rsidRPr="00A531D4">
        <w:rPr>
          <w:rStyle w:val="BodyCaptchaChar"/>
          <w:rFonts w:ascii="Courier New" w:hAnsi="Courier New" w:cs="Courier New"/>
        </w:rPr>
        <w:t>("visibility", "visible");</w:t>
      </w:r>
      <w:r w:rsidR="008F0250" w:rsidRPr="00A531D4">
        <w:rPr>
          <w:rStyle w:val="BodyCaptchaChar"/>
          <w:rFonts w:ascii="Courier New" w:hAnsi="Courier New" w:cs="Courier New"/>
        </w:rPr>
        <w:t xml:space="preserve"> //makes the fail message visible</w:t>
      </w:r>
      <w:r w:rsidRPr="00A531D4">
        <w:rPr>
          <w:color w:val="080808"/>
          <w:lang w:val="en-GB"/>
        </w:rPr>
        <w:br/>
      </w:r>
      <w:r w:rsidRPr="00A531D4">
        <w:rPr>
          <w:rStyle w:val="BodyCaptchaChar"/>
          <w:rFonts w:ascii="Courier New" w:hAnsi="Courier New" w:cs="Courier New"/>
        </w:rPr>
        <w:t>$("#success").</w:t>
      </w:r>
      <w:proofErr w:type="spellStart"/>
      <w:r w:rsidRPr="00A531D4">
        <w:rPr>
          <w:rStyle w:val="BodyCaptchaChar"/>
          <w:rFonts w:ascii="Courier New" w:hAnsi="Courier New" w:cs="Courier New"/>
        </w:rPr>
        <w:t>css</w:t>
      </w:r>
      <w:proofErr w:type="spellEnd"/>
      <w:r w:rsidRPr="00A531D4">
        <w:rPr>
          <w:rStyle w:val="BodyCaptchaChar"/>
          <w:rFonts w:ascii="Courier New" w:hAnsi="Courier New" w:cs="Courier New"/>
        </w:rPr>
        <w:t>("visibility", "hidden");</w:t>
      </w:r>
      <w:r w:rsidR="008F0250" w:rsidRPr="00A531D4">
        <w:rPr>
          <w:rStyle w:val="BodyCaptchaChar"/>
          <w:rFonts w:ascii="Courier New" w:hAnsi="Courier New" w:cs="Courier New"/>
        </w:rPr>
        <w:t xml:space="preserve"> //hides the success message</w:t>
      </w:r>
      <w:r w:rsidRPr="00A531D4">
        <w:rPr>
          <w:rStyle w:val="BodyCaptchaChar"/>
          <w:rFonts w:ascii="Courier New" w:hAnsi="Courier New" w:cs="Courier New"/>
        </w:rPr>
        <w:br/>
      </w:r>
      <w:proofErr w:type="spellStart"/>
      <w:r w:rsidRPr="00A531D4">
        <w:rPr>
          <w:rStyle w:val="BodyCaptchaChar"/>
          <w:rFonts w:ascii="Courier New" w:hAnsi="Courier New" w:cs="Courier New"/>
        </w:rPr>
        <w:t>reloadCaptcha</w:t>
      </w:r>
      <w:proofErr w:type="spellEnd"/>
      <w:r w:rsidRPr="00A531D4">
        <w:rPr>
          <w:rStyle w:val="BodyCaptchaChar"/>
          <w:rFonts w:ascii="Courier New" w:hAnsi="Courier New" w:cs="Courier New"/>
        </w:rPr>
        <w:t>();</w:t>
      </w:r>
      <w:r w:rsidR="008F0250" w:rsidRPr="00A531D4">
        <w:rPr>
          <w:rStyle w:val="BodyCaptchaChar"/>
          <w:rFonts w:ascii="Courier New" w:hAnsi="Courier New" w:cs="Courier New"/>
        </w:rPr>
        <w:t xml:space="preserve"> //reloads the CAPTCHA</w:t>
      </w:r>
      <w:r w:rsidRPr="00A531D4">
        <w:rPr>
          <w:color w:val="080808"/>
          <w:lang w:val="en-GB"/>
        </w:rPr>
        <w:br/>
      </w:r>
      <w:r w:rsidRPr="00A531D4">
        <w:rPr>
          <w:rStyle w:val="BodyCaptchaChar"/>
          <w:rFonts w:ascii="Courier New" w:hAnsi="Courier New" w:cs="Courier New"/>
        </w:rPr>
        <w:t>}</w:t>
      </w:r>
    </w:p>
    <w:p w14:paraId="30C5C57A" w14:textId="1B247D47" w:rsidR="00CD4368" w:rsidRPr="00C33458" w:rsidRDefault="00CD4368" w:rsidP="00CD4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JetBrains Mono" w:hAnsi="JetBrains Mono" w:cs="Courier New"/>
          <w:color w:val="080808"/>
          <w:sz w:val="20"/>
          <w:lang w:val="en-GB"/>
        </w:rPr>
      </w:pPr>
    </w:p>
    <w:p w14:paraId="580EFF0D" w14:textId="77777777" w:rsidR="00023AF9" w:rsidRPr="00C33458" w:rsidRDefault="00023AF9" w:rsidP="004A35A7">
      <w:pPr>
        <w:pStyle w:val="Text2"/>
        <w:ind w:left="0"/>
        <w:rPr>
          <w:lang w:val="en-GB"/>
        </w:rPr>
      </w:pPr>
    </w:p>
    <w:p w14:paraId="0C087A42" w14:textId="2BE13B03" w:rsidR="00B71F76" w:rsidRPr="00C33458" w:rsidRDefault="000020A6">
      <w:pPr>
        <w:pStyle w:val="Heading1"/>
      </w:pPr>
      <w:bookmarkStart w:id="9" w:name="_Toc46935635"/>
      <w:r>
        <w:t xml:space="preserve">EU CAPTCHA </w:t>
      </w:r>
      <w:r w:rsidR="00C17425">
        <w:t>process</w:t>
      </w:r>
      <w:bookmarkEnd w:id="9"/>
    </w:p>
    <w:p w14:paraId="701381C2" w14:textId="6E8A01FD" w:rsidR="00325677" w:rsidRPr="00C44608" w:rsidRDefault="00325677" w:rsidP="00C44608">
      <w:pPr>
        <w:pStyle w:val="BodyCaptcha"/>
      </w:pPr>
      <w:r w:rsidRPr="00C44608">
        <w:t xml:space="preserve">EU </w:t>
      </w:r>
      <w:r w:rsidR="00191512" w:rsidRPr="00C44608">
        <w:t>CAPTCHA</w:t>
      </w:r>
      <w:r w:rsidRPr="00C44608">
        <w:t> </w:t>
      </w:r>
      <w:hyperlink r:id="rId21" w:history="1">
        <w:r w:rsidRPr="00C44608">
          <w:t>REST</w:t>
        </w:r>
      </w:hyperlink>
      <w:r w:rsidRPr="00C44608">
        <w:t> API will allow you to generate, get, reload and validate </w:t>
      </w:r>
      <w:hyperlink r:id="rId22" w:history="1">
        <w:r w:rsidR="00191512" w:rsidRPr="00C44608">
          <w:t>CAPTCHA</w:t>
        </w:r>
      </w:hyperlink>
      <w:r w:rsidRPr="00C44608">
        <w:t xml:space="preserve"> through the HTTP protocol (GET / POST methods). Responses are returned in JSON format.</w:t>
      </w:r>
    </w:p>
    <w:p w14:paraId="29926403" w14:textId="78C50720" w:rsidR="00325677" w:rsidRPr="00C44608" w:rsidRDefault="00325677" w:rsidP="00C44608">
      <w:pPr>
        <w:pStyle w:val="BodyCaptcha"/>
      </w:pPr>
      <w:r w:rsidRPr="00C44608">
        <w:t xml:space="preserve">Operations on resources of this </w:t>
      </w:r>
      <w:r w:rsidR="00191512" w:rsidRPr="00C44608">
        <w:t>CAPTCHA</w:t>
      </w:r>
      <w:r w:rsidRPr="00C44608">
        <w:t xml:space="preserve"> API are implemented with the standard </w:t>
      </w:r>
      <w:r w:rsidR="003934B2" w:rsidRPr="00C44608">
        <w:t>methods</w:t>
      </w:r>
      <w:r w:rsidRPr="00C44608">
        <w:t xml:space="preserve"> of HTTP: </w:t>
      </w:r>
      <w:r w:rsidRPr="001C3353">
        <w:rPr>
          <w:i/>
          <w:iCs/>
        </w:rPr>
        <w:t>GET</w:t>
      </w:r>
      <w:r w:rsidRPr="00C44608">
        <w:t xml:space="preserve"> to get or rel</w:t>
      </w:r>
      <w:r w:rsidR="00E27179" w:rsidRPr="00C44608">
        <w:t>oa</w:t>
      </w:r>
      <w:r w:rsidRPr="00C44608">
        <w:t xml:space="preserve">d the </w:t>
      </w:r>
      <w:r w:rsidR="0D32A8AE" w:rsidRPr="00C44608">
        <w:t>CAPTCHA</w:t>
      </w:r>
      <w:r w:rsidRPr="00C44608">
        <w:t xml:space="preserve">, </w:t>
      </w:r>
      <w:r w:rsidRPr="001C3353">
        <w:rPr>
          <w:i/>
          <w:iCs/>
        </w:rPr>
        <w:t>POST</w:t>
      </w:r>
      <w:r w:rsidRPr="00C44608">
        <w:t xml:space="preserve"> to send the answer and get as a response the </w:t>
      </w:r>
      <w:r w:rsidR="3B619D82" w:rsidRPr="00C44608">
        <w:t xml:space="preserve">server </w:t>
      </w:r>
      <w:r w:rsidRPr="00C44608">
        <w:t>validation of the user input</w:t>
      </w:r>
      <w:r w:rsidR="00BA5A5B" w:rsidRPr="00C44608">
        <w:t xml:space="preserve">. </w:t>
      </w:r>
      <w:r w:rsidRPr="00C44608">
        <w:t>Each resource is represented as an URL, such as </w:t>
      </w:r>
      <w:r w:rsidRPr="001C3353">
        <w:rPr>
          <w:rStyle w:val="Hyperlink"/>
          <w:i/>
          <w:iCs/>
          <w:color w:val="58595B"/>
          <w:u w:val="none"/>
        </w:rPr>
        <w:t>http://server_name:server_port/api/captchaImg</w:t>
      </w:r>
      <w:r w:rsidRPr="00C44608">
        <w:t>.</w:t>
      </w:r>
    </w:p>
    <w:p w14:paraId="1EAE0B3F" w14:textId="17B3FF7B" w:rsidR="00BE73BA" w:rsidRPr="00C33458" w:rsidRDefault="00BE73BA" w:rsidP="000E19B7">
      <w:pPr>
        <w:pStyle w:val="Heading2"/>
        <w:rPr>
          <w:lang w:val="en-GB"/>
        </w:rPr>
      </w:pPr>
      <w:bookmarkStart w:id="10" w:name="_Toc46935636"/>
      <w:r w:rsidRPr="00C33458">
        <w:rPr>
          <w:lang w:val="en-GB"/>
        </w:rPr>
        <w:t xml:space="preserve">REST and </w:t>
      </w:r>
      <w:r w:rsidR="00FB5AF2" w:rsidRPr="00C33458">
        <w:rPr>
          <w:lang w:val="en-GB"/>
        </w:rPr>
        <w:t>JSON</w:t>
      </w:r>
      <w:bookmarkEnd w:id="10"/>
      <w:r w:rsidRPr="00C33458">
        <w:rPr>
          <w:lang w:val="en-GB"/>
        </w:rPr>
        <w:t xml:space="preserve"> </w:t>
      </w:r>
    </w:p>
    <w:p w14:paraId="63961FB2" w14:textId="76609245" w:rsidR="000044F7" w:rsidRPr="00C44608" w:rsidRDefault="000044F7" w:rsidP="00C44608">
      <w:pPr>
        <w:pStyle w:val="BodyCaptcha"/>
      </w:pPr>
      <w:r w:rsidRPr="00C44608">
        <w:t>REST</w:t>
      </w:r>
      <w:r w:rsidR="00BE73BA" w:rsidRPr="00C44608">
        <w:t xml:space="preserve"> </w:t>
      </w:r>
      <w:r w:rsidR="00C220C7" w:rsidRPr="00C44608">
        <w:t>i</w:t>
      </w:r>
      <w:r w:rsidRPr="00C44608">
        <w:t>s an acronym for “</w:t>
      </w:r>
      <w:proofErr w:type="spellStart"/>
      <w:r w:rsidR="00BA285F">
        <w:fldChar w:fldCharType="begin"/>
      </w:r>
      <w:r w:rsidR="00BA285F">
        <w:instrText xml:space="preserve"> HYPERLINK "http://en.wikipedia.org/wiki/Representational_state_transfer" </w:instrText>
      </w:r>
      <w:r w:rsidR="00BA285F">
        <w:fldChar w:fldCharType="separate"/>
      </w:r>
      <w:r w:rsidRPr="00C44608">
        <w:t>REpresentational</w:t>
      </w:r>
      <w:proofErr w:type="spellEnd"/>
      <w:r w:rsidRPr="00C44608">
        <w:t xml:space="preserve"> State Transfer</w:t>
      </w:r>
      <w:r w:rsidR="00BA285F">
        <w:fldChar w:fldCharType="end"/>
      </w:r>
      <w:r w:rsidRPr="00C44608">
        <w:t xml:space="preserve">”. REST adopts a fixed set of operations on named resources, where the representation of each resource is the same for retrieving and setting information. In other words, you can retrieve (read) data in an JSON/XML format </w:t>
      </w:r>
      <w:r w:rsidR="002158D3" w:rsidRPr="00C44608">
        <w:t>and</w:t>
      </w:r>
      <w:r w:rsidRPr="00C44608">
        <w:t xml:space="preserve"> send data back to the server in similar JSON/XML format in order to set (write) changes to the system.</w:t>
      </w:r>
    </w:p>
    <w:p w14:paraId="3316221D" w14:textId="134F79DD" w:rsidR="00C96ADE" w:rsidRPr="00C44608" w:rsidRDefault="00FB5AF2" w:rsidP="00C44608">
      <w:pPr>
        <w:pStyle w:val="BodyCaptcha"/>
      </w:pPr>
      <w:r w:rsidRPr="00C44608">
        <w:t>JSON (</w:t>
      </w:r>
      <w:r w:rsidR="00BE73BA" w:rsidRPr="00C44608">
        <w:t xml:space="preserve">JavaScript Object Notation) is a notation style to represent complex object structures in a serialized manner (i.e. transferable over the internet). It has the same role as </w:t>
      </w:r>
      <w:r w:rsidRPr="00C44608">
        <w:t>XML but</w:t>
      </w:r>
      <w:r w:rsidR="00BE73BA" w:rsidRPr="00C44608">
        <w:t xml:space="preserve"> is much less verbose and therefore faster.</w:t>
      </w:r>
    </w:p>
    <w:p w14:paraId="2BB6AC38" w14:textId="4B8A1619" w:rsidR="00BE73BA" w:rsidRPr="00C44608" w:rsidRDefault="08715B6E" w:rsidP="00C44608">
      <w:pPr>
        <w:pStyle w:val="BodyCaptcha"/>
      </w:pPr>
      <w:r w:rsidRPr="00C44608">
        <w:t xml:space="preserve">Please note that </w:t>
      </w:r>
      <w:r w:rsidR="00493B23" w:rsidRPr="00C44608">
        <w:t>JSON is the only data format that is used i</w:t>
      </w:r>
      <w:r w:rsidR="00BE73BA" w:rsidRPr="00C44608">
        <w:t xml:space="preserve">n </w:t>
      </w:r>
      <w:r w:rsidR="00113D3B" w:rsidRPr="00C44608">
        <w:t xml:space="preserve">the </w:t>
      </w:r>
      <w:r w:rsidR="00BE73BA" w:rsidRPr="00C44608">
        <w:t>E</w:t>
      </w:r>
      <w:r w:rsidR="006003C9" w:rsidRPr="00C44608">
        <w:t>U</w:t>
      </w:r>
      <w:r w:rsidR="00BE73BA" w:rsidRPr="00C44608">
        <w:t xml:space="preserve"> </w:t>
      </w:r>
      <w:r w:rsidR="00CF1C25" w:rsidRPr="00C44608">
        <w:t xml:space="preserve">CAPTCHA </w:t>
      </w:r>
      <w:r w:rsidR="00023434" w:rsidRPr="00C44608">
        <w:t>solution</w:t>
      </w:r>
      <w:r w:rsidR="00BE73BA" w:rsidRPr="00C44608">
        <w:t>.</w:t>
      </w:r>
    </w:p>
    <w:p w14:paraId="3D4BABB1" w14:textId="6BEF1B45" w:rsidR="0066644A" w:rsidRPr="00C33458" w:rsidRDefault="00C17425" w:rsidP="00D06ECF">
      <w:pPr>
        <w:pStyle w:val="Heading2"/>
        <w:rPr>
          <w:lang w:val="en-GB"/>
        </w:rPr>
      </w:pPr>
      <w:bookmarkStart w:id="11" w:name="_Toc46935637"/>
      <w:r>
        <w:rPr>
          <w:lang w:val="en-GB"/>
        </w:rPr>
        <w:t>Calls</w:t>
      </w:r>
      <w:r w:rsidR="0066644A" w:rsidRPr="00C33458">
        <w:rPr>
          <w:lang w:val="en-GB"/>
        </w:rPr>
        <w:t xml:space="preserve"> </w:t>
      </w:r>
      <w:r>
        <w:rPr>
          <w:lang w:val="en-GB"/>
        </w:rPr>
        <w:t>and requests</w:t>
      </w:r>
      <w:bookmarkEnd w:id="11"/>
    </w:p>
    <w:p w14:paraId="1636F28E" w14:textId="724C7902" w:rsidR="00814FB5" w:rsidRPr="00C33458" w:rsidRDefault="00814FB5" w:rsidP="004A35A7">
      <w:pPr>
        <w:pStyle w:val="BodyCaptcha"/>
        <w:jc w:val="left"/>
      </w:pPr>
      <w:r w:rsidRPr="00C33458">
        <w:t>To make a basic call to</w:t>
      </w:r>
      <w:r w:rsidR="00394430" w:rsidRPr="00C33458">
        <w:t xml:space="preserve"> the</w:t>
      </w:r>
      <w:r w:rsidRPr="00C33458">
        <w:t xml:space="preserve"> </w:t>
      </w:r>
      <w:r w:rsidR="00394430" w:rsidRPr="00C33458">
        <w:t>EU CAPTCHA REST API</w:t>
      </w:r>
      <w:r w:rsidRPr="00C33458">
        <w:t>, a message must be sent to the API with the following information:</w:t>
      </w:r>
    </w:p>
    <w:p w14:paraId="23326294" w14:textId="77777777" w:rsidR="00814FB5" w:rsidRPr="00C33458" w:rsidRDefault="00814FB5" w:rsidP="004A35A7">
      <w:pPr>
        <w:pStyle w:val="BodyCaptcha"/>
        <w:numPr>
          <w:ilvl w:val="0"/>
          <w:numId w:val="42"/>
        </w:numPr>
        <w:jc w:val="left"/>
      </w:pPr>
      <w:r w:rsidRPr="00C33458">
        <w:t xml:space="preserve">The API URL </w:t>
      </w:r>
    </w:p>
    <w:p w14:paraId="7692A2D0" w14:textId="77777777" w:rsidR="00814FB5" w:rsidRPr="00C33458" w:rsidRDefault="00814FB5" w:rsidP="004A35A7">
      <w:pPr>
        <w:pStyle w:val="BodyCaptcha"/>
        <w:numPr>
          <w:ilvl w:val="0"/>
          <w:numId w:val="42"/>
        </w:numPr>
        <w:jc w:val="left"/>
      </w:pPr>
      <w:r w:rsidRPr="00C33458">
        <w:t>The HTTP verb GET/POST</w:t>
      </w:r>
    </w:p>
    <w:p w14:paraId="4EEBCC46" w14:textId="6EB85D66" w:rsidR="00814FB5" w:rsidRPr="00C33458" w:rsidRDefault="00814FB5" w:rsidP="004A35A7">
      <w:pPr>
        <w:pStyle w:val="BodyCaptcha"/>
        <w:numPr>
          <w:ilvl w:val="0"/>
          <w:numId w:val="42"/>
        </w:numPr>
        <w:jc w:val="left"/>
      </w:pPr>
      <w:r w:rsidRPr="00C33458">
        <w:lastRenderedPageBreak/>
        <w:t>The Content-Type (application/</w:t>
      </w:r>
      <w:r w:rsidR="00FB5AF2" w:rsidRPr="00C33458">
        <w:t>json,</w:t>
      </w:r>
      <w:r w:rsidRPr="00C33458">
        <w:t xml:space="preserve"> application/x-www-form-</w:t>
      </w:r>
      <w:r w:rsidR="009F58B6" w:rsidRPr="00C33458">
        <w:t>URL encoded</w:t>
      </w:r>
      <w:r w:rsidRPr="00C33458">
        <w:t>;</w:t>
      </w:r>
      <w:r w:rsidR="003A2CBE" w:rsidRPr="00C33458">
        <w:t xml:space="preserve"> </w:t>
      </w:r>
      <w:r w:rsidRPr="00C33458">
        <w:t>charset=UTF-8).</w:t>
      </w:r>
    </w:p>
    <w:p w14:paraId="347F5E88" w14:textId="4EFB7C6C" w:rsidR="009226D4" w:rsidRPr="00C33458" w:rsidRDefault="00CE2E8D" w:rsidP="004A35A7">
      <w:pPr>
        <w:pStyle w:val="BodyCaptcha"/>
        <w:numPr>
          <w:ilvl w:val="0"/>
          <w:numId w:val="42"/>
        </w:numPr>
        <w:jc w:val="left"/>
      </w:pPr>
      <w:r w:rsidRPr="00C33458">
        <w:t xml:space="preserve">CAPTCHA </w:t>
      </w:r>
      <w:r w:rsidR="009226D4" w:rsidRPr="00C33458">
        <w:t xml:space="preserve">answer as parameter for validating the </w:t>
      </w:r>
      <w:r w:rsidR="00F61BAF">
        <w:t>CAPTCHA</w:t>
      </w:r>
      <w:r w:rsidR="009226D4" w:rsidRPr="00C33458">
        <w:t>.</w:t>
      </w:r>
    </w:p>
    <w:p w14:paraId="65679960" w14:textId="607E5114" w:rsidR="009226D4" w:rsidRPr="00C33458" w:rsidRDefault="009226D4" w:rsidP="004A35A7">
      <w:pPr>
        <w:pStyle w:val="BodyCaptcha"/>
        <w:numPr>
          <w:ilvl w:val="0"/>
          <w:numId w:val="42"/>
        </w:numPr>
        <w:jc w:val="left"/>
      </w:pPr>
      <w:r w:rsidRPr="00C33458">
        <w:t xml:space="preserve">Pervious </w:t>
      </w:r>
      <w:r w:rsidR="00CE2E8D" w:rsidRPr="00C33458">
        <w:t xml:space="preserve">CAPTCHA </w:t>
      </w:r>
      <w:r w:rsidRPr="00C33458">
        <w:t xml:space="preserve">ID as parameter in case of reloading the </w:t>
      </w:r>
      <w:r w:rsidR="00CE2E8D" w:rsidRPr="00C33458">
        <w:t>CAPTCHA</w:t>
      </w:r>
      <w:r w:rsidRPr="00C33458">
        <w:t>.</w:t>
      </w:r>
    </w:p>
    <w:p w14:paraId="2A73C83E" w14:textId="476CCF5C" w:rsidR="0066644A" w:rsidRPr="00C33458" w:rsidRDefault="00D96519" w:rsidP="004A35A7">
      <w:pPr>
        <w:pStyle w:val="BodyCaptcha"/>
        <w:numPr>
          <w:ilvl w:val="0"/>
          <w:numId w:val="42"/>
        </w:numPr>
        <w:jc w:val="left"/>
      </w:pPr>
      <w:r w:rsidRPr="00C33458">
        <w:t xml:space="preserve">The default language is English. If you would like to use a different alphabet and audio language, you must add </w:t>
      </w:r>
      <w:r w:rsidR="3F7BC3FF" w:rsidRPr="00C33458">
        <w:t>a</w:t>
      </w:r>
      <w:r w:rsidR="00872D24" w:rsidRPr="00C33458">
        <w:t xml:space="preserve"> language</w:t>
      </w:r>
      <w:r w:rsidRPr="00C33458">
        <w:t xml:space="preserve"> parameter</w:t>
      </w:r>
      <w:r w:rsidR="00D564A4" w:rsidRPr="00C33458">
        <w:t xml:space="preserve"> (</w:t>
      </w:r>
      <w:r w:rsidR="44674894" w:rsidRPr="00C33458">
        <w:t>e.g.</w:t>
      </w:r>
      <w:r w:rsidR="00D564A4" w:rsidRPr="00C33458">
        <w:t xml:space="preserve"> </w:t>
      </w:r>
      <w:r w:rsidR="00D564A4" w:rsidRPr="00CA6B3D">
        <w:rPr>
          <w:i/>
          <w:iCs/>
        </w:rPr>
        <w:t>http://localhost:8080/euCaptcha?lang=da</w:t>
      </w:r>
      <w:r w:rsidR="00D564A4" w:rsidRPr="00C33458">
        <w:t>)</w:t>
      </w:r>
      <w:r w:rsidRPr="00C33458">
        <w:t>. Please refer to</w:t>
      </w:r>
      <w:r w:rsidR="009F7DF0" w:rsidRPr="00C33458">
        <w:t xml:space="preserve"> </w:t>
      </w:r>
      <w:r w:rsidRPr="00C33458">
        <w:fldChar w:fldCharType="begin"/>
      </w:r>
      <w:r w:rsidRPr="00C33458">
        <w:instrText xml:space="preserve"> REF _Ref44968318 \h </w:instrText>
      </w:r>
      <w:r w:rsidRPr="00C33458">
        <w:fldChar w:fldCharType="separate"/>
      </w:r>
      <w:r w:rsidR="009F7DF0" w:rsidRPr="00C33458">
        <w:t xml:space="preserve">Language table </w:t>
      </w:r>
      <w:r w:rsidR="009F7DF0" w:rsidRPr="00C33458">
        <w:rPr>
          <w:noProof/>
        </w:rPr>
        <w:t>1</w:t>
      </w:r>
      <w:r w:rsidRPr="00C33458">
        <w:fldChar w:fldCharType="end"/>
      </w:r>
      <w:r w:rsidR="001E5DC9" w:rsidRPr="00C33458">
        <w:t xml:space="preserve"> </w:t>
      </w:r>
      <w:r w:rsidRPr="00C33458">
        <w:t xml:space="preserve">to </w:t>
      </w:r>
      <w:r w:rsidR="00DC3B5E" w:rsidRPr="00C33458">
        <w:t xml:space="preserve">find the correct </w:t>
      </w:r>
      <w:r w:rsidRPr="00C33458">
        <w:t xml:space="preserve">parameter </w:t>
      </w:r>
      <w:r w:rsidR="00DC3B5E" w:rsidRPr="00C33458">
        <w:t xml:space="preserve">for the </w:t>
      </w:r>
      <w:r w:rsidR="00C4768C" w:rsidRPr="00C33458">
        <w:t>language of interest</w:t>
      </w:r>
      <w:r w:rsidRPr="00C33458">
        <w:t>.</w:t>
      </w:r>
    </w:p>
    <w:p w14:paraId="7FAFBAE9" w14:textId="772E2576" w:rsidR="00F27EF1" w:rsidRDefault="00814FB5" w:rsidP="00C44608">
      <w:pPr>
        <w:pStyle w:val="BodyCaptcha"/>
      </w:pPr>
      <w:r w:rsidRPr="00C33458">
        <w:t>The API will then return a JSON-formatted response body.</w:t>
      </w:r>
    </w:p>
    <w:p w14:paraId="406017D4" w14:textId="77777777" w:rsidR="00C44608" w:rsidRPr="00C33458" w:rsidRDefault="00C44608" w:rsidP="00C44608">
      <w:pPr>
        <w:pStyle w:val="BodyCaptcha"/>
      </w:pPr>
    </w:p>
    <w:p w14:paraId="36A4B448" w14:textId="618B90B1" w:rsidR="0066644A" w:rsidRPr="00B2042A" w:rsidRDefault="0066644A" w:rsidP="00B2042A">
      <w:pPr>
        <w:pStyle w:val="SubSubtitle"/>
        <w:tabs>
          <w:tab w:val="clear" w:pos="480"/>
          <w:tab w:val="num" w:pos="2421"/>
        </w:tabs>
      </w:pPr>
      <w:bookmarkStart w:id="12" w:name="_Toc46935638"/>
      <w:r w:rsidRPr="00B2042A">
        <w:t>URL</w:t>
      </w:r>
      <w:bookmarkEnd w:id="12"/>
      <w:r w:rsidRPr="00B2042A">
        <w:t xml:space="preserve"> </w:t>
      </w:r>
    </w:p>
    <w:p w14:paraId="5D3A50BC" w14:textId="56A1ECA7" w:rsidR="0029657B" w:rsidRDefault="0066644A" w:rsidP="00766036">
      <w:pPr>
        <w:jc w:val="left"/>
        <w:rPr>
          <w:rFonts w:ascii="Consolas" w:hAnsi="Consolas"/>
          <w:b/>
          <w:bCs/>
          <w:color w:val="008000"/>
          <w:lang w:val="en-GB"/>
        </w:rPr>
      </w:pPr>
      <w:r w:rsidRPr="00C33458">
        <w:rPr>
          <w:rFonts w:ascii="Verdana" w:hAnsi="Verdana" w:cs="Verdana"/>
          <w:color w:val="58595B"/>
          <w:sz w:val="20"/>
          <w:lang w:val="en-GB" w:eastAsia="nl-BE"/>
        </w:rPr>
        <w:t>The b</w:t>
      </w:r>
      <w:r w:rsidR="00BE73BA" w:rsidRPr="00C33458">
        <w:rPr>
          <w:rFonts w:ascii="Verdana" w:hAnsi="Verdana" w:cs="Verdana"/>
          <w:color w:val="58595B"/>
          <w:sz w:val="20"/>
          <w:lang w:val="en-GB" w:eastAsia="nl-BE"/>
        </w:rPr>
        <w:t xml:space="preserve">ase URL of the API </w:t>
      </w:r>
      <w:r w:rsidR="00FB5AF2" w:rsidRPr="00C33458">
        <w:rPr>
          <w:rFonts w:ascii="Verdana" w:hAnsi="Verdana" w:cs="Verdana"/>
          <w:color w:val="58595B"/>
          <w:sz w:val="20"/>
          <w:lang w:val="en-GB" w:eastAsia="nl-BE"/>
        </w:rPr>
        <w:t>is</w:t>
      </w:r>
      <w:r w:rsidR="00BE73BA" w:rsidRPr="007241E6">
        <w:rPr>
          <w:rStyle w:val="BodyCaptchaChar"/>
          <w:sz w:val="20"/>
        </w:rPr>
        <w:t xml:space="preserve"> </w:t>
      </w:r>
      <w:r w:rsidRPr="00B027DC">
        <w:rPr>
          <w:rStyle w:val="BodyCaptchaChar"/>
          <w:i/>
          <w:iCs/>
          <w:sz w:val="20"/>
        </w:rPr>
        <w:t>http://server_name:server_port</w:t>
      </w:r>
    </w:p>
    <w:p w14:paraId="0FD4CB0A" w14:textId="77777777" w:rsidR="00766036" w:rsidRPr="00766036" w:rsidRDefault="00766036" w:rsidP="00766036">
      <w:pPr>
        <w:jc w:val="left"/>
        <w:rPr>
          <w:rFonts w:ascii="Consolas" w:hAnsi="Consolas"/>
          <w:b/>
          <w:bCs/>
          <w:color w:val="008000"/>
          <w:lang w:val="en-GB"/>
        </w:rPr>
      </w:pPr>
    </w:p>
    <w:p w14:paraId="34E0BCE4" w14:textId="1FFAEB89" w:rsidR="0029657B" w:rsidRPr="00C33458" w:rsidRDefault="0029657B" w:rsidP="00B2042A">
      <w:pPr>
        <w:pStyle w:val="SubSubtitle"/>
      </w:pPr>
      <w:r w:rsidRPr="00C33458">
        <w:t xml:space="preserve"> </w:t>
      </w:r>
      <w:bookmarkStart w:id="13" w:name="_Toc46935639"/>
      <w:r w:rsidR="00843708" w:rsidRPr="00C33458">
        <w:t>G</w:t>
      </w:r>
      <w:r w:rsidRPr="00C33458">
        <w:t xml:space="preserve">etting the </w:t>
      </w:r>
      <w:r w:rsidR="008137D7" w:rsidRPr="00C33458">
        <w:t>CAPTCHA</w:t>
      </w:r>
      <w:bookmarkEnd w:id="13"/>
      <w:r w:rsidRPr="00C33458">
        <w:t xml:space="preserve"> </w:t>
      </w:r>
    </w:p>
    <w:p w14:paraId="69253D55" w14:textId="1C9D6C8A" w:rsidR="0029657B" w:rsidRPr="00C33458" w:rsidRDefault="0029657B" w:rsidP="004A35A7">
      <w:pPr>
        <w:pStyle w:val="BodyCaptcha"/>
        <w:jc w:val="left"/>
      </w:pPr>
      <w:r w:rsidRPr="00C33458">
        <w:t>A basic HTTP request to the REST API may look like this:</w:t>
      </w:r>
    </w:p>
    <w:p w14:paraId="4A457EF9" w14:textId="3452EACF" w:rsidR="009226D4" w:rsidRPr="00C33458" w:rsidRDefault="009226D4" w:rsidP="0066644A">
      <w:pPr>
        <w:rPr>
          <w:lang w:val="en-GB"/>
        </w:rPr>
      </w:pPr>
      <w:r w:rsidRPr="00C33458">
        <w:rPr>
          <w:noProof/>
          <w:lang w:val="en-GB"/>
        </w:rPr>
        <w:drawing>
          <wp:inline distT="0" distB="0" distL="0" distR="0" wp14:anchorId="74523B67" wp14:editId="2B21E431">
            <wp:extent cx="4305300" cy="464820"/>
            <wp:effectExtent l="0" t="0" r="0" b="0"/>
            <wp:docPr id="4972905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pic:nvPicPr>
                  <pic:blipFill>
                    <a:blip r:embed="rId23">
                      <a:extLst>
                        <a:ext uri="{28A0092B-C50C-407E-A947-70E740481C1C}">
                          <a14:useLocalDpi xmlns:a14="http://schemas.microsoft.com/office/drawing/2010/main" val="0"/>
                        </a:ext>
                      </a:extLst>
                    </a:blip>
                    <a:stretch>
                      <a:fillRect/>
                    </a:stretch>
                  </pic:blipFill>
                  <pic:spPr>
                    <a:xfrm>
                      <a:off x="0" y="0"/>
                      <a:ext cx="4305300" cy="464820"/>
                    </a:xfrm>
                    <a:prstGeom prst="rect">
                      <a:avLst/>
                    </a:prstGeom>
                  </pic:spPr>
                </pic:pic>
              </a:graphicData>
            </a:graphic>
          </wp:inline>
        </w:drawing>
      </w:r>
    </w:p>
    <w:p w14:paraId="6C06C910" w14:textId="186B9205" w:rsidR="006E031A" w:rsidRPr="00C33458" w:rsidRDefault="00FB5AF2" w:rsidP="004A35A7">
      <w:pPr>
        <w:pStyle w:val="BodyCaptcha"/>
        <w:jc w:val="left"/>
      </w:pPr>
      <w:r w:rsidRPr="00C33458">
        <w:t>Example:</w:t>
      </w:r>
      <w:r w:rsidR="006E031A" w:rsidRPr="00C33458">
        <w:t xml:space="preserve"> </w:t>
      </w:r>
      <w:r w:rsidR="004C7D73">
        <w:br/>
      </w:r>
      <w:r w:rsidR="006E031A" w:rsidRPr="004C7D73">
        <w:rPr>
          <w:rFonts w:ascii="Courier New" w:hAnsi="Courier New" w:cs="Courier New"/>
        </w:rPr>
        <w:t>curl -X GET "http://localhost:8080/</w:t>
      </w:r>
      <w:proofErr w:type="spellStart"/>
      <w:r w:rsidR="006E031A" w:rsidRPr="004C7D73">
        <w:rPr>
          <w:rFonts w:ascii="Courier New" w:hAnsi="Courier New" w:cs="Courier New"/>
        </w:rPr>
        <w:t>api</w:t>
      </w:r>
      <w:proofErr w:type="spellEnd"/>
      <w:r w:rsidR="006E031A" w:rsidRPr="004C7D73">
        <w:rPr>
          <w:rFonts w:ascii="Courier New" w:hAnsi="Courier New" w:cs="Courier New"/>
        </w:rPr>
        <w:t>/</w:t>
      </w:r>
      <w:proofErr w:type="spellStart"/>
      <w:r w:rsidR="006E031A" w:rsidRPr="004C7D73">
        <w:rPr>
          <w:rFonts w:ascii="Courier New" w:hAnsi="Courier New" w:cs="Courier New"/>
        </w:rPr>
        <w:t>captchaImg</w:t>
      </w:r>
      <w:proofErr w:type="spellEnd"/>
      <w:r w:rsidR="006E031A" w:rsidRPr="004C7D73">
        <w:rPr>
          <w:rFonts w:ascii="Courier New" w:hAnsi="Courier New" w:cs="Courier New"/>
        </w:rPr>
        <w:t>" -H "accept: */*"</w:t>
      </w:r>
    </w:p>
    <w:p w14:paraId="7C267686" w14:textId="7B21C8BA" w:rsidR="006E031A" w:rsidRPr="004C7D73" w:rsidRDefault="009226D4" w:rsidP="004C7D73">
      <w:pPr>
        <w:pStyle w:val="BodyCaptcha"/>
        <w:spacing w:after="0"/>
        <w:jc w:val="left"/>
        <w:rPr>
          <w:rFonts w:ascii="Courier New" w:hAnsi="Courier New" w:cs="Courier New"/>
        </w:rPr>
      </w:pPr>
      <w:r w:rsidRPr="00C33458">
        <w:t xml:space="preserve">The Response </w:t>
      </w:r>
      <w:r w:rsidR="006E031A" w:rsidRPr="00C33458">
        <w:t xml:space="preserve">will </w:t>
      </w:r>
      <w:r w:rsidR="00FB5AF2" w:rsidRPr="00C33458">
        <w:t>be:</w:t>
      </w:r>
      <w:r w:rsidR="006E031A" w:rsidRPr="00C33458">
        <w:t xml:space="preserve"> </w:t>
      </w:r>
      <w:r w:rsidR="004C7D73">
        <w:br/>
      </w:r>
      <w:r w:rsidR="006E031A" w:rsidRPr="004C7D73">
        <w:rPr>
          <w:rFonts w:ascii="Courier New" w:hAnsi="Courier New" w:cs="Courier New"/>
        </w:rPr>
        <w:t>{</w:t>
      </w:r>
    </w:p>
    <w:p w14:paraId="45FD768F" w14:textId="1C6879B0" w:rsidR="006E031A" w:rsidRPr="004C7D73" w:rsidRDefault="006E031A" w:rsidP="004C7D73">
      <w:pPr>
        <w:pStyle w:val="BodyCaptcha"/>
        <w:spacing w:after="0"/>
        <w:jc w:val="left"/>
        <w:rPr>
          <w:rFonts w:ascii="Courier New" w:hAnsi="Courier New" w:cs="Courier New"/>
        </w:rPr>
      </w:pPr>
      <w:r w:rsidRPr="004C7D73">
        <w:rPr>
          <w:rFonts w:ascii="Courier New" w:hAnsi="Courier New" w:cs="Courier New"/>
        </w:rPr>
        <w:t>"</w:t>
      </w:r>
      <w:proofErr w:type="spellStart"/>
      <w:r w:rsidRPr="004C7D73">
        <w:rPr>
          <w:rFonts w:ascii="Courier New" w:hAnsi="Courier New" w:cs="Courier New"/>
          <w:lang w:eastAsia="fr-FR"/>
        </w:rPr>
        <w:t>captchaId</w:t>
      </w:r>
      <w:proofErr w:type="spellEnd"/>
      <w:r w:rsidRPr="004C7D73">
        <w:rPr>
          <w:rFonts w:ascii="Courier New" w:hAnsi="Courier New" w:cs="Courier New"/>
          <w:lang w:eastAsia="fr-FR"/>
        </w:rPr>
        <w:t xml:space="preserve"> </w:t>
      </w:r>
      <w:r w:rsidRPr="004C7D73">
        <w:rPr>
          <w:rFonts w:ascii="Courier New" w:hAnsi="Courier New" w:cs="Courier New"/>
        </w:rPr>
        <w:t>": "</w:t>
      </w:r>
      <w:r w:rsidRPr="004C7D73">
        <w:rPr>
          <w:rFonts w:ascii="Courier New" w:hAnsi="Courier New" w:cs="Courier New"/>
          <w:lang w:eastAsia="fr-FR"/>
        </w:rPr>
        <w:t xml:space="preserve">the ID of the generated </w:t>
      </w:r>
      <w:r w:rsidR="008137D7" w:rsidRPr="004C7D73">
        <w:rPr>
          <w:rFonts w:ascii="Courier New" w:hAnsi="Courier New" w:cs="Courier New"/>
          <w:lang w:eastAsia="fr-FR"/>
        </w:rPr>
        <w:t>CAPTCHA</w:t>
      </w:r>
      <w:r w:rsidRPr="004C7D73">
        <w:rPr>
          <w:rFonts w:ascii="Courier New" w:hAnsi="Courier New" w:cs="Courier New"/>
        </w:rPr>
        <w:t xml:space="preserve">", </w:t>
      </w:r>
    </w:p>
    <w:p w14:paraId="6DFB4469" w14:textId="3916682E" w:rsidR="006E031A" w:rsidRPr="004C7D73" w:rsidRDefault="006E031A" w:rsidP="004C7D73">
      <w:pPr>
        <w:pStyle w:val="BodyCaptcha"/>
        <w:spacing w:after="0"/>
        <w:jc w:val="left"/>
        <w:rPr>
          <w:rFonts w:ascii="Courier New" w:hAnsi="Courier New" w:cs="Courier New"/>
          <w:color w:val="000000"/>
        </w:rPr>
      </w:pPr>
      <w:r w:rsidRPr="004C7D73">
        <w:rPr>
          <w:rFonts w:ascii="Courier New" w:hAnsi="Courier New" w:cs="Courier New"/>
        </w:rPr>
        <w:t>"</w:t>
      </w:r>
      <w:proofErr w:type="spellStart"/>
      <w:r w:rsidRPr="004C7D73">
        <w:rPr>
          <w:rFonts w:ascii="Courier New" w:hAnsi="Courier New" w:cs="Courier New"/>
        </w:rPr>
        <w:t>captchaImg</w:t>
      </w:r>
      <w:proofErr w:type="spellEnd"/>
      <w:r w:rsidRPr="004C7D73">
        <w:rPr>
          <w:rFonts w:ascii="Courier New" w:hAnsi="Courier New" w:cs="Courier New"/>
        </w:rPr>
        <w:t xml:space="preserve"> </w:t>
      </w:r>
      <w:r w:rsidR="00FB5AF2" w:rsidRPr="004C7D73">
        <w:rPr>
          <w:rFonts w:ascii="Courier New" w:hAnsi="Courier New" w:cs="Courier New"/>
        </w:rPr>
        <w:t>“:</w:t>
      </w:r>
      <w:r w:rsidRPr="004C7D73">
        <w:rPr>
          <w:rFonts w:ascii="Courier New" w:hAnsi="Courier New" w:cs="Courier New"/>
        </w:rPr>
        <w:t xml:space="preserve"> </w:t>
      </w:r>
      <w:r w:rsidR="00FB5AF2" w:rsidRPr="004C7D73">
        <w:rPr>
          <w:rFonts w:ascii="Courier New" w:hAnsi="Courier New" w:cs="Courier New"/>
          <w:b/>
          <w:bCs/>
          <w:color w:val="008000"/>
        </w:rPr>
        <w:t>data: image</w:t>
      </w:r>
      <w:r w:rsidRPr="004C7D73">
        <w:rPr>
          <w:rFonts w:ascii="Courier New" w:hAnsi="Courier New" w:cs="Courier New"/>
          <w:b/>
          <w:bCs/>
          <w:color w:val="008000"/>
        </w:rPr>
        <w:t>/</w:t>
      </w:r>
      <w:proofErr w:type="gramStart"/>
      <w:r w:rsidRPr="004C7D73">
        <w:rPr>
          <w:rFonts w:ascii="Courier New" w:hAnsi="Courier New" w:cs="Courier New"/>
          <w:b/>
          <w:bCs/>
          <w:color w:val="008000"/>
        </w:rPr>
        <w:t>png;base</w:t>
      </w:r>
      <w:proofErr w:type="gramEnd"/>
      <w:r w:rsidRPr="004C7D73">
        <w:rPr>
          <w:rFonts w:ascii="Courier New" w:hAnsi="Courier New" w:cs="Courier New"/>
          <w:b/>
          <w:bCs/>
          <w:color w:val="008000"/>
        </w:rPr>
        <w:t>64</w:t>
      </w:r>
    </w:p>
    <w:p w14:paraId="5CFFBA2F" w14:textId="6F40ED64" w:rsidR="006E031A" w:rsidRDefault="006E031A" w:rsidP="00766036">
      <w:pPr>
        <w:pStyle w:val="BodyCaptcha"/>
        <w:spacing w:after="0"/>
        <w:jc w:val="left"/>
        <w:rPr>
          <w:rFonts w:ascii="Courier New" w:hAnsi="Courier New" w:cs="Courier New"/>
        </w:rPr>
      </w:pPr>
      <w:r w:rsidRPr="004C7D73">
        <w:rPr>
          <w:rFonts w:ascii="Courier New" w:hAnsi="Courier New" w:cs="Courier New"/>
        </w:rPr>
        <w:t>}</w:t>
      </w:r>
    </w:p>
    <w:p w14:paraId="709C15E2" w14:textId="1A6AFE88" w:rsidR="00766036" w:rsidRDefault="00F61BAF" w:rsidP="00766036">
      <w:pPr>
        <w:pStyle w:val="BodyCaptcha"/>
        <w:spacing w:after="0"/>
        <w:jc w:val="left"/>
        <w:rPr>
          <w:rFonts w:ascii="Courier New" w:hAnsi="Courier New" w:cs="Courier New"/>
        </w:rPr>
      </w:pPr>
      <w:r w:rsidRPr="00C33458">
        <w:rPr>
          <w:noProof/>
        </w:rPr>
        <w:drawing>
          <wp:inline distT="0" distB="0" distL="0" distR="0" wp14:anchorId="15B3714A" wp14:editId="5103F5D6">
            <wp:extent cx="2781300" cy="261430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5525" cy="2627677"/>
                    </a:xfrm>
                    <a:prstGeom prst="rect">
                      <a:avLst/>
                    </a:prstGeom>
                    <a:noFill/>
                    <a:ln>
                      <a:noFill/>
                    </a:ln>
                  </pic:spPr>
                </pic:pic>
              </a:graphicData>
            </a:graphic>
          </wp:inline>
        </w:drawing>
      </w:r>
    </w:p>
    <w:p w14:paraId="4FB30AEE" w14:textId="77777777" w:rsidR="00834AD6" w:rsidRPr="00766036" w:rsidRDefault="00834AD6" w:rsidP="00766036">
      <w:pPr>
        <w:pStyle w:val="BodyCaptcha"/>
        <w:spacing w:after="0"/>
        <w:jc w:val="left"/>
        <w:rPr>
          <w:rFonts w:ascii="Courier New" w:hAnsi="Courier New" w:cs="Courier New"/>
        </w:rPr>
      </w:pPr>
    </w:p>
    <w:p w14:paraId="04D1A998" w14:textId="144C6520" w:rsidR="005834B8" w:rsidRPr="001C3353" w:rsidRDefault="00E30284" w:rsidP="001C3353">
      <w:pPr>
        <w:pStyle w:val="BodyCaptcha"/>
      </w:pPr>
      <w:r w:rsidRPr="001C3353">
        <w:lastRenderedPageBreak/>
        <w:t xml:space="preserve">EU </w:t>
      </w:r>
      <w:r w:rsidR="00402605" w:rsidRPr="001C3353">
        <w:t xml:space="preserve">CAPTCHA </w:t>
      </w:r>
      <w:r w:rsidRPr="001C3353">
        <w:t xml:space="preserve">is multilingual with support for all official languages from the European Union, </w:t>
      </w:r>
      <w:r w:rsidR="009A5862" w:rsidRPr="001C3353">
        <w:t xml:space="preserve">in order to </w:t>
      </w:r>
      <w:r w:rsidR="00FB5AF2" w:rsidRPr="001C3353">
        <w:t>accomplish</w:t>
      </w:r>
      <w:r w:rsidR="009A5862" w:rsidRPr="001C3353">
        <w:t xml:space="preserve"> </w:t>
      </w:r>
      <w:r w:rsidRPr="001C3353">
        <w:t xml:space="preserve">that you can </w:t>
      </w:r>
      <w:r w:rsidR="00402605" w:rsidRPr="001C3353">
        <w:t xml:space="preserve">make a </w:t>
      </w:r>
      <w:r w:rsidRPr="001C3353">
        <w:t>request to the REST API with the language desired, the default language is English</w:t>
      </w:r>
      <w:r w:rsidR="009A5862" w:rsidRPr="001C3353">
        <w:t>.</w:t>
      </w:r>
      <w:r w:rsidRPr="001C3353">
        <w:t xml:space="preserve"> </w:t>
      </w:r>
      <w:r w:rsidR="00EE7ED7" w:rsidRPr="001C3353">
        <w:t>However,</w:t>
      </w:r>
      <w:r w:rsidRPr="001C3353">
        <w:t xml:space="preserve"> you can </w:t>
      </w:r>
      <w:r w:rsidR="005834B8" w:rsidRPr="001C3353">
        <w:t xml:space="preserve">send the code of the language as </w:t>
      </w:r>
      <w:r w:rsidR="009A5862" w:rsidRPr="001C3353">
        <w:t xml:space="preserve">a </w:t>
      </w:r>
      <w:r w:rsidR="005834B8" w:rsidRPr="001C3353">
        <w:t xml:space="preserve">query </w:t>
      </w:r>
      <w:r w:rsidR="00FB5AF2" w:rsidRPr="001C3353">
        <w:t>parameter. The</w:t>
      </w:r>
      <w:r w:rsidR="00174715" w:rsidRPr="001C3353">
        <w:t xml:space="preserve"> request may look like </w:t>
      </w:r>
      <w:r w:rsidR="0043185E" w:rsidRPr="001C3353">
        <w:t>the following</w:t>
      </w:r>
      <w:r w:rsidR="45645580" w:rsidRPr="001C3353">
        <w:t xml:space="preserve"> example</w:t>
      </w:r>
      <w:r w:rsidR="0043185E" w:rsidRPr="001C3353">
        <w:t>.</w:t>
      </w:r>
      <w:r w:rsidR="005834B8" w:rsidRPr="001C3353">
        <w:t xml:space="preserve"> </w:t>
      </w:r>
    </w:p>
    <w:p w14:paraId="2B888A75" w14:textId="5041D65C" w:rsidR="00174715" w:rsidRPr="0043185E" w:rsidRDefault="00174715" w:rsidP="007241E6">
      <w:pPr>
        <w:pStyle w:val="BodyCaptcha"/>
        <w:rPr>
          <w:i/>
          <w:iCs/>
        </w:rPr>
      </w:pPr>
      <w:r w:rsidRPr="0043185E">
        <w:rPr>
          <w:rStyle w:val="Hyperlink"/>
          <w:i/>
          <w:iCs/>
          <w:color w:val="58595B"/>
          <w:u w:val="none"/>
        </w:rPr>
        <w:t>http://server_name:server_port/api/captchaImg?lang=en</w:t>
      </w:r>
    </w:p>
    <w:p w14:paraId="4E247B09" w14:textId="56A1CBC4" w:rsidR="0066644A" w:rsidRPr="00C33458" w:rsidRDefault="00846249" w:rsidP="004A35A7">
      <w:pPr>
        <w:pStyle w:val="BodyCaptcha"/>
        <w:jc w:val="left"/>
      </w:pPr>
      <w:r>
        <w:t>T</w:t>
      </w:r>
      <w:r w:rsidR="00174715" w:rsidRPr="00C33458">
        <w:t>o get the</w:t>
      </w:r>
      <w:r w:rsidR="00174715" w:rsidRPr="00C33458">
        <w:rPr>
          <w:sz w:val="18"/>
          <w:szCs w:val="18"/>
        </w:rPr>
        <w:t xml:space="preserve"> </w:t>
      </w:r>
      <w:r w:rsidR="009A5862" w:rsidRPr="00C33458">
        <w:rPr>
          <w:sz w:val="18"/>
          <w:szCs w:val="18"/>
        </w:rPr>
        <w:t xml:space="preserve">CAPTCHA </w:t>
      </w:r>
      <w:r w:rsidR="00174715" w:rsidRPr="00C33458">
        <w:t>for each language</w:t>
      </w:r>
      <w:r>
        <w:t>, a</w:t>
      </w:r>
      <w:r w:rsidR="004834AC">
        <w:t>n</w:t>
      </w:r>
      <w:r w:rsidRPr="00C33458">
        <w:t xml:space="preserve"> API URL</w:t>
      </w:r>
      <w:r w:rsidR="00174715" w:rsidRPr="00C33458">
        <w:t xml:space="preserve"> </w:t>
      </w:r>
      <w:r w:rsidR="33A02240" w:rsidRPr="00C33458">
        <w:t>should</w:t>
      </w:r>
      <w:r w:rsidR="0066644A" w:rsidRPr="00C33458">
        <w:t xml:space="preserve"> have the following </w:t>
      </w:r>
      <w:r w:rsidR="00FB5AF2" w:rsidRPr="00C33458">
        <w:t>format:</w:t>
      </w:r>
      <w:r w:rsidR="0066644A" w:rsidRPr="00C33458">
        <w:t xml:space="preserve"> </w:t>
      </w:r>
    </w:p>
    <w:p w14:paraId="143B1ABB" w14:textId="45929B4D" w:rsidR="009F7DF0" w:rsidRPr="00846249" w:rsidRDefault="009F7DF0" w:rsidP="004A35A7">
      <w:pPr>
        <w:pStyle w:val="Caption"/>
        <w:keepNext/>
        <w:rPr>
          <w:rFonts w:ascii="Verdana" w:hAnsi="Verdana"/>
          <w:sz w:val="20"/>
          <w:lang w:val="en-GB"/>
        </w:rPr>
      </w:pPr>
      <w:bookmarkStart w:id="14" w:name="_Ref44968318"/>
      <w:r w:rsidRPr="00846249">
        <w:rPr>
          <w:rFonts w:ascii="Verdana" w:hAnsi="Verdana"/>
          <w:sz w:val="20"/>
          <w:lang w:val="en-GB"/>
        </w:rPr>
        <w:t xml:space="preserve">Language table </w:t>
      </w:r>
      <w:r w:rsidRPr="00846249">
        <w:rPr>
          <w:rFonts w:ascii="Verdana" w:hAnsi="Verdana"/>
          <w:sz w:val="20"/>
          <w:lang w:val="en-GB"/>
        </w:rPr>
        <w:fldChar w:fldCharType="begin"/>
      </w:r>
      <w:r w:rsidRPr="00846249">
        <w:rPr>
          <w:rFonts w:ascii="Verdana" w:hAnsi="Verdana"/>
          <w:sz w:val="20"/>
          <w:lang w:val="en-GB"/>
        </w:rPr>
        <w:instrText xml:space="preserve"> SEQ Language_table \* ARABIC </w:instrText>
      </w:r>
      <w:r w:rsidRPr="00846249">
        <w:rPr>
          <w:rFonts w:ascii="Verdana" w:hAnsi="Verdana"/>
          <w:sz w:val="20"/>
          <w:lang w:val="en-GB"/>
        </w:rPr>
        <w:fldChar w:fldCharType="separate"/>
      </w:r>
      <w:r w:rsidRPr="00846249">
        <w:rPr>
          <w:rFonts w:ascii="Verdana" w:hAnsi="Verdana"/>
          <w:noProof/>
          <w:sz w:val="20"/>
          <w:lang w:val="en-GB"/>
        </w:rPr>
        <w:t>1</w:t>
      </w:r>
      <w:r w:rsidRPr="00846249">
        <w:rPr>
          <w:rFonts w:ascii="Verdana" w:hAnsi="Verdana"/>
          <w:sz w:val="20"/>
          <w:lang w:val="en-GB"/>
        </w:rPr>
        <w:fldChar w:fldCharType="end"/>
      </w:r>
      <w:bookmarkEnd w:id="14"/>
    </w:p>
    <w:tbl>
      <w:tblPr>
        <w:tblStyle w:val="TableGrid"/>
        <w:tblW w:w="9209" w:type="dxa"/>
        <w:tblLayout w:type="fixed"/>
        <w:tblLook w:val="04A0" w:firstRow="1" w:lastRow="0" w:firstColumn="1" w:lastColumn="0" w:noHBand="0" w:noVBand="1"/>
      </w:tblPr>
      <w:tblGrid>
        <w:gridCol w:w="1417"/>
        <w:gridCol w:w="7792"/>
      </w:tblGrid>
      <w:tr w:rsidR="00861D79" w:rsidRPr="00C33458" w14:paraId="6A2CA130" w14:textId="77777777" w:rsidTr="00BA665C">
        <w:trPr>
          <w:cnfStyle w:val="100000000000" w:firstRow="1" w:lastRow="0" w:firstColumn="0" w:lastColumn="0" w:oddVBand="0" w:evenVBand="0" w:oddHBand="0" w:evenHBand="0" w:firstRowFirstColumn="0" w:firstRowLastColumn="0" w:lastRowFirstColumn="0" w:lastRowLastColumn="0"/>
          <w:trHeight w:val="298"/>
        </w:trPr>
        <w:tc>
          <w:tcPr>
            <w:tcW w:w="1417" w:type="dxa"/>
          </w:tcPr>
          <w:p w14:paraId="2C08628F" w14:textId="77777777" w:rsidR="00861D79" w:rsidRPr="00113234" w:rsidRDefault="00861D79" w:rsidP="00980A0C">
            <w:pPr>
              <w:tabs>
                <w:tab w:val="center" w:pos="2100"/>
              </w:tabs>
              <w:spacing w:after="0"/>
              <w:ind w:right="-76"/>
              <w:jc w:val="left"/>
              <w:rPr>
                <w:b/>
                <w:bCs/>
                <w:sz w:val="20"/>
                <w:lang w:val="en-GB"/>
              </w:rPr>
            </w:pPr>
            <w:r w:rsidRPr="00113234">
              <w:rPr>
                <w:b/>
                <w:bCs/>
                <w:sz w:val="20"/>
                <w:lang w:val="en-GB"/>
              </w:rPr>
              <w:t>Language</w:t>
            </w:r>
            <w:r w:rsidRPr="00113234">
              <w:rPr>
                <w:b/>
                <w:bCs/>
                <w:sz w:val="20"/>
                <w:lang w:val="en-GB"/>
              </w:rPr>
              <w:tab/>
            </w:r>
          </w:p>
        </w:tc>
        <w:tc>
          <w:tcPr>
            <w:tcW w:w="7792" w:type="dxa"/>
          </w:tcPr>
          <w:p w14:paraId="58B9C7A3" w14:textId="77777777" w:rsidR="00861D79" w:rsidRPr="00113234" w:rsidRDefault="00861D79" w:rsidP="00B573AD">
            <w:pPr>
              <w:spacing w:after="0"/>
              <w:jc w:val="center"/>
              <w:rPr>
                <w:b/>
                <w:bCs/>
                <w:sz w:val="20"/>
                <w:lang w:val="en-GB"/>
              </w:rPr>
            </w:pPr>
            <w:r w:rsidRPr="00113234">
              <w:rPr>
                <w:b/>
                <w:bCs/>
                <w:sz w:val="20"/>
                <w:lang w:val="en-GB"/>
              </w:rPr>
              <w:t>URL</w:t>
            </w:r>
          </w:p>
        </w:tc>
      </w:tr>
      <w:tr w:rsidR="00861D79" w:rsidRPr="00C33458" w14:paraId="5EE84ED5" w14:textId="77777777" w:rsidTr="00BA665C">
        <w:trPr>
          <w:trHeight w:val="196"/>
        </w:trPr>
        <w:tc>
          <w:tcPr>
            <w:tcW w:w="1417" w:type="dxa"/>
          </w:tcPr>
          <w:p w14:paraId="4D309AA2" w14:textId="77777777" w:rsidR="00861D79" w:rsidRPr="00C33458" w:rsidRDefault="00861D79" w:rsidP="00BA665C">
            <w:pPr>
              <w:pStyle w:val="BodyCaptcha"/>
            </w:pPr>
            <w:r w:rsidRPr="00C33458">
              <w:t>Bulgarian </w:t>
            </w:r>
          </w:p>
        </w:tc>
        <w:tc>
          <w:tcPr>
            <w:tcW w:w="7792" w:type="dxa"/>
          </w:tcPr>
          <w:p w14:paraId="5CA91DC7" w14:textId="77777777" w:rsidR="00861D79" w:rsidRPr="00C33458" w:rsidRDefault="00861D79" w:rsidP="00BA665C">
            <w:pPr>
              <w:pStyle w:val="BodyCaptcha"/>
            </w:pPr>
            <w:r w:rsidRPr="00C33458">
              <w:t>http://server_name:server_port/api/captchaImg?lang=bg</w:t>
            </w:r>
          </w:p>
        </w:tc>
      </w:tr>
      <w:tr w:rsidR="00861D79" w:rsidRPr="00C33458" w14:paraId="687E4AD0" w14:textId="77777777" w:rsidTr="00BA665C">
        <w:trPr>
          <w:trHeight w:val="196"/>
        </w:trPr>
        <w:tc>
          <w:tcPr>
            <w:tcW w:w="1417" w:type="dxa"/>
          </w:tcPr>
          <w:p w14:paraId="11251EAB" w14:textId="77777777" w:rsidR="00861D79" w:rsidRPr="00C33458" w:rsidRDefault="00861D79" w:rsidP="00BA665C">
            <w:pPr>
              <w:pStyle w:val="BodyCaptcha"/>
            </w:pPr>
            <w:r w:rsidRPr="00C33458">
              <w:t>Croatian </w:t>
            </w:r>
          </w:p>
        </w:tc>
        <w:tc>
          <w:tcPr>
            <w:tcW w:w="7792" w:type="dxa"/>
          </w:tcPr>
          <w:p w14:paraId="58163F11" w14:textId="77777777" w:rsidR="00861D79" w:rsidRPr="00C33458" w:rsidRDefault="00861D79" w:rsidP="00BA665C">
            <w:pPr>
              <w:pStyle w:val="BodyCaptcha"/>
            </w:pPr>
            <w:r w:rsidRPr="00C33458">
              <w:t>http://server_name:server_port/api/captchaImg?lang=hr</w:t>
            </w:r>
          </w:p>
        </w:tc>
      </w:tr>
      <w:tr w:rsidR="00861D79" w:rsidRPr="00C33458" w14:paraId="37234D8C" w14:textId="77777777" w:rsidTr="00BA665C">
        <w:trPr>
          <w:trHeight w:val="196"/>
        </w:trPr>
        <w:tc>
          <w:tcPr>
            <w:tcW w:w="1417" w:type="dxa"/>
          </w:tcPr>
          <w:p w14:paraId="5008ED05" w14:textId="77777777" w:rsidR="00861D79" w:rsidRPr="00C33458" w:rsidRDefault="00861D79" w:rsidP="00BA665C">
            <w:pPr>
              <w:pStyle w:val="BodyCaptcha"/>
            </w:pPr>
            <w:r w:rsidRPr="00C33458">
              <w:t>Czech </w:t>
            </w:r>
          </w:p>
        </w:tc>
        <w:tc>
          <w:tcPr>
            <w:tcW w:w="7792" w:type="dxa"/>
          </w:tcPr>
          <w:p w14:paraId="0179C265" w14:textId="77777777" w:rsidR="00861D79" w:rsidRPr="00C33458" w:rsidRDefault="00861D79" w:rsidP="00BA665C">
            <w:pPr>
              <w:pStyle w:val="BodyCaptcha"/>
            </w:pPr>
            <w:r w:rsidRPr="00C33458">
              <w:t>http://server_name:server_port/api/captchaImg?lang=cs</w:t>
            </w:r>
          </w:p>
        </w:tc>
      </w:tr>
      <w:tr w:rsidR="00861D79" w:rsidRPr="00C33458" w14:paraId="2639398F" w14:textId="77777777" w:rsidTr="00BA665C">
        <w:trPr>
          <w:trHeight w:val="196"/>
        </w:trPr>
        <w:tc>
          <w:tcPr>
            <w:tcW w:w="1417" w:type="dxa"/>
          </w:tcPr>
          <w:p w14:paraId="6062B7D2" w14:textId="77777777" w:rsidR="00861D79" w:rsidRPr="00C33458" w:rsidRDefault="00861D79" w:rsidP="00BA665C">
            <w:pPr>
              <w:pStyle w:val="BodyCaptcha"/>
            </w:pPr>
            <w:r w:rsidRPr="00C33458">
              <w:t>Danish </w:t>
            </w:r>
          </w:p>
        </w:tc>
        <w:tc>
          <w:tcPr>
            <w:tcW w:w="7792" w:type="dxa"/>
          </w:tcPr>
          <w:p w14:paraId="4632CEED" w14:textId="77777777" w:rsidR="00861D79" w:rsidRPr="00C33458" w:rsidRDefault="00861D79" w:rsidP="00BA665C">
            <w:pPr>
              <w:pStyle w:val="BodyCaptcha"/>
            </w:pPr>
            <w:r w:rsidRPr="00C33458">
              <w:t>http://server_name:server_port/api/captchaImg?lang=da</w:t>
            </w:r>
          </w:p>
        </w:tc>
      </w:tr>
      <w:tr w:rsidR="00861D79" w:rsidRPr="00C33458" w14:paraId="4C0A3E7F" w14:textId="77777777" w:rsidTr="00BA665C">
        <w:trPr>
          <w:trHeight w:val="196"/>
        </w:trPr>
        <w:tc>
          <w:tcPr>
            <w:tcW w:w="1417" w:type="dxa"/>
          </w:tcPr>
          <w:p w14:paraId="7C61E628" w14:textId="77777777" w:rsidR="00861D79" w:rsidRPr="00C33458" w:rsidRDefault="00861D79" w:rsidP="00BA665C">
            <w:pPr>
              <w:pStyle w:val="BodyCaptcha"/>
            </w:pPr>
            <w:r w:rsidRPr="00C33458">
              <w:t>Dutch </w:t>
            </w:r>
          </w:p>
        </w:tc>
        <w:tc>
          <w:tcPr>
            <w:tcW w:w="7792" w:type="dxa"/>
          </w:tcPr>
          <w:p w14:paraId="52C78A1C" w14:textId="77777777" w:rsidR="00861D79" w:rsidRPr="00C33458" w:rsidRDefault="00861D79" w:rsidP="00BA665C">
            <w:pPr>
              <w:pStyle w:val="BodyCaptcha"/>
            </w:pPr>
            <w:r w:rsidRPr="00C33458">
              <w:t>http://server_name:server_port/api/captchaImg?lang=nl</w:t>
            </w:r>
          </w:p>
        </w:tc>
      </w:tr>
      <w:tr w:rsidR="00861D79" w:rsidRPr="00C33458" w14:paraId="2C606645" w14:textId="77777777" w:rsidTr="00BA665C">
        <w:trPr>
          <w:trHeight w:val="196"/>
        </w:trPr>
        <w:tc>
          <w:tcPr>
            <w:tcW w:w="1417" w:type="dxa"/>
          </w:tcPr>
          <w:p w14:paraId="400C5E4F" w14:textId="77777777" w:rsidR="00861D79" w:rsidRPr="00C33458" w:rsidRDefault="00861D79" w:rsidP="00BA665C">
            <w:pPr>
              <w:pStyle w:val="BodyCaptcha"/>
            </w:pPr>
            <w:r w:rsidRPr="00C33458">
              <w:t>English</w:t>
            </w:r>
          </w:p>
        </w:tc>
        <w:tc>
          <w:tcPr>
            <w:tcW w:w="7792" w:type="dxa"/>
          </w:tcPr>
          <w:p w14:paraId="358AE42D" w14:textId="77777777" w:rsidR="00861D79" w:rsidRPr="00C33458" w:rsidRDefault="00861D79" w:rsidP="00BA665C">
            <w:pPr>
              <w:pStyle w:val="BodyCaptcha"/>
            </w:pPr>
            <w:r w:rsidRPr="00C33458">
              <w:t>http://server_name:server_port/api/captchaImg?lang=en</w:t>
            </w:r>
          </w:p>
        </w:tc>
      </w:tr>
      <w:tr w:rsidR="00861D79" w:rsidRPr="00C33458" w14:paraId="6F981884" w14:textId="77777777" w:rsidTr="00BA665C">
        <w:trPr>
          <w:trHeight w:val="196"/>
        </w:trPr>
        <w:tc>
          <w:tcPr>
            <w:tcW w:w="1417" w:type="dxa"/>
          </w:tcPr>
          <w:p w14:paraId="09402954" w14:textId="77777777" w:rsidR="00861D79" w:rsidRPr="00C33458" w:rsidRDefault="00861D79" w:rsidP="00BA665C">
            <w:pPr>
              <w:pStyle w:val="BodyCaptcha"/>
            </w:pPr>
            <w:r w:rsidRPr="00C33458">
              <w:t>Estonian</w:t>
            </w:r>
          </w:p>
        </w:tc>
        <w:tc>
          <w:tcPr>
            <w:tcW w:w="7792" w:type="dxa"/>
          </w:tcPr>
          <w:p w14:paraId="7D7E4132" w14:textId="77777777" w:rsidR="00861D79" w:rsidRPr="00C33458" w:rsidRDefault="00861D79" w:rsidP="00BA665C">
            <w:pPr>
              <w:pStyle w:val="BodyCaptcha"/>
            </w:pPr>
            <w:r w:rsidRPr="00C33458">
              <w:t>http://server_name:server_port/api/captchaImg?lang=et</w:t>
            </w:r>
          </w:p>
        </w:tc>
      </w:tr>
      <w:tr w:rsidR="00861D79" w:rsidRPr="00C33458" w14:paraId="40F6967E" w14:textId="77777777" w:rsidTr="00BA665C">
        <w:trPr>
          <w:trHeight w:val="196"/>
        </w:trPr>
        <w:tc>
          <w:tcPr>
            <w:tcW w:w="1417" w:type="dxa"/>
          </w:tcPr>
          <w:p w14:paraId="38F17BCF" w14:textId="77777777" w:rsidR="00861D79" w:rsidRPr="00C33458" w:rsidRDefault="00861D79" w:rsidP="00BA665C">
            <w:pPr>
              <w:pStyle w:val="BodyCaptcha"/>
            </w:pPr>
            <w:r w:rsidRPr="00C33458">
              <w:t>Finnish </w:t>
            </w:r>
          </w:p>
        </w:tc>
        <w:tc>
          <w:tcPr>
            <w:tcW w:w="7792" w:type="dxa"/>
          </w:tcPr>
          <w:p w14:paraId="232797C8" w14:textId="77777777" w:rsidR="00861D79" w:rsidRPr="00C33458" w:rsidRDefault="00861D79" w:rsidP="00BA665C">
            <w:pPr>
              <w:pStyle w:val="BodyCaptcha"/>
            </w:pPr>
            <w:r w:rsidRPr="00C33458">
              <w:t>http://server_name:server_port/api/captchaImg?lang=fi</w:t>
            </w:r>
          </w:p>
        </w:tc>
      </w:tr>
      <w:tr w:rsidR="00861D79" w:rsidRPr="00C33458" w14:paraId="51B2A8D5" w14:textId="77777777" w:rsidTr="00BA665C">
        <w:trPr>
          <w:trHeight w:val="196"/>
        </w:trPr>
        <w:tc>
          <w:tcPr>
            <w:tcW w:w="1417" w:type="dxa"/>
          </w:tcPr>
          <w:p w14:paraId="4EF83A83" w14:textId="77777777" w:rsidR="00861D79" w:rsidRPr="00C33458" w:rsidRDefault="00861D79" w:rsidP="00BA665C">
            <w:pPr>
              <w:pStyle w:val="BodyCaptcha"/>
            </w:pPr>
            <w:r w:rsidRPr="00C33458">
              <w:t>French</w:t>
            </w:r>
          </w:p>
        </w:tc>
        <w:tc>
          <w:tcPr>
            <w:tcW w:w="7792" w:type="dxa"/>
          </w:tcPr>
          <w:p w14:paraId="23E98C28" w14:textId="77777777" w:rsidR="00861D79" w:rsidRPr="00C33458" w:rsidRDefault="00861D79" w:rsidP="00BA665C">
            <w:pPr>
              <w:pStyle w:val="BodyCaptcha"/>
            </w:pPr>
            <w:r w:rsidRPr="00C33458">
              <w:t>http://server_name:server_port/api/captchaImg?lang=fr</w:t>
            </w:r>
          </w:p>
        </w:tc>
      </w:tr>
      <w:tr w:rsidR="00861D79" w:rsidRPr="00C33458" w14:paraId="2DF9BA3B" w14:textId="77777777" w:rsidTr="00BA665C">
        <w:trPr>
          <w:trHeight w:val="184"/>
        </w:trPr>
        <w:tc>
          <w:tcPr>
            <w:tcW w:w="1417" w:type="dxa"/>
          </w:tcPr>
          <w:p w14:paraId="4E03C619" w14:textId="77777777" w:rsidR="00861D79" w:rsidRPr="00C33458" w:rsidRDefault="00861D79" w:rsidP="00BA665C">
            <w:pPr>
              <w:pStyle w:val="BodyCaptcha"/>
            </w:pPr>
            <w:r w:rsidRPr="00C33458">
              <w:t>German </w:t>
            </w:r>
          </w:p>
        </w:tc>
        <w:tc>
          <w:tcPr>
            <w:tcW w:w="7792" w:type="dxa"/>
          </w:tcPr>
          <w:p w14:paraId="01D39B4E" w14:textId="77777777" w:rsidR="00861D79" w:rsidRPr="00C33458" w:rsidRDefault="00861D79" w:rsidP="00BA665C">
            <w:pPr>
              <w:pStyle w:val="BodyCaptcha"/>
            </w:pPr>
            <w:r w:rsidRPr="00C33458">
              <w:t>http://server_name:server_port/api/captchaImg?lang=de</w:t>
            </w:r>
          </w:p>
        </w:tc>
      </w:tr>
      <w:tr w:rsidR="00861D79" w:rsidRPr="00C33458" w14:paraId="3B25B609" w14:textId="77777777" w:rsidTr="00BA665C">
        <w:trPr>
          <w:trHeight w:val="196"/>
        </w:trPr>
        <w:tc>
          <w:tcPr>
            <w:tcW w:w="1417" w:type="dxa"/>
          </w:tcPr>
          <w:p w14:paraId="606A3A6F" w14:textId="77777777" w:rsidR="00861D79" w:rsidRPr="00C33458" w:rsidRDefault="00861D79" w:rsidP="00BA665C">
            <w:pPr>
              <w:pStyle w:val="BodyCaptcha"/>
            </w:pPr>
            <w:r w:rsidRPr="00C33458">
              <w:t>Greek </w:t>
            </w:r>
          </w:p>
        </w:tc>
        <w:tc>
          <w:tcPr>
            <w:tcW w:w="7792" w:type="dxa"/>
          </w:tcPr>
          <w:p w14:paraId="66508C5D" w14:textId="77777777" w:rsidR="00861D79" w:rsidRPr="00C33458" w:rsidRDefault="00861D79" w:rsidP="00BA665C">
            <w:pPr>
              <w:pStyle w:val="BodyCaptcha"/>
            </w:pPr>
            <w:r w:rsidRPr="00C33458">
              <w:t>http://server_name:server_port/api/captchaImg?lang=el</w:t>
            </w:r>
          </w:p>
        </w:tc>
      </w:tr>
      <w:tr w:rsidR="00861D79" w:rsidRPr="00C33458" w14:paraId="3C771422" w14:textId="77777777" w:rsidTr="00BA665C">
        <w:trPr>
          <w:trHeight w:val="196"/>
        </w:trPr>
        <w:tc>
          <w:tcPr>
            <w:tcW w:w="1417" w:type="dxa"/>
          </w:tcPr>
          <w:p w14:paraId="30C5407A" w14:textId="77777777" w:rsidR="00861D79" w:rsidRPr="00C33458" w:rsidRDefault="00861D79" w:rsidP="00BA665C">
            <w:pPr>
              <w:pStyle w:val="BodyCaptcha"/>
            </w:pPr>
            <w:r w:rsidRPr="00C33458">
              <w:t>Hungarian </w:t>
            </w:r>
          </w:p>
        </w:tc>
        <w:tc>
          <w:tcPr>
            <w:tcW w:w="7792" w:type="dxa"/>
          </w:tcPr>
          <w:p w14:paraId="1A474D8F" w14:textId="77777777" w:rsidR="00861D79" w:rsidRPr="00C33458" w:rsidRDefault="00861D79" w:rsidP="00BA665C">
            <w:pPr>
              <w:pStyle w:val="BodyCaptcha"/>
            </w:pPr>
            <w:r w:rsidRPr="00C33458">
              <w:t>http://server_name:server_port/api/captchaImg?lang=hu</w:t>
            </w:r>
          </w:p>
        </w:tc>
      </w:tr>
      <w:tr w:rsidR="00861D79" w:rsidRPr="00C33458" w14:paraId="5FF296B2" w14:textId="77777777" w:rsidTr="00BA665C">
        <w:trPr>
          <w:trHeight w:val="184"/>
        </w:trPr>
        <w:tc>
          <w:tcPr>
            <w:tcW w:w="1417" w:type="dxa"/>
          </w:tcPr>
          <w:p w14:paraId="3F4C2422" w14:textId="77777777" w:rsidR="00861D79" w:rsidRPr="00C33458" w:rsidRDefault="00861D79" w:rsidP="00BA665C">
            <w:pPr>
              <w:pStyle w:val="BodyCaptcha"/>
            </w:pPr>
            <w:r w:rsidRPr="00C33458">
              <w:t>Irish </w:t>
            </w:r>
          </w:p>
        </w:tc>
        <w:tc>
          <w:tcPr>
            <w:tcW w:w="7792" w:type="dxa"/>
          </w:tcPr>
          <w:p w14:paraId="671306A3" w14:textId="77777777" w:rsidR="00861D79" w:rsidRPr="00C33458" w:rsidRDefault="00861D79" w:rsidP="00BA665C">
            <w:pPr>
              <w:pStyle w:val="BodyCaptcha"/>
            </w:pPr>
            <w:r w:rsidRPr="00C33458">
              <w:t>http://server_name:server_port/api/captchaImg?lang=ga</w:t>
            </w:r>
          </w:p>
        </w:tc>
      </w:tr>
      <w:tr w:rsidR="00861D79" w:rsidRPr="00C33458" w14:paraId="0CBF2012" w14:textId="77777777" w:rsidTr="00BA665C">
        <w:trPr>
          <w:trHeight w:val="196"/>
        </w:trPr>
        <w:tc>
          <w:tcPr>
            <w:tcW w:w="1417" w:type="dxa"/>
          </w:tcPr>
          <w:p w14:paraId="788C11B0" w14:textId="77777777" w:rsidR="00861D79" w:rsidRPr="00C33458" w:rsidRDefault="00861D79" w:rsidP="00BA665C">
            <w:pPr>
              <w:pStyle w:val="BodyCaptcha"/>
            </w:pPr>
            <w:r w:rsidRPr="00C33458">
              <w:t>Italian </w:t>
            </w:r>
          </w:p>
        </w:tc>
        <w:tc>
          <w:tcPr>
            <w:tcW w:w="7792" w:type="dxa"/>
          </w:tcPr>
          <w:p w14:paraId="308F83C6" w14:textId="77777777" w:rsidR="00861D79" w:rsidRPr="00C33458" w:rsidRDefault="00861D79" w:rsidP="00BA665C">
            <w:pPr>
              <w:pStyle w:val="BodyCaptcha"/>
            </w:pPr>
            <w:r w:rsidRPr="00C33458">
              <w:t>http://server_name:server_port/api/captchaImg?lang=it</w:t>
            </w:r>
          </w:p>
        </w:tc>
      </w:tr>
      <w:tr w:rsidR="00861D79" w:rsidRPr="00C33458" w14:paraId="67DF7C5E" w14:textId="77777777" w:rsidTr="00BA665C">
        <w:trPr>
          <w:trHeight w:val="196"/>
        </w:trPr>
        <w:tc>
          <w:tcPr>
            <w:tcW w:w="1417" w:type="dxa"/>
          </w:tcPr>
          <w:p w14:paraId="1B3DFD8D" w14:textId="77777777" w:rsidR="00861D79" w:rsidRPr="00C33458" w:rsidRDefault="00861D79" w:rsidP="00BA665C">
            <w:pPr>
              <w:pStyle w:val="BodyCaptcha"/>
            </w:pPr>
            <w:r w:rsidRPr="00C33458">
              <w:t>Latvian </w:t>
            </w:r>
          </w:p>
        </w:tc>
        <w:tc>
          <w:tcPr>
            <w:tcW w:w="7792" w:type="dxa"/>
          </w:tcPr>
          <w:p w14:paraId="3434C7BD" w14:textId="77777777" w:rsidR="00861D79" w:rsidRPr="00C33458" w:rsidRDefault="00861D79" w:rsidP="00BA665C">
            <w:pPr>
              <w:pStyle w:val="BodyCaptcha"/>
            </w:pPr>
            <w:r w:rsidRPr="00C33458">
              <w:t>http://server_name:server_port/api/captchaImg?lang=lv</w:t>
            </w:r>
          </w:p>
        </w:tc>
      </w:tr>
      <w:tr w:rsidR="00861D79" w:rsidRPr="00C33458" w14:paraId="47C6EE48" w14:textId="77777777" w:rsidTr="00BA665C">
        <w:trPr>
          <w:trHeight w:val="196"/>
        </w:trPr>
        <w:tc>
          <w:tcPr>
            <w:tcW w:w="1417" w:type="dxa"/>
          </w:tcPr>
          <w:p w14:paraId="03B312C5" w14:textId="77777777" w:rsidR="00861D79" w:rsidRPr="00C33458" w:rsidRDefault="00861D79" w:rsidP="00BA665C">
            <w:pPr>
              <w:pStyle w:val="BodyCaptcha"/>
            </w:pPr>
            <w:r w:rsidRPr="00C33458">
              <w:t>Lithuanian </w:t>
            </w:r>
          </w:p>
        </w:tc>
        <w:tc>
          <w:tcPr>
            <w:tcW w:w="7792" w:type="dxa"/>
          </w:tcPr>
          <w:p w14:paraId="07E3C345" w14:textId="77777777" w:rsidR="00861D79" w:rsidRPr="00C33458" w:rsidRDefault="00861D79" w:rsidP="00BA665C">
            <w:pPr>
              <w:pStyle w:val="BodyCaptcha"/>
            </w:pPr>
            <w:r w:rsidRPr="00C33458">
              <w:t>http://server_name:server_port/api/captchaImg?lang=lt</w:t>
            </w:r>
          </w:p>
        </w:tc>
      </w:tr>
      <w:tr w:rsidR="00861D79" w:rsidRPr="00C33458" w14:paraId="37827DC9" w14:textId="77777777" w:rsidTr="00BA665C">
        <w:trPr>
          <w:trHeight w:val="196"/>
        </w:trPr>
        <w:tc>
          <w:tcPr>
            <w:tcW w:w="1417" w:type="dxa"/>
          </w:tcPr>
          <w:p w14:paraId="35B00D2F" w14:textId="77777777" w:rsidR="00861D79" w:rsidRPr="00C33458" w:rsidRDefault="00861D79" w:rsidP="00BA665C">
            <w:pPr>
              <w:pStyle w:val="BodyCaptcha"/>
            </w:pPr>
            <w:r w:rsidRPr="00C33458">
              <w:t>Maltese </w:t>
            </w:r>
          </w:p>
        </w:tc>
        <w:tc>
          <w:tcPr>
            <w:tcW w:w="7792" w:type="dxa"/>
          </w:tcPr>
          <w:p w14:paraId="3DF6936C" w14:textId="77777777" w:rsidR="00861D79" w:rsidRPr="00C33458" w:rsidRDefault="00861D79" w:rsidP="00BA665C">
            <w:pPr>
              <w:pStyle w:val="BodyCaptcha"/>
            </w:pPr>
            <w:r w:rsidRPr="00C33458">
              <w:t>http://server_name:server_port/api/captchaImg?lang=mt</w:t>
            </w:r>
          </w:p>
        </w:tc>
      </w:tr>
      <w:tr w:rsidR="00861D79" w:rsidRPr="00C33458" w14:paraId="727E9913" w14:textId="77777777" w:rsidTr="00BA665C">
        <w:trPr>
          <w:trHeight w:val="196"/>
        </w:trPr>
        <w:tc>
          <w:tcPr>
            <w:tcW w:w="1417" w:type="dxa"/>
          </w:tcPr>
          <w:p w14:paraId="242062E9" w14:textId="77777777" w:rsidR="00861D79" w:rsidRPr="00C33458" w:rsidRDefault="00861D79" w:rsidP="00BA665C">
            <w:pPr>
              <w:pStyle w:val="BodyCaptcha"/>
            </w:pPr>
            <w:r w:rsidRPr="00C33458">
              <w:t>Polish </w:t>
            </w:r>
          </w:p>
        </w:tc>
        <w:tc>
          <w:tcPr>
            <w:tcW w:w="7792" w:type="dxa"/>
          </w:tcPr>
          <w:p w14:paraId="097F44C9" w14:textId="77777777" w:rsidR="00861D79" w:rsidRPr="00C33458" w:rsidRDefault="00861D79" w:rsidP="00BA665C">
            <w:pPr>
              <w:pStyle w:val="BodyCaptcha"/>
            </w:pPr>
            <w:r w:rsidRPr="00C33458">
              <w:t>http://server_name:server_port/api/captchaImg?lang=pl</w:t>
            </w:r>
          </w:p>
        </w:tc>
      </w:tr>
      <w:tr w:rsidR="00861D79" w:rsidRPr="00C33458" w14:paraId="6C59862E" w14:textId="77777777" w:rsidTr="00BA665C">
        <w:trPr>
          <w:trHeight w:val="55"/>
        </w:trPr>
        <w:tc>
          <w:tcPr>
            <w:tcW w:w="1417" w:type="dxa"/>
          </w:tcPr>
          <w:p w14:paraId="7DC367BB" w14:textId="77777777" w:rsidR="00861D79" w:rsidRPr="00C33458" w:rsidRDefault="00861D79" w:rsidP="00BA665C">
            <w:pPr>
              <w:pStyle w:val="BodyCaptcha"/>
            </w:pPr>
            <w:r w:rsidRPr="00C33458">
              <w:t>Portuguese </w:t>
            </w:r>
          </w:p>
        </w:tc>
        <w:tc>
          <w:tcPr>
            <w:tcW w:w="7792" w:type="dxa"/>
          </w:tcPr>
          <w:p w14:paraId="4C6F7E9F" w14:textId="77777777" w:rsidR="00861D79" w:rsidRPr="00C33458" w:rsidRDefault="00861D79" w:rsidP="00BA665C">
            <w:pPr>
              <w:pStyle w:val="BodyCaptcha"/>
            </w:pPr>
            <w:r w:rsidRPr="00C33458">
              <w:t>http://server_name:server_port/api/captchaImg?lang=pt</w:t>
            </w:r>
          </w:p>
        </w:tc>
      </w:tr>
      <w:tr w:rsidR="00861D79" w:rsidRPr="00C33458" w14:paraId="081E3FA4" w14:textId="77777777" w:rsidTr="00BA665C">
        <w:trPr>
          <w:trHeight w:val="196"/>
        </w:trPr>
        <w:tc>
          <w:tcPr>
            <w:tcW w:w="1417" w:type="dxa"/>
          </w:tcPr>
          <w:p w14:paraId="417D8C8B" w14:textId="77777777" w:rsidR="00861D79" w:rsidRPr="00C33458" w:rsidRDefault="00861D79" w:rsidP="00BA665C">
            <w:pPr>
              <w:pStyle w:val="BodyCaptcha"/>
            </w:pPr>
            <w:r w:rsidRPr="00C33458">
              <w:t>Romanian </w:t>
            </w:r>
          </w:p>
        </w:tc>
        <w:tc>
          <w:tcPr>
            <w:tcW w:w="7792" w:type="dxa"/>
          </w:tcPr>
          <w:p w14:paraId="088597D3" w14:textId="77777777" w:rsidR="00861D79" w:rsidRPr="00C33458" w:rsidRDefault="00861D79" w:rsidP="00BA665C">
            <w:pPr>
              <w:pStyle w:val="BodyCaptcha"/>
            </w:pPr>
            <w:r w:rsidRPr="00C33458">
              <w:t>http://server_name:server_port/api/captchaImg?lang=ro</w:t>
            </w:r>
          </w:p>
        </w:tc>
      </w:tr>
      <w:tr w:rsidR="00861D79" w:rsidRPr="00C33458" w14:paraId="7EDA4753" w14:textId="77777777" w:rsidTr="00BA665C">
        <w:trPr>
          <w:trHeight w:val="184"/>
        </w:trPr>
        <w:tc>
          <w:tcPr>
            <w:tcW w:w="1417" w:type="dxa"/>
          </w:tcPr>
          <w:p w14:paraId="0B7C1CB8" w14:textId="77777777" w:rsidR="00861D79" w:rsidRPr="00C33458" w:rsidRDefault="00861D79" w:rsidP="00BA665C">
            <w:pPr>
              <w:pStyle w:val="BodyCaptcha"/>
            </w:pPr>
            <w:r w:rsidRPr="00C33458">
              <w:t>Slovak </w:t>
            </w:r>
          </w:p>
        </w:tc>
        <w:tc>
          <w:tcPr>
            <w:tcW w:w="7792" w:type="dxa"/>
          </w:tcPr>
          <w:p w14:paraId="336683C7" w14:textId="77777777" w:rsidR="00861D79" w:rsidRPr="00C33458" w:rsidRDefault="00861D79" w:rsidP="00BA665C">
            <w:pPr>
              <w:pStyle w:val="BodyCaptcha"/>
            </w:pPr>
            <w:r w:rsidRPr="00C33458">
              <w:t>http://server_name:server_port/api/captchaImg?lang=sk</w:t>
            </w:r>
          </w:p>
        </w:tc>
      </w:tr>
      <w:tr w:rsidR="00861D79" w:rsidRPr="00C33458" w14:paraId="7AA0665B" w14:textId="77777777" w:rsidTr="00BA665C">
        <w:trPr>
          <w:trHeight w:val="196"/>
        </w:trPr>
        <w:tc>
          <w:tcPr>
            <w:tcW w:w="1417" w:type="dxa"/>
          </w:tcPr>
          <w:p w14:paraId="16EF39C9" w14:textId="77777777" w:rsidR="00861D79" w:rsidRPr="00C33458" w:rsidRDefault="00861D79" w:rsidP="00BA665C">
            <w:pPr>
              <w:pStyle w:val="BodyCaptcha"/>
            </w:pPr>
            <w:r w:rsidRPr="00C33458">
              <w:t>Slovenian </w:t>
            </w:r>
          </w:p>
        </w:tc>
        <w:tc>
          <w:tcPr>
            <w:tcW w:w="7792" w:type="dxa"/>
          </w:tcPr>
          <w:p w14:paraId="72888698" w14:textId="77777777" w:rsidR="00861D79" w:rsidRPr="00C33458" w:rsidRDefault="00861D79" w:rsidP="00BA665C">
            <w:pPr>
              <w:pStyle w:val="BodyCaptcha"/>
            </w:pPr>
            <w:r w:rsidRPr="00C33458">
              <w:t>http://server_name:server_port/api/captchaImg?lang=sl</w:t>
            </w:r>
          </w:p>
        </w:tc>
      </w:tr>
      <w:tr w:rsidR="00861D79" w:rsidRPr="00C33458" w14:paraId="34B4A1AE" w14:textId="77777777" w:rsidTr="00BA665C">
        <w:trPr>
          <w:trHeight w:val="196"/>
        </w:trPr>
        <w:tc>
          <w:tcPr>
            <w:tcW w:w="1417" w:type="dxa"/>
          </w:tcPr>
          <w:p w14:paraId="7683BC0C" w14:textId="77777777" w:rsidR="00861D79" w:rsidRPr="00C33458" w:rsidRDefault="00861D79" w:rsidP="00BA665C">
            <w:pPr>
              <w:pStyle w:val="BodyCaptcha"/>
            </w:pPr>
            <w:r w:rsidRPr="00C33458">
              <w:lastRenderedPageBreak/>
              <w:t>Spanish </w:t>
            </w:r>
          </w:p>
        </w:tc>
        <w:tc>
          <w:tcPr>
            <w:tcW w:w="7792" w:type="dxa"/>
          </w:tcPr>
          <w:p w14:paraId="36D21677" w14:textId="77777777" w:rsidR="00861D79" w:rsidRPr="00C33458" w:rsidRDefault="00861D79" w:rsidP="00BA665C">
            <w:pPr>
              <w:pStyle w:val="BodyCaptcha"/>
            </w:pPr>
            <w:r w:rsidRPr="00C33458">
              <w:t>http://server_name:server_port/api/captchaImg?lang=es</w:t>
            </w:r>
          </w:p>
        </w:tc>
      </w:tr>
      <w:tr w:rsidR="00861D79" w:rsidRPr="00C33458" w14:paraId="0D710E22" w14:textId="77777777" w:rsidTr="00BA665C">
        <w:trPr>
          <w:trHeight w:val="196"/>
        </w:trPr>
        <w:tc>
          <w:tcPr>
            <w:tcW w:w="1417" w:type="dxa"/>
          </w:tcPr>
          <w:p w14:paraId="10AB70DF" w14:textId="77777777" w:rsidR="00861D79" w:rsidRPr="00C33458" w:rsidRDefault="00861D79" w:rsidP="00BA665C">
            <w:pPr>
              <w:pStyle w:val="BodyCaptcha"/>
            </w:pPr>
            <w:r w:rsidRPr="00C33458">
              <w:t>Swedish </w:t>
            </w:r>
          </w:p>
        </w:tc>
        <w:tc>
          <w:tcPr>
            <w:tcW w:w="7792" w:type="dxa"/>
          </w:tcPr>
          <w:p w14:paraId="1C15DAA1" w14:textId="77777777" w:rsidR="00861D79" w:rsidRPr="00C33458" w:rsidRDefault="00861D79" w:rsidP="00BA665C">
            <w:pPr>
              <w:pStyle w:val="BodyCaptcha"/>
            </w:pPr>
            <w:r w:rsidRPr="00C33458">
              <w:t>http://server_name:server_port/api/captchaImg?lang=sv</w:t>
            </w:r>
          </w:p>
        </w:tc>
      </w:tr>
    </w:tbl>
    <w:p w14:paraId="7DEFF506" w14:textId="24759664" w:rsidR="007C0CC3" w:rsidRPr="00C33458" w:rsidRDefault="004834AC" w:rsidP="00D55537">
      <w:pPr>
        <w:rPr>
          <w:rFonts w:ascii="JetBrains Mono" w:hAnsi="JetBrains Mono"/>
          <w:color w:val="080808"/>
          <w:lang w:val="en-GB"/>
        </w:rPr>
      </w:pPr>
      <w:r>
        <w:rPr>
          <w:rFonts w:ascii="Verdana" w:hAnsi="Verdana" w:cs="Verdana"/>
          <w:color w:val="58595B"/>
          <w:sz w:val="20"/>
          <w:lang w:val="en-GB" w:eastAsia="nl-BE"/>
        </w:rPr>
        <w:br/>
      </w:r>
      <w:r w:rsidR="00886E46" w:rsidRPr="00C33458">
        <w:rPr>
          <w:rFonts w:ascii="Verdana" w:hAnsi="Verdana" w:cs="Verdana"/>
          <w:color w:val="58595B"/>
          <w:sz w:val="20"/>
          <w:lang w:val="en-GB" w:eastAsia="nl-BE"/>
        </w:rPr>
        <w:t xml:space="preserve">The choice of the language has </w:t>
      </w:r>
      <w:r w:rsidR="3423FA81" w:rsidRPr="00C33458">
        <w:rPr>
          <w:rFonts w:ascii="Verdana" w:hAnsi="Verdana" w:cs="Verdana"/>
          <w:color w:val="58595B"/>
          <w:sz w:val="20"/>
          <w:lang w:val="en-GB" w:eastAsia="nl-BE"/>
        </w:rPr>
        <w:t xml:space="preserve">an impact </w:t>
      </w:r>
      <w:r w:rsidR="002F26F1" w:rsidRPr="00C33458">
        <w:rPr>
          <w:rFonts w:ascii="Verdana" w:hAnsi="Verdana" w:cs="Verdana"/>
          <w:color w:val="58595B"/>
          <w:sz w:val="20"/>
          <w:lang w:val="en-GB" w:eastAsia="nl-BE"/>
        </w:rPr>
        <w:t>on the alphabet that is used</w:t>
      </w:r>
      <w:r w:rsidR="1F64880B" w:rsidRPr="00C33458">
        <w:rPr>
          <w:rFonts w:ascii="Verdana" w:hAnsi="Verdana" w:cs="Verdana"/>
          <w:color w:val="58595B"/>
          <w:sz w:val="20"/>
          <w:lang w:val="en-GB" w:eastAsia="nl-BE"/>
        </w:rPr>
        <w:t xml:space="preserve"> in the CAPTCHA image.</w:t>
      </w:r>
      <w:r w:rsidR="5E0A93E0" w:rsidRPr="00C33458">
        <w:rPr>
          <w:rFonts w:ascii="Verdana" w:hAnsi="Verdana" w:cs="Verdana"/>
          <w:color w:val="58595B"/>
          <w:sz w:val="20"/>
          <w:lang w:val="en-GB" w:eastAsia="nl-BE"/>
        </w:rPr>
        <w:t xml:space="preserve"> The </w:t>
      </w:r>
      <w:r w:rsidR="009F2E14" w:rsidRPr="00C33458">
        <w:rPr>
          <w:rFonts w:ascii="Verdana" w:hAnsi="Verdana" w:cs="Verdana"/>
          <w:color w:val="58595B"/>
          <w:sz w:val="20"/>
          <w:lang w:val="en-GB" w:eastAsia="nl-BE"/>
        </w:rPr>
        <w:t xml:space="preserve">EU CAPTCHA </w:t>
      </w:r>
      <w:r w:rsidR="28DB731A" w:rsidRPr="00C33458">
        <w:rPr>
          <w:rFonts w:ascii="Verdana" w:hAnsi="Verdana" w:cs="Verdana"/>
          <w:color w:val="58595B"/>
          <w:sz w:val="20"/>
          <w:lang w:val="en-GB" w:eastAsia="nl-BE"/>
        </w:rPr>
        <w:t xml:space="preserve">solution </w:t>
      </w:r>
      <w:r w:rsidR="009F2E14" w:rsidRPr="00C33458">
        <w:rPr>
          <w:rFonts w:ascii="Verdana" w:hAnsi="Verdana" w:cs="Verdana"/>
          <w:color w:val="58595B"/>
          <w:sz w:val="20"/>
          <w:lang w:val="en-GB" w:eastAsia="nl-BE"/>
        </w:rPr>
        <w:t>uses the official alphabet for the chosen language</w:t>
      </w:r>
      <w:r w:rsidR="007C0CC3" w:rsidRPr="00C33458">
        <w:rPr>
          <w:rFonts w:ascii="Verdana" w:hAnsi="Verdana" w:cs="Verdana"/>
          <w:color w:val="58595B"/>
          <w:sz w:val="20"/>
          <w:lang w:val="en-GB" w:eastAsia="nl-BE"/>
        </w:rPr>
        <w:t xml:space="preserve">. </w:t>
      </w:r>
      <w:r w:rsidR="026E9162" w:rsidRPr="00C33458">
        <w:rPr>
          <w:rFonts w:ascii="Verdana" w:hAnsi="Verdana" w:cs="Verdana"/>
          <w:color w:val="58595B"/>
          <w:sz w:val="20"/>
          <w:lang w:val="en-GB" w:eastAsia="nl-BE"/>
        </w:rPr>
        <w:t xml:space="preserve">In other words, the CAPTCHA solution supports the extended Latin script (which is the script most languages use), the Greek script, and the Cyrillic script. </w:t>
      </w:r>
    </w:p>
    <w:tbl>
      <w:tblPr>
        <w:tblStyle w:val="TableGrid"/>
        <w:tblW w:w="9180" w:type="dxa"/>
        <w:tblLook w:val="04A0" w:firstRow="1" w:lastRow="0" w:firstColumn="1" w:lastColumn="0" w:noHBand="0" w:noVBand="1"/>
      </w:tblPr>
      <w:tblGrid>
        <w:gridCol w:w="1526"/>
        <w:gridCol w:w="7654"/>
      </w:tblGrid>
      <w:tr w:rsidR="00DB64CD" w:rsidRPr="00C33458" w14:paraId="4C9D05A1" w14:textId="77777777" w:rsidTr="00BD3E3D">
        <w:trPr>
          <w:cnfStyle w:val="100000000000" w:firstRow="1" w:lastRow="0" w:firstColumn="0" w:lastColumn="0" w:oddVBand="0" w:evenVBand="0" w:oddHBand="0" w:evenHBand="0" w:firstRowFirstColumn="0" w:firstRowLastColumn="0" w:lastRowFirstColumn="0" w:lastRowLastColumn="0"/>
        </w:trPr>
        <w:tc>
          <w:tcPr>
            <w:tcW w:w="1526" w:type="dxa"/>
          </w:tcPr>
          <w:p w14:paraId="466546E7" w14:textId="77777777" w:rsidR="00DB64CD" w:rsidRPr="00D605C6" w:rsidRDefault="00DB64CD" w:rsidP="004A35A7">
            <w:pPr>
              <w:jc w:val="center"/>
              <w:rPr>
                <w:rFonts w:cs="Verdana"/>
                <w:b/>
                <w:bCs/>
                <w:color w:val="FFFFFF" w:themeColor="background1"/>
                <w:sz w:val="20"/>
                <w:lang w:val="en-GB" w:eastAsia="nl-BE"/>
              </w:rPr>
            </w:pPr>
            <w:r w:rsidRPr="00D605C6">
              <w:rPr>
                <w:rFonts w:cs="Verdana"/>
                <w:b/>
                <w:bCs/>
                <w:color w:val="FFFFFF" w:themeColor="background1"/>
                <w:sz w:val="20"/>
                <w:lang w:val="en-GB" w:eastAsia="nl-BE"/>
              </w:rPr>
              <w:t>Language</w:t>
            </w:r>
          </w:p>
        </w:tc>
        <w:tc>
          <w:tcPr>
            <w:tcW w:w="7654" w:type="dxa"/>
          </w:tcPr>
          <w:p w14:paraId="365DEEC0" w14:textId="77777777" w:rsidR="00DB64CD" w:rsidRPr="00D605C6" w:rsidRDefault="00DB64CD" w:rsidP="004A35A7">
            <w:pPr>
              <w:jc w:val="center"/>
              <w:rPr>
                <w:rFonts w:cs="Verdana"/>
                <w:b/>
                <w:bCs/>
                <w:color w:val="FFFFFF" w:themeColor="background1"/>
                <w:sz w:val="20"/>
                <w:lang w:val="en-GB" w:eastAsia="nl-BE"/>
              </w:rPr>
            </w:pPr>
            <w:r w:rsidRPr="00D605C6">
              <w:rPr>
                <w:rFonts w:cs="Verdana"/>
                <w:b/>
                <w:bCs/>
                <w:color w:val="FFFFFF" w:themeColor="background1"/>
                <w:sz w:val="20"/>
                <w:lang w:val="en-GB" w:eastAsia="nl-BE"/>
              </w:rPr>
              <w:t>Alphabet</w:t>
            </w:r>
          </w:p>
        </w:tc>
      </w:tr>
      <w:tr w:rsidR="00DB64CD" w:rsidRPr="00C33458" w14:paraId="6541F909" w14:textId="77777777" w:rsidTr="00BD3E3D">
        <w:tc>
          <w:tcPr>
            <w:tcW w:w="1526" w:type="dxa"/>
          </w:tcPr>
          <w:p w14:paraId="0208BF2D" w14:textId="2686854C"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 xml:space="preserve">English, Dutch, French, Italian, Portuguese </w:t>
            </w:r>
          </w:p>
        </w:tc>
        <w:tc>
          <w:tcPr>
            <w:tcW w:w="7654" w:type="dxa"/>
          </w:tcPr>
          <w:p w14:paraId="249AE4A3" w14:textId="11B47041" w:rsidR="00DB64CD" w:rsidRPr="00C33458" w:rsidRDefault="00DB64CD" w:rsidP="00DB64CD">
            <w:pPr>
              <w:pStyle w:val="BodyCaptcha"/>
            </w:pPr>
            <w:r w:rsidRPr="00C33458">
              <w:t>'0', '1', '2', '3', '4', '5', '6', '7', '8', '9','a', 'b', 'c', 'd', 'e', 'f', 'g', 'h', '</w:t>
            </w:r>
            <w:proofErr w:type="spellStart"/>
            <w:r w:rsidRPr="00C33458">
              <w:t>i</w:t>
            </w:r>
            <w:proofErr w:type="spellEnd"/>
            <w:r w:rsidRPr="00C33458">
              <w:t>', 'j', 'k', 'l', 'm', 'n', 'o', 'p', 'q', 'r', 's', 't', 'u', 'v', 'w', 'x', 'y', 'z',</w:t>
            </w:r>
            <w:r w:rsidRPr="00C33458">
              <w:br/>
              <w:t>'A', 'B', 'C', 'D', 'E', 'F', 'G', 'H', 'I', 'J','K', 'L', 'M', 'N', 'O', 'P', 'Q', 'R', 'S', 'T','U', 'V', 'W', 'X', 'Y', 'Z'</w:t>
            </w:r>
          </w:p>
        </w:tc>
      </w:tr>
      <w:tr w:rsidR="00DB64CD" w:rsidRPr="00C33458" w14:paraId="2F12E45D" w14:textId="77777777" w:rsidTr="00BD3E3D">
        <w:tc>
          <w:tcPr>
            <w:tcW w:w="1526" w:type="dxa"/>
          </w:tcPr>
          <w:p w14:paraId="3EEDCF13"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Bulgarian</w:t>
            </w:r>
          </w:p>
        </w:tc>
        <w:tc>
          <w:tcPr>
            <w:tcW w:w="7654" w:type="dxa"/>
          </w:tcPr>
          <w:p w14:paraId="442DE0B9" w14:textId="77777777" w:rsidR="00DB64CD" w:rsidRPr="00C33458" w:rsidRDefault="00DB64CD" w:rsidP="00DB64CD">
            <w:pPr>
              <w:pStyle w:val="BodyCaptcha"/>
            </w:pPr>
            <w:r w:rsidRPr="00C33458">
              <w:t>А', 'а', 'Б', 'б', 'В', 'в', 'Г', 'г', 'Д', 'д', 'Е', 'е', 'Ж', 'ж', 'З', 'з', 'И', 'и',</w:t>
            </w:r>
            <w:r w:rsidRPr="00C33458">
              <w:br/>
              <w:t>'Й', 'й', 'К', 'к', 'Л', 'л', 'М', 'м', 'Н', 'н', 'О', 'о', 'П', 'п', 'Р', 'р', 'С', 'с',</w:t>
            </w:r>
            <w:r w:rsidRPr="00C33458">
              <w:br/>
              <w:t>'Т', 'т', 'У', 'у', 'Ф', 'ф', 'Х', 'х', 'Ц', 'ц', 'Ч', 'ч', 'Ш', 'ш', 'Щ', 'щ',</w:t>
            </w:r>
            <w:r w:rsidRPr="00C33458">
              <w:br/>
              <w:t>'Ю', 'ю', 'Я', 'я', '0', '1', '2', '3', '4', '6', '7', '8', '9'</w:t>
            </w:r>
          </w:p>
        </w:tc>
      </w:tr>
      <w:tr w:rsidR="00DB64CD" w:rsidRPr="00C33458" w14:paraId="6BE3F318" w14:textId="77777777" w:rsidTr="00BD3E3D">
        <w:trPr>
          <w:trHeight w:val="1411"/>
        </w:trPr>
        <w:tc>
          <w:tcPr>
            <w:tcW w:w="1526" w:type="dxa"/>
          </w:tcPr>
          <w:p w14:paraId="02CF7E62"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Croatian</w:t>
            </w:r>
          </w:p>
        </w:tc>
        <w:tc>
          <w:tcPr>
            <w:tcW w:w="7654" w:type="dxa"/>
          </w:tcPr>
          <w:p w14:paraId="6D302AB9"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w:t>
            </w:r>
            <w:r w:rsidRPr="00C33458">
              <w:rPr>
                <w:lang w:eastAsia="fr-FR"/>
              </w:rPr>
              <w:t xml:space="preserve"> </w:t>
            </w:r>
            <w:r w:rsidRPr="00C33458">
              <w:t>'Č', 'Ć', 'Đ', 'Š', 'Ž', 'č', 'ć', 'đ',</w:t>
            </w:r>
            <w:r>
              <w:t xml:space="preserve"> </w:t>
            </w:r>
            <w:r w:rsidRPr="00C33458">
              <w:t>'š', 'ž'</w:t>
            </w:r>
          </w:p>
        </w:tc>
      </w:tr>
      <w:tr w:rsidR="00DB64CD" w:rsidRPr="00C33458" w14:paraId="7039AC56" w14:textId="77777777" w:rsidTr="00BD3E3D">
        <w:tc>
          <w:tcPr>
            <w:tcW w:w="1526" w:type="dxa"/>
          </w:tcPr>
          <w:p w14:paraId="22F1C240"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Czech</w:t>
            </w:r>
          </w:p>
        </w:tc>
        <w:tc>
          <w:tcPr>
            <w:tcW w:w="7654" w:type="dxa"/>
          </w:tcPr>
          <w:p w14:paraId="2FB5E5B2"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'Á', 'á', 'Č', 'č',</w:t>
            </w:r>
            <w:r>
              <w:t xml:space="preserve"> </w:t>
            </w:r>
            <w:r w:rsidRPr="00C33458">
              <w:t>'Ď', 'ď', 'É', 'é', 'Í', 'í', 'Ň',</w:t>
            </w:r>
            <w:r>
              <w:t xml:space="preserve"> </w:t>
            </w:r>
            <w:r w:rsidRPr="00C33458">
              <w:t>'ň', 'Ó', 'ó', 'Ř', 'ř', 'Š', 'š', 'Ť',</w:t>
            </w:r>
            <w:r>
              <w:t xml:space="preserve"> </w:t>
            </w:r>
            <w:r w:rsidRPr="00C33458">
              <w:t>'ť', 'Ú', 'ú', 'Ý', 'ý', 'Ž', 'ž'</w:t>
            </w:r>
          </w:p>
        </w:tc>
      </w:tr>
      <w:tr w:rsidR="00DB64CD" w:rsidRPr="00C33458" w14:paraId="7E95CAD9" w14:textId="77777777" w:rsidTr="00BD3E3D">
        <w:tc>
          <w:tcPr>
            <w:tcW w:w="1526" w:type="dxa"/>
          </w:tcPr>
          <w:p w14:paraId="6F9554CD"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Danish</w:t>
            </w:r>
          </w:p>
        </w:tc>
        <w:tc>
          <w:tcPr>
            <w:tcW w:w="7654" w:type="dxa"/>
          </w:tcPr>
          <w:p w14:paraId="4EE33C86"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'Æ', 'æ', 'Ø', 'ø', 'Å', 'å'</w:t>
            </w:r>
          </w:p>
        </w:tc>
      </w:tr>
      <w:tr w:rsidR="00DB64CD" w:rsidRPr="00C33458" w14:paraId="3F4FC4B0" w14:textId="77777777" w:rsidTr="00BD3E3D">
        <w:tc>
          <w:tcPr>
            <w:tcW w:w="1526" w:type="dxa"/>
          </w:tcPr>
          <w:p w14:paraId="66B47EDE"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Estonian</w:t>
            </w:r>
          </w:p>
        </w:tc>
        <w:tc>
          <w:tcPr>
            <w:tcW w:w="7654" w:type="dxa"/>
          </w:tcPr>
          <w:p w14:paraId="3574077B"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'š', 'ž', 'õ', 'ä', 'ö', 'ü', 'Š', 'Ž', 'Õ', 'Ä', 'Ö', 'Ü'</w:t>
            </w:r>
          </w:p>
        </w:tc>
      </w:tr>
      <w:tr w:rsidR="00DB64CD" w:rsidRPr="00C33458" w14:paraId="02690526" w14:textId="77777777" w:rsidTr="00BD3E3D">
        <w:tc>
          <w:tcPr>
            <w:tcW w:w="1526" w:type="dxa"/>
          </w:tcPr>
          <w:p w14:paraId="723966F5"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Finnish</w:t>
            </w:r>
          </w:p>
        </w:tc>
        <w:tc>
          <w:tcPr>
            <w:tcW w:w="7654" w:type="dxa"/>
          </w:tcPr>
          <w:p w14:paraId="1F2FA8BC"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'Å', 'å', 'Ä', 'ä', 'Ö', 'ö'</w:t>
            </w:r>
          </w:p>
        </w:tc>
      </w:tr>
      <w:tr w:rsidR="00DB64CD" w:rsidRPr="00C33458" w14:paraId="345958F5" w14:textId="77777777" w:rsidTr="00BD3E3D">
        <w:tc>
          <w:tcPr>
            <w:tcW w:w="1526" w:type="dxa"/>
          </w:tcPr>
          <w:p w14:paraId="11F735E9"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German</w:t>
            </w:r>
          </w:p>
        </w:tc>
        <w:tc>
          <w:tcPr>
            <w:tcW w:w="7654" w:type="dxa"/>
          </w:tcPr>
          <w:p w14:paraId="53DBDA7A"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w:t>
            </w:r>
            <w:r w:rsidRPr="00C33458">
              <w:rPr>
                <w:lang w:eastAsia="fr-FR"/>
              </w:rPr>
              <w:t xml:space="preserve"> </w:t>
            </w:r>
            <w:r w:rsidRPr="00C33458">
              <w:t>'Ä', 'Ö', 'Ü', 'ß', 'ä', 'ö', 'ü', 'ß'</w:t>
            </w:r>
          </w:p>
        </w:tc>
      </w:tr>
      <w:tr w:rsidR="00DB64CD" w:rsidRPr="00C33458" w14:paraId="428AF561" w14:textId="77777777" w:rsidTr="00BD3E3D">
        <w:trPr>
          <w:trHeight w:val="1005"/>
        </w:trPr>
        <w:tc>
          <w:tcPr>
            <w:tcW w:w="1526" w:type="dxa"/>
          </w:tcPr>
          <w:p w14:paraId="62B6724A"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lastRenderedPageBreak/>
              <w:t>Greek</w:t>
            </w:r>
          </w:p>
        </w:tc>
        <w:tc>
          <w:tcPr>
            <w:tcW w:w="7654" w:type="dxa"/>
          </w:tcPr>
          <w:p w14:paraId="0C4B5F12" w14:textId="77777777" w:rsidR="00DB64CD" w:rsidRPr="00C33458" w:rsidRDefault="00DB64CD" w:rsidP="00DB64CD">
            <w:pPr>
              <w:pStyle w:val="BodyCaptcha"/>
            </w:pPr>
            <w:r w:rsidRPr="00C33458">
              <w:t>'0', '1', '2', '3', '4', '5', '6', '7', '8', '9','Α', 'α', 'Β', 'β', 'Γ', 'γ', 'Δ', 'δ', 'Ε', 'ε',</w:t>
            </w:r>
            <w:r>
              <w:t xml:space="preserve"> </w:t>
            </w:r>
            <w:r w:rsidRPr="00C33458">
              <w:t>'Ζ', 'ζ', 'Η', 'η', 'Θ', 'θ', 'Ι', 'ι', 'Κ', 'κ',</w:t>
            </w:r>
            <w:r>
              <w:t xml:space="preserve"> </w:t>
            </w:r>
            <w:r w:rsidRPr="00C33458">
              <w:t>'Λ', 'λ', 'Μ', 'μ', 'Ν', 'ν', 'Ξ', 'ξ', 'Ο', 'ο',</w:t>
            </w:r>
            <w:r>
              <w:t xml:space="preserve"> </w:t>
            </w:r>
            <w:r w:rsidRPr="00C33458">
              <w:t>'Π', 'π', 'Ρ', 'ρ', 'Σ', 'σ', 'Τ', 'τ', 'Υ', 'υ',</w:t>
            </w:r>
            <w:r>
              <w:t xml:space="preserve"> </w:t>
            </w:r>
            <w:r w:rsidRPr="00C33458">
              <w:t>'Φ', 'φ', 'Χ', 'χ', 'Ψ', 'ψ', 'Ω', 'ω'</w:t>
            </w:r>
          </w:p>
        </w:tc>
      </w:tr>
      <w:tr w:rsidR="00DB64CD" w:rsidRPr="00C33458" w14:paraId="076A9A23" w14:textId="77777777" w:rsidTr="00BD3E3D">
        <w:tc>
          <w:tcPr>
            <w:tcW w:w="1526" w:type="dxa"/>
          </w:tcPr>
          <w:p w14:paraId="67F45AC9"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Hungarian</w:t>
            </w:r>
          </w:p>
        </w:tc>
        <w:tc>
          <w:tcPr>
            <w:tcW w:w="7654" w:type="dxa"/>
          </w:tcPr>
          <w:p w14:paraId="244BB4FA"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'Á', 'á', 'É', 'é', 'Í', 'í', 'Ó', 'ó', 'Ö', 'ö',</w:t>
            </w:r>
            <w:r>
              <w:t xml:space="preserve"> </w:t>
            </w:r>
            <w:r w:rsidRPr="00C33458">
              <w:t>'Ő', 'ő', 'Ú', 'ú', 'Ü', 'ü', 'Ű', 'ű'</w:t>
            </w:r>
          </w:p>
        </w:tc>
      </w:tr>
      <w:tr w:rsidR="00DB64CD" w:rsidRPr="00C33458" w14:paraId="1C2AE320" w14:textId="77777777" w:rsidTr="00BD3E3D">
        <w:tc>
          <w:tcPr>
            <w:tcW w:w="1526" w:type="dxa"/>
          </w:tcPr>
          <w:p w14:paraId="1FA7F6DA"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Irish</w:t>
            </w:r>
          </w:p>
        </w:tc>
        <w:tc>
          <w:tcPr>
            <w:tcW w:w="7654" w:type="dxa"/>
          </w:tcPr>
          <w:p w14:paraId="09B5BD46"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 'A', 'B', 'C', 'D', 'E', 'F', 'G', 'H', 'I', 'J','K', 'L', 'M', 'N', 'O', 'P', 'Q', 'R', 'S', 'T','U', 'V', 'W', 'X', 'Y', 'Z', 'á', 'é', 'í', 'ó', 'ú', 'Á', 'É', 'Í', 'Ó', 'Ú'</w:t>
            </w:r>
          </w:p>
        </w:tc>
      </w:tr>
      <w:tr w:rsidR="00DB64CD" w:rsidRPr="00C33458" w14:paraId="6D234612" w14:textId="77777777" w:rsidTr="00BD3E3D">
        <w:tc>
          <w:tcPr>
            <w:tcW w:w="1526" w:type="dxa"/>
          </w:tcPr>
          <w:p w14:paraId="3457FB0C"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Latvian</w:t>
            </w:r>
          </w:p>
        </w:tc>
        <w:tc>
          <w:tcPr>
            <w:tcW w:w="7654" w:type="dxa"/>
          </w:tcPr>
          <w:p w14:paraId="2E46CC95"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'Ā', 'Č', 'Ē', 'Ģ', 'Ī', 'Ķ', 'Ļ', 'Ņ', 'Š', 'Ū', 'Ž',</w:t>
            </w:r>
            <w:r>
              <w:t xml:space="preserve"> </w:t>
            </w:r>
            <w:r w:rsidRPr="00C33458">
              <w:t>'ā', 'č', 'ē', 'ģ', 'ī', 'ķ', 'ļ', 'ņ', 'š', 'ū', 'ž', 'C', 'c'</w:t>
            </w:r>
          </w:p>
        </w:tc>
      </w:tr>
      <w:tr w:rsidR="00DB64CD" w:rsidRPr="00C33458" w14:paraId="500302E9" w14:textId="77777777" w:rsidTr="00BD3E3D">
        <w:tc>
          <w:tcPr>
            <w:tcW w:w="1526" w:type="dxa"/>
          </w:tcPr>
          <w:p w14:paraId="7D44077D" w14:textId="77777777" w:rsidR="00DB64CD" w:rsidRPr="00C33458" w:rsidRDefault="00DB64CD" w:rsidP="00DB64CD">
            <w:pPr>
              <w:pStyle w:val="BodyCaptcha"/>
            </w:pPr>
            <w:r w:rsidRPr="00C33458">
              <w:t>Lithuanian</w:t>
            </w:r>
          </w:p>
          <w:p w14:paraId="35E0366E" w14:textId="77777777" w:rsidR="00DB64CD" w:rsidRPr="00C33458" w:rsidRDefault="00DB64CD" w:rsidP="00DB64CD">
            <w:pPr>
              <w:jc w:val="left"/>
              <w:rPr>
                <w:rFonts w:cs="Verdana"/>
                <w:color w:val="58595B"/>
                <w:sz w:val="20"/>
                <w:lang w:val="en-GB" w:eastAsia="nl-BE"/>
              </w:rPr>
            </w:pPr>
          </w:p>
        </w:tc>
        <w:tc>
          <w:tcPr>
            <w:tcW w:w="7654" w:type="dxa"/>
          </w:tcPr>
          <w:p w14:paraId="6BCA6EA1" w14:textId="1F157FDF"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'Ą', 'Č', 'Ę', 'Ė', 'Į', 'Š', 'Ų', 'Ū', 'Ž',</w:t>
            </w:r>
            <w:r>
              <w:t xml:space="preserve"> </w:t>
            </w:r>
            <w:r w:rsidRPr="00C33458">
              <w:t>'ą', 'č', 'ę', 'ė', 'į', 'š', 'ų', 'ū', 'ž', 'c', 'C'</w:t>
            </w:r>
          </w:p>
        </w:tc>
      </w:tr>
      <w:tr w:rsidR="00DB64CD" w:rsidRPr="00C33458" w14:paraId="576DA96B" w14:textId="77777777" w:rsidTr="00BD3E3D">
        <w:tc>
          <w:tcPr>
            <w:tcW w:w="1526" w:type="dxa"/>
          </w:tcPr>
          <w:p w14:paraId="1E937831"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Maltese</w:t>
            </w:r>
          </w:p>
        </w:tc>
        <w:tc>
          <w:tcPr>
            <w:tcW w:w="7654" w:type="dxa"/>
          </w:tcPr>
          <w:p w14:paraId="1A76B796"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'Ċ', 'Ġ', 'Ħ', 'Ż', 'ċ', 'ġ', 'ħ', 'z', 'ż'</w:t>
            </w:r>
          </w:p>
        </w:tc>
      </w:tr>
      <w:tr w:rsidR="00DB64CD" w:rsidRPr="00C33458" w14:paraId="2F8529A9" w14:textId="77777777" w:rsidTr="00BD3E3D">
        <w:tc>
          <w:tcPr>
            <w:tcW w:w="1526" w:type="dxa"/>
          </w:tcPr>
          <w:p w14:paraId="250942FE"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Polish</w:t>
            </w:r>
          </w:p>
        </w:tc>
        <w:tc>
          <w:tcPr>
            <w:tcW w:w="7654" w:type="dxa"/>
          </w:tcPr>
          <w:p w14:paraId="6F5BCAEF"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 'Ą', 'Ć', 'Ę', 'Ł', 'Ń', 'Ó', 'Ś', 'Ź', 'Ż',</w:t>
            </w:r>
            <w:r>
              <w:t xml:space="preserve"> </w:t>
            </w:r>
            <w:r w:rsidRPr="00C33458">
              <w:t>'ą', 'ć', 'ę', 'ł', 'ń', 'ó', 'ś', 'Y', 'y', 'ź', 'ż'</w:t>
            </w:r>
          </w:p>
        </w:tc>
      </w:tr>
      <w:tr w:rsidR="00DB64CD" w:rsidRPr="00C33458" w14:paraId="76B35D2B" w14:textId="77777777" w:rsidTr="00BD3E3D">
        <w:tc>
          <w:tcPr>
            <w:tcW w:w="1526" w:type="dxa"/>
          </w:tcPr>
          <w:p w14:paraId="229C1588"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Romanian</w:t>
            </w:r>
          </w:p>
        </w:tc>
        <w:tc>
          <w:tcPr>
            <w:tcW w:w="7654" w:type="dxa"/>
          </w:tcPr>
          <w:p w14:paraId="58F2D3C7"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'Ă', 'ă', 'Â', 'â', 'Î', 'î', 'Ș', 'ș', 'Ț', 'ț'</w:t>
            </w:r>
          </w:p>
        </w:tc>
      </w:tr>
      <w:tr w:rsidR="00DB64CD" w:rsidRPr="00C33458" w14:paraId="17986670" w14:textId="77777777" w:rsidTr="00BD3E3D">
        <w:tc>
          <w:tcPr>
            <w:tcW w:w="1526" w:type="dxa"/>
          </w:tcPr>
          <w:p w14:paraId="5A0A3FB1"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Slovakian</w:t>
            </w:r>
          </w:p>
        </w:tc>
        <w:tc>
          <w:tcPr>
            <w:tcW w:w="7654" w:type="dxa"/>
          </w:tcPr>
          <w:p w14:paraId="563A59EB"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 'o', 'p', 'q', 'r', 's', 't', 'u', 'v', 'w', 'x', 'y', 'z',</w:t>
            </w:r>
            <w:r w:rsidRPr="00C33458">
              <w:br/>
              <w:t>'A', 'B', 'C', 'D', 'E', 'F', 'G', 'H', 'I', 'J','K', 'L', 'M', 'N', 'O', 'P', 'Q', 'R', 'S', 'T','U', 'V', 'W', 'X', 'Y', 'Z', 'Ä', 'Č', 'Ď', 'Í', 'Ľ', 'Ô', 'Š', 'Ť', 'Ž',</w:t>
            </w:r>
            <w:r>
              <w:t xml:space="preserve"> </w:t>
            </w:r>
            <w:r w:rsidRPr="00C33458">
              <w:t>'ä', 'č', 'ď', 'í', 'ľ', 'ô', 'š', 'ť', 'ž'</w:t>
            </w:r>
          </w:p>
        </w:tc>
      </w:tr>
      <w:tr w:rsidR="00DB64CD" w:rsidRPr="00C33458" w14:paraId="2C685B44" w14:textId="77777777" w:rsidTr="00BD3E3D">
        <w:tc>
          <w:tcPr>
            <w:tcW w:w="1526" w:type="dxa"/>
          </w:tcPr>
          <w:p w14:paraId="4C9E96E7"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Slovenian</w:t>
            </w:r>
          </w:p>
        </w:tc>
        <w:tc>
          <w:tcPr>
            <w:tcW w:w="7654" w:type="dxa"/>
          </w:tcPr>
          <w:p w14:paraId="7B0FE8F1" w14:textId="77777777" w:rsidR="00DB64CD" w:rsidRPr="00C33458" w:rsidRDefault="00DB64CD" w:rsidP="00DB64CD">
            <w:pPr>
              <w:pStyle w:val="BodyCaptcha"/>
            </w:pPr>
            <w:r w:rsidRPr="00C33458">
              <w:t>'0', '1', '2', '3', '4', '5', '6', '7', '8', '9','a', 'b', 'd', 'e', 'f', 'g', 'h', '</w:t>
            </w:r>
            <w:proofErr w:type="spellStart"/>
            <w:r w:rsidRPr="00C33458">
              <w:t>i</w:t>
            </w:r>
            <w:proofErr w:type="spellEnd"/>
            <w:r w:rsidRPr="00C33458">
              <w:t>', 'j', 'k', 'l', 'm', 'n',</w:t>
            </w:r>
            <w:r>
              <w:t xml:space="preserve"> </w:t>
            </w:r>
            <w:r w:rsidRPr="00C33458">
              <w:t>'o', 'p', 'r', 's', 't', 'u', 'v', 'z',</w:t>
            </w:r>
            <w:r>
              <w:t xml:space="preserve"> </w:t>
            </w:r>
            <w:r w:rsidRPr="00C33458">
              <w:t>'A', 'B', 'D', 'E', 'F', 'G', 'H', 'I', 'J','K', 'L', 'M', 'N', 'O', 'P', 'R', 'S', 'T','U', 'V', 'Z','Č', 'č', 'c', 'C', 'Š', 'š', 'Ž', 'ž'</w:t>
            </w:r>
          </w:p>
        </w:tc>
      </w:tr>
      <w:tr w:rsidR="00DB64CD" w:rsidRPr="00C33458" w14:paraId="4E538DDF" w14:textId="77777777" w:rsidTr="00BD3E3D">
        <w:tc>
          <w:tcPr>
            <w:tcW w:w="1526" w:type="dxa"/>
          </w:tcPr>
          <w:p w14:paraId="3A8200F7"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t>Spanish</w:t>
            </w:r>
          </w:p>
        </w:tc>
        <w:tc>
          <w:tcPr>
            <w:tcW w:w="7654" w:type="dxa"/>
          </w:tcPr>
          <w:p w14:paraId="286BE597"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w:t>
            </w:r>
            <w:r>
              <w:t xml:space="preserve"> </w:t>
            </w:r>
            <w:r w:rsidRPr="00C33458">
              <w:t>'o', 'p', 'q', 'r', 's', 't', 'u', 'v', 'w', 'x', 'y', 'z',</w:t>
            </w:r>
            <w:r w:rsidRPr="00C33458">
              <w:br/>
              <w:t>'A', 'B', 'C', 'D', 'E', 'F', 'G', 'H', 'I', 'J','K', 'L', 'M', 'N', 'O', 'P', 'Q', 'R', 'S', 'T','U', 'V', 'W', 'X', 'Y', 'Z', 'Ñ', 'ñ'</w:t>
            </w:r>
          </w:p>
        </w:tc>
      </w:tr>
      <w:tr w:rsidR="00DB64CD" w:rsidRPr="00C33458" w14:paraId="7703F573" w14:textId="77777777" w:rsidTr="00BD3E3D">
        <w:tc>
          <w:tcPr>
            <w:tcW w:w="1526" w:type="dxa"/>
          </w:tcPr>
          <w:p w14:paraId="767690CE" w14:textId="77777777" w:rsidR="00DB64CD" w:rsidRPr="00C33458" w:rsidRDefault="00DB64CD" w:rsidP="00DB64CD">
            <w:pPr>
              <w:jc w:val="left"/>
              <w:rPr>
                <w:rFonts w:cs="Verdana"/>
                <w:color w:val="58595B"/>
                <w:sz w:val="20"/>
                <w:lang w:val="en-GB" w:eastAsia="nl-BE"/>
              </w:rPr>
            </w:pPr>
            <w:r w:rsidRPr="00C33458">
              <w:rPr>
                <w:rFonts w:cs="Verdana"/>
                <w:color w:val="58595B"/>
                <w:sz w:val="20"/>
                <w:lang w:val="en-GB" w:eastAsia="nl-BE"/>
              </w:rPr>
              <w:lastRenderedPageBreak/>
              <w:t>Swedish</w:t>
            </w:r>
          </w:p>
        </w:tc>
        <w:tc>
          <w:tcPr>
            <w:tcW w:w="7654" w:type="dxa"/>
          </w:tcPr>
          <w:p w14:paraId="3D9E2526" w14:textId="77777777" w:rsidR="00DB64CD" w:rsidRPr="00C33458" w:rsidRDefault="00DB64CD" w:rsidP="00DB64CD">
            <w:pPr>
              <w:pStyle w:val="BodyCaptcha"/>
            </w:pPr>
            <w:r w:rsidRPr="00C33458">
              <w:t>'0', '1', '2', '3', '4', '5', '6', '7', '8', '9','a', 'b', 'c', 'd', 'e', 'f', 'g', 'h', '</w:t>
            </w:r>
            <w:proofErr w:type="spellStart"/>
            <w:r w:rsidRPr="00C33458">
              <w:t>i</w:t>
            </w:r>
            <w:proofErr w:type="spellEnd"/>
            <w:r w:rsidRPr="00C33458">
              <w:t>', 'j', 'k', 'l', 'm', 'n', 'o', 'p', 'q', 'r', 's', 't', 'u', 'v', 'w', 'x', 'y', 'z', 'A', 'B', 'C', 'D', 'E', 'F', 'G', 'H', 'I', 'J','K', 'L', 'M', 'N', 'O', 'P', 'Q', 'R', 'S', 'T','U', 'V', 'W', 'X', 'Y', 'Z', 'Å', 'å', 'Ä', 'ä', 'Ö', 'ö'</w:t>
            </w:r>
          </w:p>
        </w:tc>
      </w:tr>
    </w:tbl>
    <w:p w14:paraId="6BAC5957" w14:textId="77777777" w:rsidR="004834AC" w:rsidRPr="00C33458" w:rsidRDefault="004834AC" w:rsidP="005834B8">
      <w:pPr>
        <w:jc w:val="left"/>
        <w:rPr>
          <w:rFonts w:ascii="Verdana" w:hAnsi="Verdana" w:cs="Verdana"/>
          <w:color w:val="58595B"/>
          <w:sz w:val="20"/>
          <w:lang w:val="en-GB" w:eastAsia="nl-BE"/>
        </w:rPr>
      </w:pPr>
    </w:p>
    <w:p w14:paraId="1F5F52F9" w14:textId="48BA08BC" w:rsidR="009D1DDE" w:rsidRPr="00F61BAF" w:rsidRDefault="00F43F0C" w:rsidP="00B2042A">
      <w:pPr>
        <w:pStyle w:val="SubSubtitle"/>
      </w:pPr>
      <w:r w:rsidRPr="00F61BAF">
        <w:t xml:space="preserve"> </w:t>
      </w:r>
      <w:bookmarkStart w:id="15" w:name="_Toc46935640"/>
      <w:r w:rsidR="00FB5AF2" w:rsidRPr="00F61BAF">
        <w:t>Reload</w:t>
      </w:r>
      <w:r w:rsidRPr="00F61BAF">
        <w:t xml:space="preserve"> </w:t>
      </w:r>
      <w:r w:rsidR="009D1DDE" w:rsidRPr="00F61BAF">
        <w:t xml:space="preserve">the </w:t>
      </w:r>
      <w:r w:rsidR="008137D7" w:rsidRPr="00F61BAF">
        <w:t>CAPTCH</w:t>
      </w:r>
      <w:r w:rsidR="00475340" w:rsidRPr="00F61BAF">
        <w:t>A</w:t>
      </w:r>
      <w:bookmarkEnd w:id="15"/>
      <w:r w:rsidR="00475340" w:rsidRPr="00F61BAF">
        <w:t xml:space="preserve"> </w:t>
      </w:r>
    </w:p>
    <w:p w14:paraId="0CAA7FCC" w14:textId="59BF857C" w:rsidR="009D1DDE" w:rsidRPr="00C33458" w:rsidRDefault="009D1DDE" w:rsidP="00D55537">
      <w:pPr>
        <w:pStyle w:val="BodyCaptcha"/>
        <w:rPr>
          <w:color w:val="263673"/>
          <w:sz w:val="22"/>
          <w:szCs w:val="22"/>
        </w:rPr>
      </w:pPr>
      <w:r w:rsidRPr="00C33458">
        <w:t xml:space="preserve">The request for reloading </w:t>
      </w:r>
      <w:r w:rsidR="00F61BAF">
        <w:t>CAPTCHA</w:t>
      </w:r>
      <w:r w:rsidRPr="00C33458">
        <w:t xml:space="preserve"> may look like </w:t>
      </w:r>
      <w:r w:rsidR="00FB5AF2" w:rsidRPr="00C33458">
        <w:t>this:</w:t>
      </w:r>
      <w:r w:rsidRPr="00C33458">
        <w:rPr>
          <w:color w:val="263673"/>
          <w:sz w:val="22"/>
          <w:szCs w:val="22"/>
        </w:rPr>
        <w:t xml:space="preserve"> </w:t>
      </w:r>
    </w:p>
    <w:p w14:paraId="79D3C77D" w14:textId="2FB6ADE2" w:rsidR="009D1DDE" w:rsidRPr="00C33458" w:rsidRDefault="009D1DDE" w:rsidP="009D1DDE">
      <w:pPr>
        <w:pStyle w:val="HTMLPreformatted"/>
        <w:shd w:val="clear" w:color="auto" w:fill="FFFFFF"/>
        <w:rPr>
          <w:rFonts w:ascii="Verdana" w:hAnsi="Verdana"/>
          <w:color w:val="263673"/>
          <w:sz w:val="22"/>
          <w:szCs w:val="22"/>
          <w:lang w:val="en-GB"/>
        </w:rPr>
      </w:pPr>
      <w:r w:rsidRPr="00C33458">
        <w:rPr>
          <w:noProof/>
          <w:lang w:val="en-GB"/>
        </w:rPr>
        <w:drawing>
          <wp:inline distT="0" distB="0" distL="0" distR="0" wp14:anchorId="223266A7" wp14:editId="0F0A5221">
            <wp:extent cx="5760084" cy="375920"/>
            <wp:effectExtent l="0" t="0" r="0" b="5080"/>
            <wp:docPr id="205751176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pic:nvPicPr>
                  <pic:blipFill>
                    <a:blip r:embed="rId25">
                      <a:extLst>
                        <a:ext uri="{28A0092B-C50C-407E-A947-70E740481C1C}">
                          <a14:useLocalDpi xmlns:a14="http://schemas.microsoft.com/office/drawing/2010/main" val="0"/>
                        </a:ext>
                      </a:extLst>
                    </a:blip>
                    <a:stretch>
                      <a:fillRect/>
                    </a:stretch>
                  </pic:blipFill>
                  <pic:spPr>
                    <a:xfrm>
                      <a:off x="0" y="0"/>
                      <a:ext cx="5760084" cy="375920"/>
                    </a:xfrm>
                    <a:prstGeom prst="rect">
                      <a:avLst/>
                    </a:prstGeom>
                  </pic:spPr>
                </pic:pic>
              </a:graphicData>
            </a:graphic>
          </wp:inline>
        </w:drawing>
      </w:r>
    </w:p>
    <w:p w14:paraId="0E39827C" w14:textId="16023C3D" w:rsidR="009D1DDE" w:rsidRPr="00C33458" w:rsidRDefault="009D1DDE" w:rsidP="009D1DDE">
      <w:pPr>
        <w:pStyle w:val="HTMLPreformatted"/>
        <w:shd w:val="clear" w:color="auto" w:fill="FFFFFF"/>
        <w:rPr>
          <w:rFonts w:ascii="Verdana" w:hAnsi="Verdana"/>
          <w:color w:val="263673"/>
          <w:sz w:val="22"/>
          <w:szCs w:val="22"/>
          <w:lang w:val="en-GB"/>
        </w:rPr>
      </w:pPr>
    </w:p>
    <w:p w14:paraId="6ECDAF2C" w14:textId="77777777" w:rsidR="009D1DDE" w:rsidRPr="00C33458" w:rsidRDefault="009D1DDE" w:rsidP="009D1DDE">
      <w:pPr>
        <w:pStyle w:val="HTMLPreformatted"/>
        <w:shd w:val="clear" w:color="auto" w:fill="FFFFFF"/>
        <w:rPr>
          <w:rFonts w:ascii="Verdana" w:hAnsi="Verdana"/>
          <w:color w:val="263673"/>
          <w:sz w:val="22"/>
          <w:szCs w:val="22"/>
          <w:lang w:val="en-GB"/>
        </w:rPr>
      </w:pPr>
    </w:p>
    <w:p w14:paraId="7BF9158A" w14:textId="3C110E6A" w:rsidR="009D1DDE" w:rsidRPr="007C469D" w:rsidRDefault="00FB5AF2" w:rsidP="004A35A7">
      <w:pPr>
        <w:pStyle w:val="BodyCaptcha"/>
        <w:jc w:val="left"/>
        <w:rPr>
          <w:rFonts w:ascii="Courier New" w:hAnsi="Courier New" w:cs="Courier New"/>
        </w:rPr>
      </w:pPr>
      <w:r w:rsidRPr="00C33458">
        <w:t>Example:</w:t>
      </w:r>
      <w:r w:rsidR="004A1967" w:rsidRPr="00C33458">
        <w:t xml:space="preserve"> </w:t>
      </w:r>
      <w:r w:rsidR="007C469D">
        <w:br/>
      </w:r>
      <w:r w:rsidR="004A1967" w:rsidRPr="007C469D">
        <w:rPr>
          <w:rFonts w:ascii="Courier New" w:hAnsi="Courier New" w:cs="Courier New"/>
        </w:rPr>
        <w:t>curl -X GET "http://localhost:8080/api/reloadCaptchaImg/h2e7ofq3htb3efkptarlj889ht " -H "accept: */*"</w:t>
      </w:r>
    </w:p>
    <w:p w14:paraId="21C28587" w14:textId="3FD0BD63" w:rsidR="004A1967" w:rsidRPr="007007C8" w:rsidRDefault="004A1967" w:rsidP="004C7D73">
      <w:pPr>
        <w:pStyle w:val="BodyCaptcha"/>
        <w:spacing w:after="0"/>
        <w:jc w:val="left"/>
        <w:rPr>
          <w:rFonts w:ascii="Courier New" w:hAnsi="Courier New" w:cs="Courier New"/>
        </w:rPr>
      </w:pPr>
      <w:r w:rsidRPr="00C33458">
        <w:t xml:space="preserve">The Response will </w:t>
      </w:r>
      <w:r w:rsidR="00FB5AF2" w:rsidRPr="00C33458">
        <w:t>be:</w:t>
      </w:r>
      <w:r w:rsidRPr="00C33458">
        <w:t xml:space="preserve"> </w:t>
      </w:r>
      <w:r w:rsidR="007C469D">
        <w:br/>
      </w:r>
      <w:r w:rsidRPr="007007C8">
        <w:rPr>
          <w:rFonts w:ascii="Courier New" w:hAnsi="Courier New" w:cs="Courier New"/>
        </w:rPr>
        <w:t>{</w:t>
      </w:r>
    </w:p>
    <w:p w14:paraId="3E894630" w14:textId="2937FB96" w:rsidR="004A1967" w:rsidRPr="007007C8" w:rsidRDefault="004A1967" w:rsidP="004C7D73">
      <w:pPr>
        <w:pStyle w:val="BodyCaptcha"/>
        <w:spacing w:after="0"/>
        <w:jc w:val="left"/>
        <w:rPr>
          <w:rFonts w:ascii="Courier New" w:hAnsi="Courier New" w:cs="Courier New"/>
        </w:rPr>
      </w:pPr>
      <w:r w:rsidRPr="007007C8">
        <w:rPr>
          <w:rFonts w:ascii="Courier New" w:hAnsi="Courier New" w:cs="Courier New"/>
        </w:rPr>
        <w:t>"</w:t>
      </w:r>
      <w:proofErr w:type="spellStart"/>
      <w:r w:rsidRPr="007007C8">
        <w:rPr>
          <w:rFonts w:ascii="Courier New" w:hAnsi="Courier New" w:cs="Courier New"/>
          <w:lang w:eastAsia="fr-FR"/>
        </w:rPr>
        <w:t>captchaId</w:t>
      </w:r>
      <w:proofErr w:type="spellEnd"/>
      <w:r w:rsidRPr="007007C8">
        <w:rPr>
          <w:rFonts w:ascii="Courier New" w:hAnsi="Courier New" w:cs="Courier New"/>
          <w:lang w:eastAsia="fr-FR"/>
        </w:rPr>
        <w:t xml:space="preserve"> </w:t>
      </w:r>
      <w:r w:rsidRPr="007007C8">
        <w:rPr>
          <w:rFonts w:ascii="Courier New" w:hAnsi="Courier New" w:cs="Courier New"/>
        </w:rPr>
        <w:t>": "</w:t>
      </w:r>
      <w:r w:rsidRPr="007007C8">
        <w:rPr>
          <w:rFonts w:ascii="Courier New" w:hAnsi="Courier New" w:cs="Courier New"/>
          <w:lang w:eastAsia="fr-FR"/>
        </w:rPr>
        <w:t xml:space="preserve">the ID of the new </w:t>
      </w:r>
      <w:r w:rsidR="00B82164" w:rsidRPr="007007C8">
        <w:rPr>
          <w:rFonts w:ascii="Courier New" w:hAnsi="Courier New" w:cs="Courier New"/>
          <w:lang w:eastAsia="fr-FR"/>
        </w:rPr>
        <w:t>CAPTCHA</w:t>
      </w:r>
      <w:r w:rsidRPr="007007C8">
        <w:rPr>
          <w:rFonts w:ascii="Courier New" w:hAnsi="Courier New" w:cs="Courier New"/>
        </w:rPr>
        <w:t xml:space="preserve">", </w:t>
      </w:r>
    </w:p>
    <w:p w14:paraId="17326D92" w14:textId="60CABF5F" w:rsidR="004A1967" w:rsidRPr="007007C8" w:rsidRDefault="004A1967" w:rsidP="004C7D73">
      <w:pPr>
        <w:pStyle w:val="BodyCaptcha"/>
        <w:spacing w:after="0"/>
        <w:jc w:val="left"/>
        <w:rPr>
          <w:rFonts w:ascii="Courier New" w:hAnsi="Courier New" w:cs="Courier New"/>
          <w:color w:val="000000"/>
        </w:rPr>
      </w:pPr>
      <w:r w:rsidRPr="007007C8">
        <w:rPr>
          <w:rFonts w:ascii="Courier New" w:hAnsi="Courier New" w:cs="Courier New"/>
        </w:rPr>
        <w:t>"</w:t>
      </w:r>
      <w:proofErr w:type="spellStart"/>
      <w:r w:rsidRPr="007007C8">
        <w:rPr>
          <w:rFonts w:ascii="Courier New" w:hAnsi="Courier New" w:cs="Courier New"/>
        </w:rPr>
        <w:t>captchaImg</w:t>
      </w:r>
      <w:proofErr w:type="spellEnd"/>
      <w:r w:rsidRPr="007007C8">
        <w:rPr>
          <w:rFonts w:ascii="Courier New" w:hAnsi="Courier New" w:cs="Courier New"/>
        </w:rPr>
        <w:t xml:space="preserve"> </w:t>
      </w:r>
      <w:r w:rsidR="00FB5AF2" w:rsidRPr="007007C8">
        <w:rPr>
          <w:rFonts w:ascii="Courier New" w:hAnsi="Courier New" w:cs="Courier New"/>
        </w:rPr>
        <w:t>“:</w:t>
      </w:r>
      <w:r w:rsidRPr="007007C8">
        <w:rPr>
          <w:rFonts w:ascii="Courier New" w:hAnsi="Courier New" w:cs="Courier New"/>
        </w:rPr>
        <w:t xml:space="preserve"> </w:t>
      </w:r>
      <w:r w:rsidR="00FB5AF2" w:rsidRPr="007007C8">
        <w:rPr>
          <w:rFonts w:ascii="Courier New" w:hAnsi="Courier New" w:cs="Courier New"/>
          <w:b/>
          <w:bCs/>
          <w:color w:val="008000"/>
        </w:rPr>
        <w:t>data: image</w:t>
      </w:r>
      <w:r w:rsidRPr="007007C8">
        <w:rPr>
          <w:rFonts w:ascii="Courier New" w:hAnsi="Courier New" w:cs="Courier New"/>
          <w:b/>
          <w:bCs/>
          <w:color w:val="008000"/>
        </w:rPr>
        <w:t>/</w:t>
      </w:r>
      <w:proofErr w:type="gramStart"/>
      <w:r w:rsidRPr="007007C8">
        <w:rPr>
          <w:rFonts w:ascii="Courier New" w:hAnsi="Courier New" w:cs="Courier New"/>
          <w:b/>
          <w:bCs/>
          <w:color w:val="008000"/>
        </w:rPr>
        <w:t>png;base</w:t>
      </w:r>
      <w:proofErr w:type="gramEnd"/>
      <w:r w:rsidRPr="007007C8">
        <w:rPr>
          <w:rFonts w:ascii="Courier New" w:hAnsi="Courier New" w:cs="Courier New"/>
          <w:b/>
          <w:bCs/>
          <w:color w:val="008000"/>
        </w:rPr>
        <w:t>64</w:t>
      </w:r>
    </w:p>
    <w:p w14:paraId="23A2BB0E" w14:textId="6CA7C58E" w:rsidR="009D1DDE" w:rsidRDefault="004A1967" w:rsidP="0059750B">
      <w:pPr>
        <w:pStyle w:val="BodyCaptcha"/>
        <w:spacing w:after="0"/>
        <w:jc w:val="left"/>
        <w:rPr>
          <w:rFonts w:ascii="Courier New" w:hAnsi="Courier New" w:cs="Courier New"/>
        </w:rPr>
      </w:pPr>
      <w:r w:rsidRPr="007007C8">
        <w:rPr>
          <w:rFonts w:ascii="Courier New" w:hAnsi="Courier New" w:cs="Courier New"/>
        </w:rPr>
        <w:t>}</w:t>
      </w:r>
    </w:p>
    <w:p w14:paraId="7B52BCB0" w14:textId="301D9F8E" w:rsidR="0059750B" w:rsidRDefault="0059750B" w:rsidP="0059750B">
      <w:pPr>
        <w:pStyle w:val="BodyCaptcha"/>
        <w:spacing w:after="0"/>
        <w:jc w:val="left"/>
        <w:rPr>
          <w:rFonts w:ascii="Courier New" w:hAnsi="Courier New" w:cs="Courier New"/>
        </w:rPr>
      </w:pPr>
    </w:p>
    <w:p w14:paraId="7B7EC88C" w14:textId="77777777" w:rsidR="0059750B" w:rsidRPr="0059750B" w:rsidRDefault="0059750B" w:rsidP="0059750B">
      <w:pPr>
        <w:pStyle w:val="BodyCaptcha"/>
        <w:spacing w:after="0"/>
        <w:jc w:val="left"/>
        <w:rPr>
          <w:rFonts w:ascii="Courier New" w:hAnsi="Courier New" w:cs="Courier New"/>
        </w:rPr>
      </w:pPr>
    </w:p>
    <w:p w14:paraId="38434F16" w14:textId="77753F1C" w:rsidR="009D1DDE" w:rsidRPr="00AE6E6A" w:rsidRDefault="009D1DDE" w:rsidP="00AE6E6A">
      <w:pPr>
        <w:pStyle w:val="SubSubtitle"/>
        <w:tabs>
          <w:tab w:val="clear" w:pos="480"/>
          <w:tab w:val="num" w:pos="2421"/>
        </w:tabs>
        <w:rPr>
          <w:color w:val="000000"/>
        </w:rPr>
      </w:pPr>
      <w:r w:rsidRPr="00C33458">
        <w:t xml:space="preserve"> </w:t>
      </w:r>
      <w:bookmarkStart w:id="16" w:name="_Toc46935641"/>
      <w:r w:rsidRPr="00C33458">
        <w:t xml:space="preserve">Validate the </w:t>
      </w:r>
      <w:r w:rsidR="008137D7" w:rsidRPr="00C33458">
        <w:t>CAPTCHA</w:t>
      </w:r>
      <w:bookmarkEnd w:id="16"/>
      <w:r w:rsidR="008137D7" w:rsidRPr="00C33458">
        <w:t xml:space="preserve"> </w:t>
      </w:r>
    </w:p>
    <w:p w14:paraId="0B445CCF" w14:textId="692CE729" w:rsidR="000044F7" w:rsidRPr="00980A0C" w:rsidRDefault="004A1967" w:rsidP="00980A0C">
      <w:pPr>
        <w:pStyle w:val="HTMLPreformatted"/>
        <w:shd w:val="clear" w:color="auto" w:fill="FFFFFF"/>
        <w:rPr>
          <w:rFonts w:ascii="Verdana" w:hAnsi="Verdana"/>
          <w:color w:val="263673"/>
          <w:sz w:val="22"/>
          <w:szCs w:val="22"/>
          <w:lang w:val="en-GB"/>
        </w:rPr>
      </w:pPr>
      <w:r w:rsidRPr="00C33458">
        <w:rPr>
          <w:noProof/>
          <w:lang w:val="en-GB"/>
        </w:rPr>
        <w:drawing>
          <wp:inline distT="0" distB="0" distL="0" distR="0" wp14:anchorId="2570B618" wp14:editId="708B1CBE">
            <wp:extent cx="5760084" cy="401955"/>
            <wp:effectExtent l="0" t="0" r="0" b="0"/>
            <wp:docPr id="86784849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pic:nvPicPr>
                  <pic:blipFill>
                    <a:blip r:embed="rId26">
                      <a:extLst>
                        <a:ext uri="{28A0092B-C50C-407E-A947-70E740481C1C}">
                          <a14:useLocalDpi xmlns:a14="http://schemas.microsoft.com/office/drawing/2010/main" val="0"/>
                        </a:ext>
                      </a:extLst>
                    </a:blip>
                    <a:stretch>
                      <a:fillRect/>
                    </a:stretch>
                  </pic:blipFill>
                  <pic:spPr>
                    <a:xfrm>
                      <a:off x="0" y="0"/>
                      <a:ext cx="5760084" cy="401955"/>
                    </a:xfrm>
                    <a:prstGeom prst="rect">
                      <a:avLst/>
                    </a:prstGeom>
                  </pic:spPr>
                </pic:pic>
              </a:graphicData>
            </a:graphic>
          </wp:inline>
        </w:drawing>
      </w:r>
      <w:bookmarkStart w:id="17" w:name="_Toc40878506"/>
      <w:bookmarkEnd w:id="17"/>
      <w:r w:rsidR="00980A0C">
        <w:rPr>
          <w:lang w:val="en-GB"/>
        </w:rPr>
        <w:br/>
      </w:r>
      <w:r w:rsidR="00886985" w:rsidRPr="00C33458">
        <w:rPr>
          <w:lang w:val="en-GB"/>
        </w:rPr>
        <w:t xml:space="preserve"> </w:t>
      </w:r>
      <w:r w:rsidR="00980A0C">
        <w:rPr>
          <w:lang w:val="en-GB"/>
        </w:rPr>
        <w:br/>
      </w:r>
    </w:p>
    <w:p w14:paraId="2EDB81D5" w14:textId="2ED26866" w:rsidR="00482644" w:rsidRPr="00C33458" w:rsidRDefault="00FF6E18">
      <w:pPr>
        <w:pStyle w:val="Heading1"/>
      </w:pPr>
      <w:bookmarkStart w:id="18" w:name="_Toc46935642"/>
      <w:r w:rsidRPr="00C33458">
        <w:t>Deployment</w:t>
      </w:r>
      <w:bookmarkEnd w:id="18"/>
    </w:p>
    <w:p w14:paraId="2E94531C" w14:textId="43EBBA8D" w:rsidR="00E35DD1" w:rsidRPr="00C33458" w:rsidRDefault="00592CB9" w:rsidP="00592CB9">
      <w:pPr>
        <w:pStyle w:val="BodyCaptcha"/>
      </w:pPr>
      <w:r w:rsidRPr="00C33458">
        <w:t xml:space="preserve">EU CAPTCHA is </w:t>
      </w:r>
      <w:r w:rsidR="009F2E4B">
        <w:t xml:space="preserve">a lightweight application and </w:t>
      </w:r>
      <w:r w:rsidR="00273B5A">
        <w:t>easy to deploy</w:t>
      </w:r>
      <w:r w:rsidR="000472F8" w:rsidRPr="00C33458">
        <w:t>.</w:t>
      </w:r>
      <w:r w:rsidR="00A9307C" w:rsidRPr="00C33458">
        <w:t xml:space="preserve"> </w:t>
      </w:r>
      <w:r w:rsidR="00AD0C0B">
        <w:t>An</w:t>
      </w:r>
      <w:r w:rsidR="00A9307C" w:rsidRPr="00C33458">
        <w:t xml:space="preserve"> Apache Tomcat server gives us multiple ways to deploy a </w:t>
      </w:r>
      <w:r w:rsidR="00B3551D">
        <w:t>WAR</w:t>
      </w:r>
      <w:r w:rsidR="00B00981" w:rsidRPr="00B00981">
        <w:rPr>
          <w:lang w:eastAsia="en-US"/>
        </w:rPr>
        <w:t xml:space="preserve"> </w:t>
      </w:r>
      <w:r w:rsidR="00B00981">
        <w:rPr>
          <w:lang w:eastAsia="en-US"/>
        </w:rPr>
        <w:t>(</w:t>
      </w:r>
      <w:r w:rsidR="00B00981" w:rsidRPr="00C33458">
        <w:rPr>
          <w:rStyle w:val="BodyCaptchaChar"/>
          <w:lang w:eastAsia="en-US"/>
        </w:rPr>
        <w:t>Web Archive</w:t>
      </w:r>
      <w:r w:rsidR="00B00981">
        <w:t>)</w:t>
      </w:r>
      <w:r w:rsidR="007F29EC" w:rsidRPr="00C33458">
        <w:t xml:space="preserve">. This is the </w:t>
      </w:r>
      <w:r w:rsidR="00F6305D">
        <w:t>default</w:t>
      </w:r>
      <w:r w:rsidR="007F29EC" w:rsidRPr="00C33458">
        <w:t xml:space="preserve"> file when the code </w:t>
      </w:r>
      <w:r w:rsidR="0019406E">
        <w:t xml:space="preserve">is compiled </w:t>
      </w:r>
      <w:r w:rsidR="007F29EC" w:rsidRPr="00C33458">
        <w:t>from the EU CAPTCHA project</w:t>
      </w:r>
      <w:r w:rsidR="0019406E">
        <w:t xml:space="preserve">. This </w:t>
      </w:r>
      <w:r w:rsidR="007F29EC" w:rsidRPr="00C33458">
        <w:t>can be downloaded from</w:t>
      </w:r>
      <w:r w:rsidR="005020AB">
        <w:t xml:space="preserve"> </w:t>
      </w:r>
      <w:hyperlink r:id="rId27" w:history="1">
        <w:r w:rsidR="005020AB" w:rsidRPr="00EA13AA">
          <w:rPr>
            <w:rStyle w:val="Hyperlink"/>
          </w:rPr>
          <w:t>https://github.com/pwc-technology-be/eu-captcha</w:t>
        </w:r>
      </w:hyperlink>
      <w:r w:rsidR="005020AB">
        <w:t xml:space="preserve"> </w:t>
      </w:r>
      <w:bookmarkStart w:id="19" w:name="_GoBack"/>
      <w:bookmarkEnd w:id="19"/>
    </w:p>
    <w:p w14:paraId="123489CE" w14:textId="7C302E8D" w:rsidR="00652B3B" w:rsidRPr="00C33458" w:rsidRDefault="00007E5D" w:rsidP="004A35A7">
      <w:pPr>
        <w:pStyle w:val="Heading2"/>
        <w:rPr>
          <w:lang w:val="en-GB"/>
        </w:rPr>
      </w:pPr>
      <w:bookmarkStart w:id="20" w:name="_Toc46935643"/>
      <w:r w:rsidRPr="00C33458">
        <w:rPr>
          <w:lang w:val="en-GB"/>
        </w:rPr>
        <w:t>Deploy by copying a</w:t>
      </w:r>
      <w:r w:rsidR="00C12651" w:rsidRPr="00C33458">
        <w:rPr>
          <w:lang w:val="en-GB"/>
        </w:rPr>
        <w:t>rchive:</w:t>
      </w:r>
      <w:bookmarkEnd w:id="20"/>
    </w:p>
    <w:p w14:paraId="1D2A47BB" w14:textId="29DBE183" w:rsidR="00412EE3" w:rsidRPr="00C33458" w:rsidRDefault="004E15E2" w:rsidP="004A35A7">
      <w:pPr>
        <w:pStyle w:val="BodyCaptcha"/>
      </w:pPr>
      <w:r>
        <w:t>T</w:t>
      </w:r>
      <w:r w:rsidR="00412EE3" w:rsidRPr="00C33458">
        <w:t>o deploy</w:t>
      </w:r>
      <w:r>
        <w:t>,</w:t>
      </w:r>
      <w:r w:rsidR="00412EE3" w:rsidRPr="00C33458">
        <w:t xml:space="preserve"> </w:t>
      </w:r>
      <w:r w:rsidR="00F51BA1">
        <w:t>it is recommended to</w:t>
      </w:r>
      <w:r w:rsidR="00412EE3" w:rsidRPr="00C33458">
        <w:t xml:space="preserve"> drop</w:t>
      </w:r>
      <w:r w:rsidR="00AD0C0B">
        <w:t xml:space="preserve"> the WAR file</w:t>
      </w:r>
      <w:r w:rsidR="00412EE3" w:rsidRPr="00C33458">
        <w:t xml:space="preserve"> into t</w:t>
      </w:r>
      <w:r w:rsidR="00412EE3" w:rsidRPr="00C33DFE">
        <w:t>he </w:t>
      </w:r>
      <w:r w:rsidR="00412EE3" w:rsidRPr="00C33DFE">
        <w:rPr>
          <w:i/>
          <w:iCs/>
        </w:rPr>
        <w:t>$CATALINA_HOME\</w:t>
      </w:r>
      <w:proofErr w:type="spellStart"/>
      <w:r w:rsidR="00412EE3" w:rsidRPr="00C33DFE">
        <w:rPr>
          <w:i/>
          <w:iCs/>
        </w:rPr>
        <w:t>webapps</w:t>
      </w:r>
      <w:proofErr w:type="spellEnd"/>
      <w:r w:rsidR="00412EE3" w:rsidRPr="00C33DFE">
        <w:t> directo</w:t>
      </w:r>
      <w:r w:rsidR="00412EE3" w:rsidRPr="00C33458">
        <w:t>ry of any Tomcat instance. If the instance is running, the deployment will start instantly as Tomcat unpacks the archive and configures its context path.</w:t>
      </w:r>
    </w:p>
    <w:p w14:paraId="5F76C90A" w14:textId="1E0414E5" w:rsidR="00412EE3" w:rsidRPr="00C33458" w:rsidRDefault="00412EE3" w:rsidP="00592CB9">
      <w:pPr>
        <w:pStyle w:val="BodyCaptcha"/>
      </w:pPr>
      <w:r w:rsidRPr="00C33458">
        <w:t>If the instance is not running, then the server will deploy the project the next time it is started.</w:t>
      </w:r>
    </w:p>
    <w:p w14:paraId="4DF63D10" w14:textId="767D113A" w:rsidR="00C12651" w:rsidRPr="00C33458" w:rsidRDefault="00C12651" w:rsidP="00412EE3">
      <w:pPr>
        <w:pStyle w:val="Heading2"/>
        <w:rPr>
          <w:lang w:val="en-GB"/>
        </w:rPr>
      </w:pPr>
      <w:bookmarkStart w:id="21" w:name="_Toc46935644"/>
      <w:r w:rsidRPr="00C33458">
        <w:rPr>
          <w:lang w:val="en-GB"/>
        </w:rPr>
        <w:lastRenderedPageBreak/>
        <w:t>Deploy from Tomcat Manager</w:t>
      </w:r>
      <w:bookmarkEnd w:id="21"/>
    </w:p>
    <w:p w14:paraId="241BC31C" w14:textId="2239B35A" w:rsidR="000B71F2" w:rsidRPr="00C33458" w:rsidRDefault="00252CD5" w:rsidP="004A35A7">
      <w:pPr>
        <w:pStyle w:val="BodyCaptcha"/>
      </w:pPr>
      <w:r>
        <w:t xml:space="preserve">Before continuing, make sure to </w:t>
      </w:r>
      <w:r w:rsidR="000B71F2" w:rsidRPr="00C33458">
        <w:t xml:space="preserve">have </w:t>
      </w:r>
      <w:r>
        <w:t>obtained the</w:t>
      </w:r>
      <w:r w:rsidR="000B71F2" w:rsidRPr="00C33458">
        <w:t xml:space="preserve"> WAR file</w:t>
      </w:r>
      <w:r>
        <w:t xml:space="preserve">. </w:t>
      </w:r>
      <w:r w:rsidR="004F495B">
        <w:t>To</w:t>
      </w:r>
      <w:r w:rsidR="003F3FE8">
        <w:t xml:space="preserve"> continue</w:t>
      </w:r>
      <w:r w:rsidR="004F495B">
        <w:t xml:space="preserve"> </w:t>
      </w:r>
      <w:r w:rsidR="000B71F2" w:rsidRPr="00C33458">
        <w:t>deploy</w:t>
      </w:r>
      <w:r w:rsidR="003F3FE8">
        <w:t>ing</w:t>
      </w:r>
      <w:r w:rsidR="001639CF">
        <w:t xml:space="preserve"> EU CAPTCHA,</w:t>
      </w:r>
      <w:r w:rsidR="004F495B">
        <w:t xml:space="preserve"> </w:t>
      </w:r>
      <w:r w:rsidR="00FA4521">
        <w:t>it is recommended</w:t>
      </w:r>
      <w:r w:rsidR="003F3FE8">
        <w:t xml:space="preserve"> to use th</w:t>
      </w:r>
      <w:r w:rsidR="000B71F2" w:rsidRPr="00C33458">
        <w:t xml:space="preserve">e </w:t>
      </w:r>
      <w:r w:rsidR="00A76847">
        <w:t>manager</w:t>
      </w:r>
      <w:r w:rsidR="000B71F2" w:rsidRPr="00C33458">
        <w:t xml:space="preserve"> dashboard. You can access the manager dashboard by visiting </w:t>
      </w:r>
      <w:r w:rsidR="000B71F2" w:rsidRPr="007343B1">
        <w:rPr>
          <w:rStyle w:val="Emphasis"/>
        </w:rPr>
        <w:t>http://localhost:8080/manager</w:t>
      </w:r>
      <w:r w:rsidR="000B71F2" w:rsidRPr="00C33458">
        <w:t>.</w:t>
      </w:r>
    </w:p>
    <w:p w14:paraId="7EA490F2" w14:textId="6B4A60CB" w:rsidR="000B71F2" w:rsidRPr="00C33458" w:rsidRDefault="000B71F2" w:rsidP="004A35A7">
      <w:pPr>
        <w:pStyle w:val="BodyCaptcha"/>
      </w:pPr>
      <w:r w:rsidRPr="00C33458">
        <w:t>The dashboard has five different sections: </w:t>
      </w:r>
      <w:r w:rsidRPr="00C33458">
        <w:rPr>
          <w:rStyle w:val="Emphasis"/>
          <w:i w:val="0"/>
          <w:iCs w:val="0"/>
        </w:rPr>
        <w:t>Manager</w:t>
      </w:r>
      <w:r w:rsidRPr="00C33458">
        <w:t>, </w:t>
      </w:r>
      <w:r w:rsidRPr="00C33458">
        <w:rPr>
          <w:rStyle w:val="Emphasis"/>
          <w:i w:val="0"/>
          <w:iCs w:val="0"/>
        </w:rPr>
        <w:t>Applications</w:t>
      </w:r>
      <w:r w:rsidRPr="00C33458">
        <w:t>, </w:t>
      </w:r>
      <w:r w:rsidRPr="00C33458">
        <w:rPr>
          <w:rStyle w:val="Emphasis"/>
          <w:i w:val="0"/>
          <w:iCs w:val="0"/>
        </w:rPr>
        <w:t>Deploy</w:t>
      </w:r>
      <w:r w:rsidRPr="00C33458">
        <w:t>, </w:t>
      </w:r>
      <w:r w:rsidRPr="00C33458">
        <w:rPr>
          <w:rStyle w:val="Emphasis"/>
          <w:i w:val="0"/>
          <w:iCs w:val="0"/>
        </w:rPr>
        <w:t>Diagnostics</w:t>
      </w:r>
      <w:r w:rsidRPr="00C33458">
        <w:t>, and </w:t>
      </w:r>
      <w:r w:rsidRPr="00C33458">
        <w:rPr>
          <w:rStyle w:val="Emphasis"/>
          <w:i w:val="0"/>
          <w:iCs w:val="0"/>
        </w:rPr>
        <w:t>Server Information. </w:t>
      </w:r>
      <w:r w:rsidRPr="00C33458">
        <w:t>If you go to the </w:t>
      </w:r>
      <w:r w:rsidRPr="00C33458">
        <w:rPr>
          <w:rStyle w:val="Emphasis"/>
          <w:i w:val="0"/>
          <w:iCs w:val="0"/>
        </w:rPr>
        <w:t>Deploy</w:t>
      </w:r>
      <w:r w:rsidRPr="00C33458">
        <w:t> section, you will find two subsections.</w:t>
      </w:r>
      <w:r w:rsidR="003F3FE8">
        <w:t xml:space="preserve"> These are explained below.</w:t>
      </w:r>
    </w:p>
    <w:p w14:paraId="701FB212" w14:textId="587809BB" w:rsidR="00323821" w:rsidRPr="009872D5" w:rsidRDefault="00323821" w:rsidP="009872D5">
      <w:pPr>
        <w:pStyle w:val="Heading3"/>
        <w:numPr>
          <w:ilvl w:val="2"/>
          <w:numId w:val="3"/>
        </w:numPr>
        <w:rPr>
          <w:rStyle w:val="Strong"/>
          <w:b/>
          <w:bCs w:val="0"/>
        </w:rPr>
      </w:pPr>
      <w:bookmarkStart w:id="22" w:name="_Toc46935645"/>
      <w:r w:rsidRPr="00C33458">
        <w:rPr>
          <w:rStyle w:val="Strong"/>
          <w:b/>
          <w:bCs w:val="0"/>
        </w:rPr>
        <w:t>Deploy Directory or WAR File Located on Server</w:t>
      </w:r>
      <w:bookmarkEnd w:id="22"/>
    </w:p>
    <w:p w14:paraId="7F09F480" w14:textId="4686BF00" w:rsidR="00591C49" w:rsidRPr="00C33458" w:rsidRDefault="00AA0883" w:rsidP="004A35A7">
      <w:pPr>
        <w:pStyle w:val="BodyCaptcha"/>
      </w:pPr>
      <w:r>
        <w:t>Assuming</w:t>
      </w:r>
      <w:r w:rsidR="00591C49" w:rsidRPr="00C33458">
        <w:t xml:space="preserve"> the WAR file is located on the server where the Tomcat instance is running, </w:t>
      </w:r>
      <w:r w:rsidR="00630BD2">
        <w:t xml:space="preserve">please </w:t>
      </w:r>
      <w:r w:rsidR="00591C49" w:rsidRPr="00C33458">
        <w:t xml:space="preserve">fill </w:t>
      </w:r>
      <w:r w:rsidR="00630BD2">
        <w:t xml:space="preserve">in </w:t>
      </w:r>
      <w:r w:rsidR="00591C49" w:rsidRPr="00C33458">
        <w:t>the required </w:t>
      </w:r>
      <w:r w:rsidR="00591C49" w:rsidRPr="00C33458">
        <w:rPr>
          <w:i/>
          <w:iCs/>
        </w:rPr>
        <w:t>Context Path</w:t>
      </w:r>
      <w:r w:rsidR="00591C49" w:rsidRPr="00C33458">
        <w:t> field preceded by a forward slash “/”.</w:t>
      </w:r>
      <w:r w:rsidR="008A7887">
        <w:t xml:space="preserve"> To be able to access the</w:t>
      </w:r>
      <w:r w:rsidR="00591C49" w:rsidRPr="00C33458">
        <w:t xml:space="preserve"> web application</w:t>
      </w:r>
      <w:r w:rsidR="008A7887">
        <w:t xml:space="preserve"> </w:t>
      </w:r>
      <w:r w:rsidR="00591C49" w:rsidRPr="00C33458">
        <w:t xml:space="preserve">from </w:t>
      </w:r>
      <w:r w:rsidR="008A7887">
        <w:t>a</w:t>
      </w:r>
      <w:r w:rsidR="00591C49" w:rsidRPr="00C33458">
        <w:t xml:space="preserve"> browser </w:t>
      </w:r>
      <w:r w:rsidR="008A7887">
        <w:t>using</w:t>
      </w:r>
      <w:r w:rsidR="00591C49" w:rsidRPr="00C33458">
        <w:t xml:space="preserve"> the URL </w:t>
      </w:r>
      <w:r w:rsidR="00591C49" w:rsidRPr="00C33458">
        <w:rPr>
          <w:i/>
          <w:iCs/>
        </w:rPr>
        <w:t>http://localhost:8080/EU-CAPTCHA</w:t>
      </w:r>
      <w:r w:rsidR="00591C49" w:rsidRPr="00C33458">
        <w:t xml:space="preserve">, </w:t>
      </w:r>
      <w:r w:rsidR="00A028A5">
        <w:t>the</w:t>
      </w:r>
      <w:r w:rsidR="00591C49" w:rsidRPr="00C33458">
        <w:t xml:space="preserve"> context path field </w:t>
      </w:r>
      <w:r w:rsidR="007E4BEC">
        <w:t>should be</w:t>
      </w:r>
      <w:r w:rsidR="00591C49" w:rsidRPr="00C33458">
        <w:t> </w:t>
      </w:r>
      <w:r w:rsidR="00591C49" w:rsidRPr="00C33458">
        <w:rPr>
          <w:i/>
          <w:iCs/>
        </w:rPr>
        <w:t>/EU-CAPTCHA.</w:t>
      </w:r>
    </w:p>
    <w:p w14:paraId="3BF5DCE5" w14:textId="159A3702" w:rsidR="00591C49" w:rsidRPr="00C33458" w:rsidRDefault="004A1620" w:rsidP="00D55537">
      <w:pPr>
        <w:shd w:val="clear" w:color="auto" w:fill="FFFFFF"/>
        <w:spacing w:after="150"/>
        <w:rPr>
          <w:rFonts w:ascii="raleway" w:hAnsi="raleway"/>
          <w:color w:val="333333"/>
          <w:sz w:val="27"/>
          <w:szCs w:val="27"/>
          <w:lang w:val="en-GB"/>
        </w:rPr>
      </w:pPr>
      <w:r>
        <w:rPr>
          <w:rStyle w:val="BodyCaptchaChar"/>
          <w:sz w:val="20"/>
        </w:rPr>
        <w:t>Next, skip the</w:t>
      </w:r>
      <w:r w:rsidR="00591C49" w:rsidRPr="00C33458">
        <w:rPr>
          <w:rStyle w:val="BodyCaptchaChar"/>
          <w:sz w:val="20"/>
        </w:rPr>
        <w:t xml:space="preserve"> XML Configuration file URL field and head over to the WAR or Directory URL field. </w:t>
      </w:r>
      <w:r w:rsidR="0070434C">
        <w:rPr>
          <w:rStyle w:val="BodyCaptchaChar"/>
          <w:sz w:val="20"/>
        </w:rPr>
        <w:t>In this section,</w:t>
      </w:r>
      <w:r w:rsidR="00591C49" w:rsidRPr="00C33458">
        <w:rPr>
          <w:rStyle w:val="BodyCaptchaChar"/>
          <w:sz w:val="20"/>
        </w:rPr>
        <w:t xml:space="preserve"> </w:t>
      </w:r>
      <w:r w:rsidR="00613029">
        <w:rPr>
          <w:rStyle w:val="BodyCaptchaChar"/>
          <w:sz w:val="20"/>
        </w:rPr>
        <w:t xml:space="preserve">it is required to </w:t>
      </w:r>
      <w:r w:rsidR="00591C49" w:rsidRPr="00C33458">
        <w:rPr>
          <w:rStyle w:val="BodyCaptchaChar"/>
          <w:sz w:val="20"/>
        </w:rPr>
        <w:t xml:space="preserve">enter the absolute URL to the </w:t>
      </w:r>
      <w:r w:rsidR="00B00981">
        <w:rPr>
          <w:rStyle w:val="BodyCaptchaChar"/>
          <w:sz w:val="20"/>
        </w:rPr>
        <w:t xml:space="preserve">WAR (Web </w:t>
      </w:r>
      <w:proofErr w:type="spellStart"/>
      <w:r w:rsidR="00B00981">
        <w:rPr>
          <w:rStyle w:val="BodyCaptchaChar"/>
          <w:sz w:val="20"/>
        </w:rPr>
        <w:t>ARchive</w:t>
      </w:r>
      <w:proofErr w:type="spellEnd"/>
      <w:r w:rsidR="00B00981">
        <w:rPr>
          <w:rStyle w:val="BodyCaptchaChar"/>
          <w:sz w:val="20"/>
        </w:rPr>
        <w:t>)</w:t>
      </w:r>
      <w:r w:rsidR="00591C49" w:rsidRPr="00C33458">
        <w:rPr>
          <w:rStyle w:val="BodyCaptchaChar"/>
          <w:sz w:val="20"/>
        </w:rPr>
        <w:t xml:space="preserve"> file as it appears on </w:t>
      </w:r>
      <w:r w:rsidR="00881547">
        <w:rPr>
          <w:rStyle w:val="BodyCaptchaChar"/>
          <w:sz w:val="20"/>
        </w:rPr>
        <w:t>the</w:t>
      </w:r>
      <w:r w:rsidR="00591C49" w:rsidRPr="00C33458">
        <w:rPr>
          <w:rStyle w:val="BodyCaptchaChar"/>
          <w:sz w:val="20"/>
        </w:rPr>
        <w:t xml:space="preserve"> server. </w:t>
      </w:r>
      <w:r w:rsidR="00613029">
        <w:rPr>
          <w:rStyle w:val="BodyCaptchaChar"/>
          <w:sz w:val="20"/>
        </w:rPr>
        <w:t>For example, if</w:t>
      </w:r>
      <w:r w:rsidR="00591C49" w:rsidRPr="00C33458">
        <w:rPr>
          <w:rStyle w:val="BodyCaptchaChar"/>
          <w:sz w:val="20"/>
        </w:rPr>
        <w:t xml:space="preserve"> </w:t>
      </w:r>
      <w:r w:rsidR="00881547">
        <w:rPr>
          <w:rStyle w:val="BodyCaptchaChar"/>
          <w:sz w:val="20"/>
        </w:rPr>
        <w:t>the</w:t>
      </w:r>
      <w:r w:rsidR="00591C49" w:rsidRPr="00C33458">
        <w:rPr>
          <w:rStyle w:val="BodyCaptchaChar"/>
          <w:sz w:val="20"/>
        </w:rPr>
        <w:t xml:space="preserve"> file's location</w:t>
      </w:r>
      <w:r w:rsidR="00591C49" w:rsidRPr="00C33458">
        <w:rPr>
          <w:rFonts w:ascii="raleway" w:hAnsi="raleway"/>
          <w:color w:val="333333"/>
          <w:sz w:val="27"/>
          <w:szCs w:val="27"/>
          <w:lang w:val="en-GB"/>
        </w:rPr>
        <w:t xml:space="preserve"> </w:t>
      </w:r>
      <w:r w:rsidR="00591C49" w:rsidRPr="00C33458">
        <w:rPr>
          <w:rStyle w:val="BodyCaptchaChar"/>
          <w:sz w:val="20"/>
        </w:rPr>
        <w:t>is </w:t>
      </w:r>
      <w:r w:rsidR="00591C49" w:rsidRPr="007343B1">
        <w:rPr>
          <w:rStyle w:val="BodyCaptchaChar"/>
          <w:i/>
          <w:iCs/>
          <w:sz w:val="20"/>
        </w:rPr>
        <w:t>C:/apps/EU-CAPTCHA.war</w:t>
      </w:r>
      <w:r w:rsidR="00591C49" w:rsidRPr="00C33458">
        <w:rPr>
          <w:rStyle w:val="BodyCaptchaChar"/>
          <w:sz w:val="20"/>
        </w:rPr>
        <w:t xml:space="preserve">, </w:t>
      </w:r>
      <w:r w:rsidR="000D1D52">
        <w:rPr>
          <w:rStyle w:val="BodyCaptchaChar"/>
          <w:sz w:val="20"/>
        </w:rPr>
        <w:t xml:space="preserve">you </w:t>
      </w:r>
      <w:r w:rsidR="00F312AB">
        <w:rPr>
          <w:rStyle w:val="BodyCaptchaChar"/>
          <w:sz w:val="20"/>
        </w:rPr>
        <w:t xml:space="preserve">should </w:t>
      </w:r>
      <w:r w:rsidR="00591C49" w:rsidRPr="00C33458">
        <w:rPr>
          <w:rStyle w:val="BodyCaptchaChar"/>
          <w:sz w:val="20"/>
        </w:rPr>
        <w:t xml:space="preserve">enter this location. Do not forget the </w:t>
      </w:r>
      <w:r w:rsidR="009726C3">
        <w:rPr>
          <w:rStyle w:val="BodyCaptchaChar"/>
          <w:sz w:val="20"/>
        </w:rPr>
        <w:t>.war</w:t>
      </w:r>
      <w:r w:rsidR="00591C49" w:rsidRPr="00C33458">
        <w:rPr>
          <w:rStyle w:val="BodyCaptchaChar"/>
          <w:sz w:val="20"/>
        </w:rPr>
        <w:t xml:space="preserve"> extension.</w:t>
      </w:r>
    </w:p>
    <w:p w14:paraId="6228038C" w14:textId="4BB6B366" w:rsidR="00591C49" w:rsidRPr="00C33458" w:rsidRDefault="00591C49" w:rsidP="00591C49">
      <w:pPr>
        <w:pStyle w:val="BodyCaptcha"/>
      </w:pPr>
      <w:r w:rsidRPr="00C33458">
        <w:t>Afte</w:t>
      </w:r>
      <w:r w:rsidR="00CA6B51">
        <w:t>rwards</w:t>
      </w:r>
      <w:r w:rsidRPr="00C33458">
        <w:t xml:space="preserve">, </w:t>
      </w:r>
      <w:r w:rsidR="00F312AB">
        <w:t xml:space="preserve">please </w:t>
      </w:r>
      <w:r w:rsidRPr="00C33458">
        <w:t>cli</w:t>
      </w:r>
      <w:r w:rsidR="00F312AB">
        <w:t xml:space="preserve">ck the </w:t>
      </w:r>
      <w:r w:rsidRPr="00C33458">
        <w:rPr>
          <w:i/>
          <w:iCs/>
        </w:rPr>
        <w:t>deploy</w:t>
      </w:r>
      <w:r w:rsidRPr="00C33458">
        <w:t xml:space="preserve"> button. The page will reload, and </w:t>
      </w:r>
      <w:r w:rsidR="00F312AB">
        <w:t>you</w:t>
      </w:r>
      <w:r w:rsidRPr="00C33458">
        <w:t xml:space="preserve"> should see the </w:t>
      </w:r>
      <w:r w:rsidR="00F312AB">
        <w:t xml:space="preserve">following </w:t>
      </w:r>
      <w:r w:rsidRPr="00C33458">
        <w:t>message</w:t>
      </w:r>
      <w:r w:rsidR="00F312AB">
        <w:t xml:space="preserve"> at the top of the page</w:t>
      </w:r>
      <w:r w:rsidR="00494ECC">
        <w:t>.</w:t>
      </w:r>
    </w:p>
    <w:p w14:paraId="65E95A62" w14:textId="7B845DD0" w:rsidR="00591C49" w:rsidRPr="00F312AB" w:rsidRDefault="00591C49" w:rsidP="004A35A7">
      <w:pPr>
        <w:pStyle w:val="BodyCaptcha"/>
        <w:rPr>
          <w:i/>
          <w:iCs/>
        </w:rPr>
      </w:pPr>
      <w:r w:rsidRPr="00F312AB">
        <w:rPr>
          <w:i/>
          <w:iCs/>
        </w:rPr>
        <w:t>OK</w:t>
      </w:r>
      <w:r w:rsidR="00FB645C" w:rsidRPr="00F312AB">
        <w:rPr>
          <w:i/>
          <w:iCs/>
        </w:rPr>
        <w:t xml:space="preserve"> – Deployed application at context path /EU-CAPTCHA</w:t>
      </w:r>
    </w:p>
    <w:p w14:paraId="54F733BC" w14:textId="16AE04E6" w:rsidR="00591C49" w:rsidRPr="00C33458" w:rsidRDefault="00591C49" w:rsidP="004A35A7">
      <w:pPr>
        <w:pStyle w:val="BodyCaptcha"/>
      </w:pPr>
      <w:r w:rsidRPr="00C33458">
        <w:t xml:space="preserve">Additionally, </w:t>
      </w:r>
      <w:r w:rsidR="009B0581">
        <w:t>the</w:t>
      </w:r>
      <w:r w:rsidRPr="00C33458">
        <w:t xml:space="preserve"> application should also appear in the </w:t>
      </w:r>
      <w:r w:rsidRPr="00C33458">
        <w:rPr>
          <w:i/>
          <w:iCs/>
        </w:rPr>
        <w:t>Applications</w:t>
      </w:r>
      <w:r w:rsidRPr="00C33458">
        <w:t> section of the page.</w:t>
      </w:r>
    </w:p>
    <w:p w14:paraId="39A805B5" w14:textId="77777777" w:rsidR="00423824" w:rsidRPr="00C33458" w:rsidRDefault="00423824" w:rsidP="004A35A7">
      <w:pPr>
        <w:pStyle w:val="Heading3"/>
        <w:numPr>
          <w:ilvl w:val="2"/>
          <w:numId w:val="3"/>
        </w:numPr>
      </w:pPr>
      <w:bookmarkStart w:id="23" w:name="_Toc46935646"/>
      <w:r w:rsidRPr="00C33458">
        <w:rPr>
          <w:rStyle w:val="Strong"/>
          <w:b/>
          <w:bCs w:val="0"/>
        </w:rPr>
        <w:t>WAR File to Deploy</w:t>
      </w:r>
      <w:bookmarkEnd w:id="23"/>
    </w:p>
    <w:p w14:paraId="02406CCD" w14:textId="1DD18D67" w:rsidR="001F1CE0" w:rsidRPr="00C33458" w:rsidRDefault="00792256" w:rsidP="004A35A7">
      <w:pPr>
        <w:pStyle w:val="BodyCaptcha"/>
      </w:pPr>
      <w:r>
        <w:t>C</w:t>
      </w:r>
      <w:r w:rsidR="001F1CE0" w:rsidRPr="00C33458">
        <w:t>lick the </w:t>
      </w:r>
      <w:r w:rsidR="001F1CE0" w:rsidRPr="00F312AB">
        <w:rPr>
          <w:rStyle w:val="Emphasis"/>
        </w:rPr>
        <w:t>choose file</w:t>
      </w:r>
      <w:r w:rsidR="001F1CE0" w:rsidRPr="00C33458">
        <w:t> button,</w:t>
      </w:r>
      <w:r w:rsidR="00F312AB">
        <w:t xml:space="preserve"> then</w:t>
      </w:r>
      <w:r w:rsidR="001F1CE0" w:rsidRPr="00C33458">
        <w:t xml:space="preserve"> navigate to the location of the WAR file and select it</w:t>
      </w:r>
      <w:r w:rsidR="00F312AB">
        <w:t xml:space="preserve">. </w:t>
      </w:r>
      <w:r w:rsidR="00932E13">
        <w:t xml:space="preserve">To finish, </w:t>
      </w:r>
      <w:r w:rsidR="001F1CE0" w:rsidRPr="00C33458">
        <w:t>click the </w:t>
      </w:r>
      <w:r w:rsidR="001F1CE0" w:rsidRPr="00932E13">
        <w:rPr>
          <w:rStyle w:val="Emphasis"/>
        </w:rPr>
        <w:t>deploy</w:t>
      </w:r>
      <w:r w:rsidR="001F1CE0" w:rsidRPr="00C33458">
        <w:t> button.</w:t>
      </w:r>
    </w:p>
    <w:p w14:paraId="5119CECF" w14:textId="77777777" w:rsidR="0012582C" w:rsidRDefault="0012582C" w:rsidP="001F1CE0">
      <w:pPr>
        <w:pStyle w:val="BodyCaptcha"/>
      </w:pPr>
    </w:p>
    <w:p w14:paraId="7F9CED66" w14:textId="66226D5A" w:rsidR="00494ECC" w:rsidRPr="00C33458" w:rsidRDefault="0012582C" w:rsidP="001F1CE0">
      <w:pPr>
        <w:pStyle w:val="BodyCaptcha"/>
      </w:pPr>
      <w:r>
        <w:t xml:space="preserve">This concludes the deployment of EU CAPTCHA. </w:t>
      </w:r>
      <w:r w:rsidR="001F1CE0" w:rsidRPr="00C33458">
        <w:t xml:space="preserve">In both situations, the Tomcat console will inform us that the deployment has been successful with </w:t>
      </w:r>
      <w:r w:rsidR="004F6404">
        <w:t>the following</w:t>
      </w:r>
      <w:r w:rsidR="001F1CE0" w:rsidRPr="00C33458">
        <w:t xml:space="preserve"> message</w:t>
      </w:r>
      <w:r w:rsidR="00494ECC">
        <w:t>.</w:t>
      </w:r>
    </w:p>
    <w:p w14:paraId="4D029072" w14:textId="3DD69F34" w:rsidR="00AA3540" w:rsidRPr="004B4672" w:rsidRDefault="00AA3540" w:rsidP="004A35A7">
      <w:pPr>
        <w:pStyle w:val="BodyCaptcha"/>
        <w:rPr>
          <w:i/>
          <w:iCs/>
        </w:rPr>
      </w:pPr>
      <w:r w:rsidRPr="004B4672">
        <w:rPr>
          <w:i/>
          <w:iCs/>
        </w:rPr>
        <w:t>INFO: Deployment of web application archive \path\to\</w:t>
      </w:r>
      <w:r w:rsidRPr="004B4672">
        <w:rPr>
          <w:rStyle w:val="BodyCaptchaChar"/>
          <w:i/>
          <w:iCs/>
        </w:rPr>
        <w:t xml:space="preserve"> EU-</w:t>
      </w:r>
      <w:proofErr w:type="spellStart"/>
      <w:r w:rsidRPr="004B4672">
        <w:rPr>
          <w:rStyle w:val="BodyCaptchaChar"/>
          <w:i/>
          <w:iCs/>
        </w:rPr>
        <w:t>CAPTCHA.war</w:t>
      </w:r>
      <w:proofErr w:type="spellEnd"/>
      <w:r w:rsidRPr="004B4672">
        <w:rPr>
          <w:i/>
          <w:iCs/>
        </w:rPr>
        <w:t xml:space="preserve"> has finished in 4,833 </w:t>
      </w:r>
      <w:proofErr w:type="spellStart"/>
      <w:r w:rsidRPr="004B4672">
        <w:rPr>
          <w:i/>
          <w:iCs/>
        </w:rPr>
        <w:t>ms</w:t>
      </w:r>
      <w:proofErr w:type="spellEnd"/>
    </w:p>
    <w:p w14:paraId="5EB730A8" w14:textId="77777777" w:rsidR="00323821" w:rsidRPr="00C33458" w:rsidRDefault="00323821" w:rsidP="004A35A7">
      <w:pPr>
        <w:pStyle w:val="Text2"/>
        <w:rPr>
          <w:lang w:val="en-GB"/>
        </w:rPr>
      </w:pPr>
    </w:p>
    <w:p w14:paraId="0D15CD51" w14:textId="77777777" w:rsidR="00AF2664" w:rsidRPr="00C33458" w:rsidRDefault="00AF2664" w:rsidP="004A35A7">
      <w:pPr>
        <w:pStyle w:val="Heading2"/>
        <w:numPr>
          <w:ilvl w:val="0"/>
          <w:numId w:val="0"/>
        </w:numPr>
        <w:ind w:left="1287"/>
        <w:rPr>
          <w:lang w:val="en-GB"/>
        </w:rPr>
      </w:pPr>
    </w:p>
    <w:sectPr w:rsidR="00AF2664" w:rsidRPr="00C33458" w:rsidSect="00971E70">
      <w:headerReference w:type="first" r:id="rId28"/>
      <w:footerReference w:type="first" r:id="rId29"/>
      <w:pgSz w:w="11907" w:h="16839" w:code="9"/>
      <w:pgMar w:top="2136" w:right="1418" w:bottom="737" w:left="1418" w:header="567" w:footer="541"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3984" w16cex:dateUtc="2020-07-13T09: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13752" w14:textId="77777777" w:rsidR="002B102B" w:rsidRDefault="002B102B">
      <w:r>
        <w:separator/>
      </w:r>
    </w:p>
  </w:endnote>
  <w:endnote w:type="continuationSeparator" w:id="0">
    <w:p w14:paraId="70F8F646" w14:textId="77777777" w:rsidR="002B102B" w:rsidRDefault="002B102B">
      <w:r>
        <w:continuationSeparator/>
      </w:r>
    </w:p>
  </w:endnote>
  <w:endnote w:type="continuationNotice" w:id="1">
    <w:p w14:paraId="796CB1F1" w14:textId="77777777" w:rsidR="002B102B" w:rsidRDefault="002B10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C Square Sans Pro">
    <w:panose1 w:val="020B0506040000020004"/>
    <w:charset w:val="00"/>
    <w:family w:val="swiss"/>
    <w:pitch w:val="variable"/>
    <w:sig w:usb0="A00002BF" w:usb1="5000E0FB"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JetBrains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6DBFA" w14:textId="3D92DF5D" w:rsidR="000B2A07" w:rsidRPr="006B58E0" w:rsidRDefault="000B2A07">
    <w:pPr>
      <w:pStyle w:val="Footer"/>
    </w:pP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r>
      <w:rPr>
        <w:rFonts w:ascii="Verdana" w:hAnsi="Verdana"/>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6DBFC" w14:textId="6D486145" w:rsidR="000B2A07" w:rsidRDefault="000B2A07" w:rsidP="00EA375A">
    <w:pPr>
      <w:pStyle w:val="FooterDate"/>
      <w:ind w:right="-1"/>
      <w:rPr>
        <w:rFonts w:cs="Arial"/>
        <w:sz w:val="18"/>
        <w:szCs w:val="18"/>
      </w:rPr>
    </w:pPr>
    <w:r>
      <w:rPr>
        <w:noProof/>
        <w:sz w:val="18"/>
        <w:szCs w:val="18"/>
        <w:lang w:val="en-GB" w:eastAsia="en-GB"/>
      </w:rPr>
      <mc:AlternateContent>
        <mc:Choice Requires="wps">
          <w:drawing>
            <wp:anchor distT="0" distB="0" distL="114300" distR="114300" simplePos="0" relativeHeight="251655168" behindDoc="0" locked="0" layoutInCell="1" allowOverlap="1" wp14:anchorId="6906DC10" wp14:editId="0F21FBC3">
              <wp:simplePos x="0" y="0"/>
              <wp:positionH relativeFrom="column">
                <wp:posOffset>4281170</wp:posOffset>
              </wp:positionH>
              <wp:positionV relativeFrom="margin">
                <wp:posOffset>9475470</wp:posOffset>
              </wp:positionV>
              <wp:extent cx="1438275" cy="561975"/>
              <wp:effectExtent l="4445" t="0" r="0" b="1905"/>
              <wp:wrapNone/>
              <wp:docPr id="1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61975"/>
                      </a:xfrm>
                      <a:prstGeom prst="rect">
                        <a:avLst/>
                      </a:prstGeom>
                      <a:noFill/>
                      <a:ln>
                        <a:noFill/>
                      </a:ln>
                      <a:extLst>
                        <a:ext uri="{909E8E84-426E-40DD-AFC4-6F175D3DCCD1}">
                          <a14:hiddenFill xmlns:a14="http://schemas.microsoft.com/office/drawing/2010/main">
                            <a:solidFill>
                              <a:srgbClr val="002395"/>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6DC1F" w14:textId="77777777" w:rsidR="000B2A07" w:rsidRPr="00696241" w:rsidRDefault="000B2A07" w:rsidP="00A92E21">
                          <w:pPr>
                            <w:pStyle w:val="FooterDate"/>
                            <w:ind w:right="-1"/>
                            <w:jc w:val="right"/>
                            <w:rPr>
                              <w:rFonts w:cs="Arial"/>
                              <w:szCs w:val="16"/>
                            </w:rPr>
                          </w:pPr>
                          <w:r w:rsidRPr="00696241">
                            <w:rPr>
                              <w:rFonts w:cs="Arial"/>
                              <w:szCs w:val="16"/>
                            </w:rPr>
                            <w:t xml:space="preserve">EUR </w:t>
                          </w:r>
                          <w:r w:rsidRPr="00696241">
                            <w:rPr>
                              <w:rFonts w:cs="Arial"/>
                              <w:color w:val="FF0000"/>
                              <w:szCs w:val="16"/>
                            </w:rPr>
                            <w:t xml:space="preserve">[number] </w:t>
                          </w:r>
                          <w:r w:rsidRPr="00696241">
                            <w:rPr>
                              <w:rFonts w:cs="Arial"/>
                              <w:szCs w:val="16"/>
                            </w:rPr>
                            <w:t>EN</w:t>
                          </w:r>
                        </w:p>
                        <w:p w14:paraId="6906DC20" w14:textId="77777777" w:rsidR="000B2A07" w:rsidRDefault="000B2A0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6DC10" id="_x0000_t202" coordsize="21600,21600" o:spt="202" path="m,l,21600r21600,l21600,xe">
              <v:stroke joinstyle="miter"/>
              <v:path gradientshapeok="t" o:connecttype="rect"/>
            </v:shapetype>
            <v:shape id="Text Box 75" o:spid="_x0000_s1029" type="#_x0000_t202" style="position:absolute;margin-left:337.1pt;margin-top:746.1pt;width:113.2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" filled="f" fillcolor="#002395" stroked="f">
              <v:textbox inset="0,0,0,0">
                <w:txbxContent>
                  <w:p w14:paraId="6906DC1F" w14:textId="77777777" w:rsidR="000B2A07" w:rsidRPr="00696241" w:rsidRDefault="000B2A07" w:rsidP="00A92E21">
                    <w:pPr>
                      <w:pStyle w:val="FooterDate"/>
                      <w:ind w:right="-1"/>
                      <w:jc w:val="right"/>
                      <w:rPr>
                        <w:rFonts w:cs="Arial"/>
                        <w:szCs w:val="16"/>
                      </w:rPr>
                    </w:pPr>
                    <w:r w:rsidRPr="00696241">
                      <w:rPr>
                        <w:rFonts w:cs="Arial"/>
                        <w:szCs w:val="16"/>
                      </w:rPr>
                      <w:t xml:space="preserve">EUR </w:t>
                    </w:r>
                    <w:r w:rsidRPr="00696241">
                      <w:rPr>
                        <w:rFonts w:cs="Arial"/>
                        <w:color w:val="FF0000"/>
                        <w:szCs w:val="16"/>
                      </w:rPr>
                      <w:t xml:space="preserve">[number] </w:t>
                    </w:r>
                    <w:r w:rsidRPr="00696241">
                      <w:rPr>
                        <w:rFonts w:cs="Arial"/>
                        <w:szCs w:val="16"/>
                      </w:rPr>
                      <w:t>EN</w:t>
                    </w:r>
                  </w:p>
                  <w:p w14:paraId="6906DC20" w14:textId="77777777" w:rsidR="000B2A07" w:rsidRDefault="000B2A07"/>
                </w:txbxContent>
              </v:textbox>
              <w10:wrap anchory="margin"/>
            </v:shape>
          </w:pict>
        </mc:Fallback>
      </mc:AlternateContent>
    </w:r>
  </w:p>
  <w:p w14:paraId="6906DBFD" w14:textId="6EDE9793" w:rsidR="000B2A07" w:rsidRDefault="000B2A07" w:rsidP="00EA375A">
    <w:pPr>
      <w:pStyle w:val="FooterDate"/>
      <w:ind w:right="-1"/>
      <w:rPr>
        <w:rFonts w:cs="Arial"/>
        <w:sz w:val="18"/>
        <w:szCs w:val="18"/>
      </w:rPr>
    </w:pPr>
    <w:r>
      <w:rPr>
        <w:rFonts w:cs="Arial"/>
        <w:sz w:val="18"/>
        <w:szCs w:val="18"/>
      </w:rPr>
      <w:t>Written by</w:t>
    </w:r>
    <w:r w:rsidR="00327077">
      <w:rPr>
        <w:rFonts w:cs="Arial"/>
        <w:sz w:val="18"/>
        <w:szCs w:val="18"/>
      </w:rPr>
      <w:t xml:space="preserve"> PwC for DG DIGIT</w:t>
    </w:r>
  </w:p>
  <w:p w14:paraId="6906DBFE" w14:textId="310383A8" w:rsidR="000B2A07" w:rsidRDefault="00327077" w:rsidP="00EA375A">
    <w:pPr>
      <w:pStyle w:val="FooterDate"/>
      <w:ind w:right="-1"/>
      <w:rPr>
        <w:rFonts w:cs="Arial"/>
        <w:sz w:val="18"/>
        <w:szCs w:val="18"/>
      </w:rPr>
    </w:pPr>
    <w:r>
      <w:rPr>
        <w:rFonts w:cs="Arial"/>
        <w:i/>
        <w:sz w:val="18"/>
        <w:szCs w:val="18"/>
      </w:rPr>
      <w:t>July</w:t>
    </w:r>
    <w:r w:rsidRPr="00892A92">
      <w:rPr>
        <w:rFonts w:cs="Arial"/>
        <w:i/>
        <w:sz w:val="18"/>
        <w:szCs w:val="18"/>
      </w:rPr>
      <w:t xml:space="preserve"> </w:t>
    </w:r>
    <w:r w:rsidR="000B2A07" w:rsidRPr="00892A92">
      <w:rPr>
        <w:rFonts w:cs="Arial"/>
        <w:i/>
        <w:sz w:val="18"/>
        <w:szCs w:val="18"/>
      </w:rPr>
      <w:t>– 20</w:t>
    </w:r>
    <w:r w:rsidR="000B2A07">
      <w:rPr>
        <w:rFonts w:cs="Arial"/>
        <w:i/>
        <w:sz w:val="18"/>
        <w:szCs w:val="18"/>
      </w:rPr>
      <w:t>20</w:t>
    </w:r>
  </w:p>
  <w:p w14:paraId="6906DBFF" w14:textId="62CFA7A3" w:rsidR="000B2A07" w:rsidRPr="001D2A51" w:rsidRDefault="000B2A07" w:rsidP="00EA375A">
    <w:pPr>
      <w:pStyle w:val="FooterDate"/>
      <w:ind w:right="-1"/>
      <w:rPr>
        <w:rFonts w:cs="Arial"/>
        <w:sz w:val="18"/>
        <w:szCs w:val="18"/>
      </w:rPr>
    </w:pPr>
    <w:r>
      <w:rPr>
        <w:noProof/>
        <w:sz w:val="18"/>
        <w:szCs w:val="18"/>
        <w:lang w:val="en-GB" w:eastAsia="en-GB"/>
      </w:rPr>
      <mc:AlternateContent>
        <mc:Choice Requires="wps">
          <w:drawing>
            <wp:anchor distT="0" distB="0" distL="114300" distR="114300" simplePos="0" relativeHeight="251657216" behindDoc="0" locked="0" layoutInCell="1" allowOverlap="1" wp14:anchorId="473B4FCD" wp14:editId="25C424D5">
              <wp:simplePos x="0" y="0"/>
              <wp:positionH relativeFrom="column">
                <wp:posOffset>2458085</wp:posOffset>
              </wp:positionH>
              <wp:positionV relativeFrom="margin">
                <wp:posOffset>7999095</wp:posOffset>
              </wp:positionV>
              <wp:extent cx="842645" cy="605155"/>
              <wp:effectExtent l="0" t="0" r="0" b="4445"/>
              <wp:wrapNone/>
              <wp:docPr id="1" name="Rectangle 1"/>
              <wp:cNvGraphicFramePr/>
              <a:graphic xmlns:a="http://schemas.openxmlformats.org/drawingml/2006/main">
                <a:graphicData uri="http://schemas.microsoft.com/office/word/2010/wordprocessingShape">
                  <wps:wsp>
                    <wps:cNvSpPr/>
                    <wps:spPr>
                      <a:xfrm>
                        <a:off x="0" y="0"/>
                        <a:ext cx="842645" cy="605155"/>
                      </a:xfrm>
                      <a:prstGeom prst="rect">
                        <a:avLst/>
                      </a:prstGeom>
                      <a:solidFill>
                        <a:srgbClr val="0D9E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35B279" id="Rectangle 1" o:spid="_x0000_s1026" style="position:absolute;margin-left:193.55pt;margin-top:629.85pt;width:66.35pt;height:47.65pt;z-index:251657216;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" fillcolor="#0d9ebc" stroked="f" strokeweight="2pt">
              <w10:wrap anchory="margin"/>
            </v:rect>
          </w:pict>
        </mc:Fallback>
      </mc:AlternateContent>
    </w:r>
    <w:r w:rsidRPr="007D59F1">
      <w:rPr>
        <w:rFonts w:cs="Arial"/>
        <w:noProof/>
        <w:sz w:val="18"/>
        <w:szCs w:val="18"/>
        <w:lang w:val="en-GB" w:eastAsia="en-GB"/>
      </w:rPr>
      <mc:AlternateContent>
        <mc:Choice Requires="wps">
          <w:drawing>
            <wp:anchor distT="0" distB="0" distL="114300" distR="114300" simplePos="0" relativeHeight="251661312" behindDoc="0" locked="0" layoutInCell="1" allowOverlap="1" wp14:anchorId="451DC191" wp14:editId="70C5D3AC">
              <wp:simplePos x="0" y="0"/>
              <wp:positionH relativeFrom="column">
                <wp:posOffset>2420522</wp:posOffset>
              </wp:positionH>
              <wp:positionV relativeFrom="paragraph">
                <wp:posOffset>146685</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CEA33A" w14:textId="6CE8FCE1" w:rsidR="000B2A07" w:rsidRPr="007D59F1" w:rsidRDefault="000B2A07" w:rsidP="007D59F1">
                          <w:pPr>
                            <w:spacing w:after="0"/>
                            <w:rPr>
                              <w:rFonts w:ascii="Verdana" w:hAnsi="Verdana"/>
                              <w:i/>
                              <w:color w:val="FFFFFF" w:themeColor="background1"/>
                              <w:sz w:val="14"/>
                              <w:szCs w:val="14"/>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1DC191" id="Text Box 2" o:spid="_x0000_s1030" type="#_x0000_t202" style="position:absolute;margin-left:190.6pt;margin-top:11.5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" filled="f" stroked="f">
              <v:textbox style="mso-fit-shape-to-text:t">
                <w:txbxContent>
                  <w:p w14:paraId="28CEA33A" w14:textId="6CE8FCE1" w:rsidR="000B2A07" w:rsidRPr="007D59F1" w:rsidRDefault="000B2A07" w:rsidP="007D59F1">
                    <w:pPr>
                      <w:spacing w:after="0"/>
                      <w:rPr>
                        <w:rFonts w:ascii="Verdana" w:hAnsi="Verdana"/>
                        <w:i/>
                        <w:color w:val="FFFFFF" w:themeColor="background1"/>
                        <w:sz w:val="14"/>
                        <w:szCs w:val="14"/>
                        <w:lang w:val="en-GB"/>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1711918"/>
      <w:docPartObj>
        <w:docPartGallery w:val="Page Numbers (Bottom of Page)"/>
        <w:docPartUnique/>
      </w:docPartObj>
    </w:sdtPr>
    <w:sdtEndPr>
      <w:rPr>
        <w:noProof/>
      </w:rPr>
    </w:sdtEndPr>
    <w:sdtContent>
      <w:p w14:paraId="13A9DC0B" w14:textId="0B13131E" w:rsidR="00842E30" w:rsidRDefault="00842E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06DC04" w14:textId="077E4F03" w:rsidR="000B2A07" w:rsidRPr="00C33458" w:rsidRDefault="000B2A07">
    <w:pPr>
      <w:pStyle w:val="Footer"/>
      <w:rPr>
        <w:color w:val="FF0000"/>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97FEF" w14:textId="7F805057" w:rsidR="000B2A07" w:rsidRDefault="000B2A07" w:rsidP="005E2B0A">
    <w:pPr>
      <w:ind w:left="5896"/>
      <w:rPr>
        <w:rFonts w:ascii="Arial" w:hAnsi="Arial"/>
        <w:sz w:val="18"/>
        <w:lang w:val="en-GB"/>
      </w:rPr>
    </w:pPr>
    <w:r w:rsidRPr="00971E70">
      <w:rPr>
        <w:rFonts w:ascii="Verdana" w:hAnsi="Verdana"/>
        <w:sz w:val="16"/>
        <w:szCs w:val="16"/>
        <w:lang w:val="en-GB"/>
      </w:rPr>
      <w:t xml:space="preserve"> </w:t>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r>
    <w:r>
      <w:rPr>
        <w:rFonts w:ascii="Verdana" w:hAnsi="Verdana"/>
        <w:sz w:val="16"/>
        <w:szCs w:val="16"/>
        <w:lang w:val="en-GB"/>
      </w:rPr>
      <w:tab/>
      <w:t xml:space="preserve">    </w:t>
    </w:r>
    <w:r>
      <w:rPr>
        <w:rFonts w:ascii="Verdana" w:hAnsi="Verdana"/>
        <w:sz w:val="16"/>
        <w:szCs w:val="16"/>
        <w:lang w:val="en-GB"/>
      </w:rPr>
      <w:tab/>
    </w:r>
    <w:r>
      <w:rPr>
        <w:rFonts w:ascii="Verdana" w:hAnsi="Verdana"/>
        <w:sz w:val="16"/>
        <w:szCs w:val="16"/>
        <w:lang w:val="en-GB"/>
      </w:rPr>
      <w:tab/>
    </w:r>
  </w:p>
  <w:p w14:paraId="6906DC09" w14:textId="783813FD" w:rsidR="000B2A07" w:rsidRPr="00C4171A" w:rsidRDefault="000B2A07" w:rsidP="00C4171A">
    <w:pPr>
      <w:ind w:right="-1"/>
      <w:rPr>
        <w:szCs w:val="1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9DB2A" w14:textId="77777777" w:rsidR="002B102B" w:rsidRDefault="002B102B">
      <w:r>
        <w:separator/>
      </w:r>
    </w:p>
  </w:footnote>
  <w:footnote w:type="continuationSeparator" w:id="0">
    <w:p w14:paraId="1E60CB51" w14:textId="77777777" w:rsidR="002B102B" w:rsidRDefault="002B102B">
      <w:r>
        <w:continuationSeparator/>
      </w:r>
    </w:p>
  </w:footnote>
  <w:footnote w:type="continuationNotice" w:id="1">
    <w:p w14:paraId="68AF26E3" w14:textId="77777777" w:rsidR="002B102B" w:rsidRDefault="002B102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1117"/>
      <w:gridCol w:w="6532"/>
      <w:gridCol w:w="1146"/>
    </w:tblGrid>
    <w:tr w:rsidR="000B2A07" w14:paraId="6906DBF5" w14:textId="77777777" w:rsidTr="00030154">
      <w:trPr>
        <w:trHeight w:val="1597"/>
      </w:trPr>
      <w:tc>
        <w:tcPr>
          <w:tcW w:w="1117" w:type="dxa"/>
        </w:tcPr>
        <w:p w14:paraId="6906DBEE" w14:textId="77777777" w:rsidR="000B2A07" w:rsidRDefault="000B2A07"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532" w:type="dxa"/>
          <w:vAlign w:val="center"/>
        </w:tcPr>
        <w:p w14:paraId="6906DBEF" w14:textId="77777777" w:rsidR="000B2A07" w:rsidRDefault="000B2A07" w:rsidP="007A4813">
          <w:pPr>
            <w:pStyle w:val="ZDGName"/>
            <w:jc w:val="center"/>
            <w:rPr>
              <w:rFonts w:ascii="Verdana" w:hAnsi="Verdana"/>
              <w:caps/>
              <w:sz w:val="18"/>
              <w:szCs w:val="18"/>
            </w:rPr>
          </w:pPr>
        </w:p>
        <w:p w14:paraId="6906DBF0" w14:textId="77777777" w:rsidR="000B2A07" w:rsidRPr="00DC39C7" w:rsidRDefault="000B2A07" w:rsidP="007A4813">
          <w:pPr>
            <w:jc w:val="center"/>
            <w:rPr>
              <w:rFonts w:ascii="Verdana" w:hAnsi="Verdana"/>
              <w:b/>
              <w:sz w:val="18"/>
              <w:szCs w:val="18"/>
              <w:u w:val="single"/>
            </w:rPr>
          </w:pPr>
          <w:r>
            <w:rPr>
              <w:rFonts w:ascii="Verdana" w:hAnsi="Verdana"/>
              <w:b/>
              <w:color w:val="808080"/>
              <w:sz w:val="18"/>
              <w:szCs w:val="18"/>
            </w:rPr>
            <w:t xml:space="preserve">Title of the </w:t>
          </w:r>
          <w:r w:rsidRPr="002A726D">
            <w:rPr>
              <w:rStyle w:val="HeaderTitleChar"/>
            </w:rPr>
            <w:t>document</w:t>
          </w:r>
        </w:p>
      </w:tc>
      <w:tc>
        <w:tcPr>
          <w:tcW w:w="1146" w:type="dxa"/>
        </w:tcPr>
        <w:p w14:paraId="6906DBF1" w14:textId="77777777" w:rsidR="000B2A07" w:rsidRDefault="000B2A07" w:rsidP="00ED7DE3">
          <w:pPr>
            <w:pStyle w:val="ZCom"/>
          </w:pPr>
        </w:p>
        <w:p w14:paraId="6906DBF2" w14:textId="77777777" w:rsidR="000B2A07" w:rsidRDefault="000B2A07" w:rsidP="00ED7DE3">
          <w:pPr>
            <w:pStyle w:val="ZDGName"/>
          </w:pPr>
        </w:p>
        <w:p w14:paraId="6906DBF3" w14:textId="77777777" w:rsidR="000B2A07" w:rsidRDefault="000B2A07" w:rsidP="00ED7DE3">
          <w:pPr>
            <w:pStyle w:val="ZDGName"/>
          </w:pPr>
        </w:p>
        <w:p w14:paraId="6906DBF4" w14:textId="77777777" w:rsidR="000B2A07" w:rsidRPr="007D46C5" w:rsidRDefault="000B2A07" w:rsidP="00ED7DE3">
          <w:pPr>
            <w:pStyle w:val="ZDGName"/>
          </w:pPr>
        </w:p>
      </w:tc>
    </w:tr>
  </w:tbl>
  <w:p w14:paraId="6906DBF6" w14:textId="77777777" w:rsidR="000B2A07" w:rsidRDefault="000B2A07" w:rsidP="005931F7">
    <w:pPr>
      <w:pStyle w:val="Header"/>
      <w:tabs>
        <w:tab w:val="clear" w:pos="8306"/>
      </w:tabs>
      <w:ind w:right="-7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6DBFB" w14:textId="7A47881B" w:rsidR="000B2A07" w:rsidRDefault="000B2A07" w:rsidP="000535B3">
    <w:pPr>
      <w:pStyle w:val="Header"/>
      <w:tabs>
        <w:tab w:val="clear" w:pos="4153"/>
        <w:tab w:val="center" w:pos="4536"/>
        <w:tab w:val="left" w:pos="7513"/>
      </w:tabs>
      <w:spacing w:after="0"/>
      <w:jc w:val="center"/>
    </w:pPr>
    <w:r>
      <w:rPr>
        <w:noProof/>
        <w:lang w:val="en-GB" w:eastAsia="en-GB"/>
      </w:rPr>
      <w:drawing>
        <wp:anchor distT="0" distB="0" distL="114300" distR="114300" simplePos="0" relativeHeight="251654144" behindDoc="1" locked="0" layoutInCell="1" allowOverlap="1" wp14:anchorId="6906DC0A" wp14:editId="6F85B94D">
          <wp:simplePos x="0" y="0"/>
          <wp:positionH relativeFrom="margin">
            <wp:posOffset>-923290</wp:posOffset>
          </wp:positionH>
          <wp:positionV relativeFrom="margin">
            <wp:posOffset>288290</wp:posOffset>
          </wp:positionV>
          <wp:extent cx="7345045" cy="7423785"/>
          <wp:effectExtent l="0" t="0" r="0" b="0"/>
          <wp:wrapNone/>
          <wp:docPr id="8" name="Picture 7"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inline distT="0" distB="0" distL="0" distR="0" wp14:anchorId="6906DC0C" wp14:editId="7822AD7D">
          <wp:extent cx="2261121" cy="1743074"/>
          <wp:effectExtent l="0" t="0" r="635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E for Word EN Positive"/>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261121" cy="174307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8CA49" w14:textId="73BFC73C" w:rsidR="000B2A07" w:rsidRDefault="000B2A07" w:rsidP="00D733E1">
    <w:pPr>
      <w:pStyle w:val="Header"/>
      <w:jc w:val="center"/>
      <w:rPr>
        <w:rFonts w:ascii="Verdana" w:hAnsi="Verdana"/>
        <w:sz w:val="32"/>
        <w:lang w:val="en-GB"/>
      </w:rPr>
    </w:pPr>
    <w:r>
      <w:rPr>
        <w:rFonts w:ascii="Verdana" w:hAnsi="Verdana"/>
        <w:noProof/>
        <w:color w:val="808080" w:themeColor="background1" w:themeShade="80"/>
        <w:sz w:val="20"/>
        <w:lang w:val="en-GB" w:eastAsia="en-GB"/>
      </w:rPr>
      <mc:AlternateContent>
        <mc:Choice Requires="wps">
          <w:drawing>
            <wp:anchor distT="0" distB="0" distL="114300" distR="114300" simplePos="0" relativeHeight="251656192" behindDoc="0" locked="0" layoutInCell="1" allowOverlap="1" wp14:anchorId="6906DC12" wp14:editId="70565495">
              <wp:simplePos x="0" y="0"/>
              <wp:positionH relativeFrom="column">
                <wp:posOffset>10111</wp:posOffset>
              </wp:positionH>
              <wp:positionV relativeFrom="margin">
                <wp:posOffset>-267384</wp:posOffset>
              </wp:positionV>
              <wp:extent cx="5556739" cy="0"/>
              <wp:effectExtent l="0" t="0" r="25400" b="19050"/>
              <wp:wrapNone/>
              <wp:docPr id="14" name="Straight Connector 14"/>
              <wp:cNvGraphicFramePr/>
              <a:graphic xmlns:a="http://schemas.openxmlformats.org/drawingml/2006/main">
                <a:graphicData uri="http://schemas.microsoft.com/office/word/2010/wordprocessingShape">
                  <wps:wsp>
                    <wps:cNvCnPr/>
                    <wps:spPr>
                      <a:xfrm>
                        <a:off x="0" y="0"/>
                        <a:ext cx="5556739"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5FC5C2" id="Straight Connector 14"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 from=".8pt,-21.05pt" to="438.3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" strokecolor="#7f7f7f [1612]">
              <w10:wrap anchory="margin"/>
            </v:line>
          </w:pict>
        </mc:Fallback>
      </mc:AlternateContent>
    </w:r>
    <w:r w:rsidRPr="0066644A">
      <w:rPr>
        <w:rFonts w:ascii="Verdana" w:hAnsi="Verdana"/>
        <w:sz w:val="32"/>
        <w:lang w:val="en-GB"/>
      </w:rPr>
      <w:t xml:space="preserve"> </w:t>
    </w:r>
    <w:sdt>
      <w:sdtPr>
        <w:rPr>
          <w:rFonts w:ascii="Verdana" w:hAnsi="Verdana"/>
          <w:sz w:val="32"/>
          <w:lang w:val="en-GB"/>
        </w:rPr>
        <w:alias w:val="Title"/>
        <w:tag w:val=""/>
        <w:id w:val="-808241078"/>
        <w:placeholder>
          <w:docPart w:val="D1A014EFA18D49A19B8633369498DD05"/>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Verdana" w:hAnsi="Verdana"/>
            <w:sz w:val="32"/>
            <w:lang w:val="en-GB"/>
          </w:rPr>
          <w:t>EU CAPTCHA</w:t>
        </w:r>
      </w:sdtContent>
    </w:sdt>
    <w:r>
      <w:rPr>
        <w:rFonts w:ascii="Verdana" w:hAnsi="Verdana"/>
        <w:sz w:val="32"/>
        <w:lang w:val="en-GB"/>
      </w:rPr>
      <w:t xml:space="preserve"> </w:t>
    </w:r>
  </w:p>
  <w:p w14:paraId="0096C53B" w14:textId="77777777" w:rsidR="000B2A07" w:rsidRPr="00D733E1" w:rsidRDefault="000B2A07" w:rsidP="00D733E1">
    <w:pPr>
      <w:pStyle w:val="Header"/>
      <w:jc w:val="center"/>
      <w:rPr>
        <w:rFonts w:ascii="Verdana" w:hAnsi="Verdana"/>
        <w:sz w:val="32"/>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6DC07" w14:textId="77777777" w:rsidR="000B2A07" w:rsidRPr="00623ED0" w:rsidRDefault="000B2A07" w:rsidP="00623ED0">
    <w:pPr>
      <w:pStyle w:val="Header"/>
      <w:tabs>
        <w:tab w:val="left" w:pos="7513"/>
      </w:tabs>
      <w:spacing w:after="0"/>
      <w:jc w:val="center"/>
      <w:rPr>
        <w:noProof/>
        <w:lang w:val="en-GB" w:eastAsia="en-GB"/>
      </w:rPr>
    </w:pPr>
    <w:r>
      <w:rPr>
        <w:noProof/>
        <w:lang w:val="en-GB" w:eastAsia="en-GB"/>
      </w:rPr>
      <w:drawing>
        <wp:anchor distT="0" distB="0" distL="114300" distR="114300" simplePos="0" relativeHeight="251658240" behindDoc="1" locked="0" layoutInCell="1" allowOverlap="1" wp14:anchorId="6906DC16" wp14:editId="3AF7D5EF">
          <wp:simplePos x="0" y="0"/>
          <wp:positionH relativeFrom="margin">
            <wp:posOffset>-914285</wp:posOffset>
          </wp:positionH>
          <wp:positionV relativeFrom="margin">
            <wp:posOffset>15240</wp:posOffset>
          </wp:positionV>
          <wp:extent cx="7868188" cy="8188036"/>
          <wp:effectExtent l="0" t="0" r="0" b="3810"/>
          <wp:wrapNone/>
          <wp:docPr id="15"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870190" cy="8190119"/>
                  </a:xfrm>
                  <a:prstGeom prst="rect">
                    <a:avLst/>
                  </a:prstGeom>
                  <a:noFill/>
                  <a:ln w="9525">
                    <a:noFill/>
                    <a:miter lim="800000"/>
                    <a:headEnd/>
                    <a:tailEnd/>
                  </a:ln>
                </pic:spPr>
              </pic:pic>
            </a:graphicData>
          </a:graphic>
          <wp14:sizeRelV relativeFrom="margin">
            <wp14:pctHeight>0</wp14:pctHeight>
          </wp14:sizeRelV>
        </wp:anchor>
      </w:drawing>
    </w:r>
    <w:r>
      <w:rPr>
        <w:noProof/>
        <w:lang w:val="en-GB" w:eastAsia="en-GB"/>
      </w:rPr>
      <mc:AlternateContent>
        <mc:Choice Requires="wps">
          <w:drawing>
            <wp:anchor distT="0" distB="0" distL="114300" distR="114300" simplePos="0" relativeHeight="251660288" behindDoc="1" locked="0" layoutInCell="1" allowOverlap="1" wp14:anchorId="6906DC18" wp14:editId="50D70AC3">
              <wp:simplePos x="0" y="0"/>
              <wp:positionH relativeFrom="column">
                <wp:posOffset>-900430</wp:posOffset>
              </wp:positionH>
              <wp:positionV relativeFrom="margin">
                <wp:posOffset>-1358928</wp:posOffset>
              </wp:positionV>
              <wp:extent cx="7560310" cy="1370037"/>
              <wp:effectExtent l="0" t="0" r="2540" b="1905"/>
              <wp:wrapNone/>
              <wp:docPr id="2" name="Rectangle 2"/>
              <wp:cNvGraphicFramePr/>
              <a:graphic xmlns:a="http://schemas.openxmlformats.org/drawingml/2006/main">
                <a:graphicData uri="http://schemas.microsoft.com/office/word/2010/wordprocessingShape">
                  <wps:wsp>
                    <wps:cNvSpPr/>
                    <wps:spPr>
                      <a:xfrm>
                        <a:off x="0" y="0"/>
                        <a:ext cx="7560310" cy="1370037"/>
                      </a:xfrm>
                      <a:prstGeom prst="rect">
                        <a:avLst/>
                      </a:prstGeom>
                      <a:solidFill>
                        <a:srgbClr val="0D9E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C2701" id="Rectangle 2" o:spid="_x0000_s1026" style="position:absolute;margin-left:-70.9pt;margin-top:-107pt;width:595.3pt;height:107.9pt;z-index:-251656192;visibility:visible;mso-wrap-style:square;mso-wrap-distance-left:9pt;mso-wrap-distance-top:0;mso-wrap-distance-right:9pt;mso-wrap-distance-bottom:0;mso-position-horizontal:absolute;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" fillcolor="#0d9ebc" stroked="f" strokeweight="2pt">
              <w10:wrap anchory="margin"/>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906DC1A" wp14:editId="64C4CBFB">
              <wp:simplePos x="0" y="0"/>
              <wp:positionH relativeFrom="margin">
                <wp:posOffset>5830570</wp:posOffset>
              </wp:positionH>
              <wp:positionV relativeFrom="page">
                <wp:posOffset>138430</wp:posOffset>
              </wp:positionV>
              <wp:extent cx="622300" cy="1229360"/>
              <wp:effectExtent l="1270" t="0" r="0" b="3810"/>
              <wp:wrapNone/>
              <wp:docPr id="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22936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6DC21" w14:textId="603A9B24" w:rsidR="000B2A07" w:rsidRPr="00367149" w:rsidRDefault="000B2A07" w:rsidP="00367149">
                          <w:pPr>
                            <w:rPr>
                              <w:rFonts w:ascii="Verdana" w:hAnsi="Verdana"/>
                              <w:color w:val="FFFFFF" w:themeColor="background1"/>
                              <w:sz w:val="16"/>
                              <w:lang w:val="fr-BE"/>
                            </w:rPr>
                          </w:pP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6DC1A" id="_x0000_t202" coordsize="21600,21600" o:spt="202" path="m,l,21600r21600,l21600,xe">
              <v:stroke joinstyle="miter"/>
              <v:path gradientshapeok="t" o:connecttype="rect"/>
            </v:shapetype>
            <v:shape id="Text Box 72" o:spid="_x0000_s1031" type="#_x0000_t202" style="position:absolute;left:0;text-align:left;margin-left:459.1pt;margin-top:10.9pt;width:49pt;height:9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" filled="f" fillcolor="black" stroked="f">
              <v:textbox style="layout-flow:vertical" inset="0,0,0,0">
                <w:txbxContent>
                  <w:p w14:paraId="6906DC21" w14:textId="603A9B24" w:rsidR="000B2A07" w:rsidRPr="00367149" w:rsidRDefault="000B2A07" w:rsidP="00367149">
                    <w:pPr>
                      <w:rPr>
                        <w:rFonts w:ascii="Verdana" w:hAnsi="Verdana"/>
                        <w:color w:val="FFFFFF" w:themeColor="background1"/>
                        <w:sz w:val="16"/>
                        <w:lang w:val="fr-BE"/>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41A778C"/>
    <w:lvl w:ilvl="0">
      <w:start w:val="1"/>
      <w:numFmt w:val="bullet"/>
      <w:lvlText w:val=""/>
      <w:lvlJc w:val="left"/>
      <w:pPr>
        <w:tabs>
          <w:tab w:val="num" w:pos="7087"/>
        </w:tabs>
        <w:ind w:left="7087" w:firstLine="0"/>
      </w:pPr>
      <w:rPr>
        <w:rFonts w:ascii="Symbol" w:hAnsi="Symbol" w:hint="default"/>
      </w:rPr>
    </w:lvl>
    <w:lvl w:ilvl="1">
      <w:start w:val="1"/>
      <w:numFmt w:val="bullet"/>
      <w:lvlText w:val=""/>
      <w:lvlJc w:val="left"/>
      <w:pPr>
        <w:tabs>
          <w:tab w:val="num" w:pos="7807"/>
        </w:tabs>
        <w:ind w:left="8167" w:hanging="360"/>
      </w:pPr>
      <w:rPr>
        <w:rFonts w:ascii="Symbol" w:hAnsi="Symbol" w:hint="default"/>
      </w:rPr>
    </w:lvl>
    <w:lvl w:ilvl="2">
      <w:start w:val="1"/>
      <w:numFmt w:val="bullet"/>
      <w:lvlText w:val="o"/>
      <w:lvlJc w:val="left"/>
      <w:pPr>
        <w:tabs>
          <w:tab w:val="num" w:pos="8527"/>
        </w:tabs>
        <w:ind w:left="8887" w:hanging="360"/>
      </w:pPr>
      <w:rPr>
        <w:rFonts w:ascii="Courier New" w:hAnsi="Courier New" w:cs="Courier New" w:hint="default"/>
      </w:rPr>
    </w:lvl>
    <w:lvl w:ilvl="3">
      <w:start w:val="1"/>
      <w:numFmt w:val="bullet"/>
      <w:lvlText w:val=""/>
      <w:lvlJc w:val="left"/>
      <w:pPr>
        <w:tabs>
          <w:tab w:val="num" w:pos="9247"/>
        </w:tabs>
        <w:ind w:left="9607" w:hanging="360"/>
      </w:pPr>
      <w:rPr>
        <w:rFonts w:ascii="Wingdings" w:hAnsi="Wingdings" w:hint="default"/>
      </w:rPr>
    </w:lvl>
    <w:lvl w:ilvl="4">
      <w:start w:val="1"/>
      <w:numFmt w:val="bullet"/>
      <w:lvlText w:val=""/>
      <w:lvlJc w:val="left"/>
      <w:pPr>
        <w:tabs>
          <w:tab w:val="num" w:pos="9967"/>
        </w:tabs>
        <w:ind w:left="10327" w:hanging="360"/>
      </w:pPr>
      <w:rPr>
        <w:rFonts w:ascii="Wingdings" w:hAnsi="Wingdings" w:hint="default"/>
      </w:rPr>
    </w:lvl>
    <w:lvl w:ilvl="5">
      <w:start w:val="1"/>
      <w:numFmt w:val="bullet"/>
      <w:lvlText w:val=""/>
      <w:lvlJc w:val="left"/>
      <w:pPr>
        <w:tabs>
          <w:tab w:val="num" w:pos="10687"/>
        </w:tabs>
        <w:ind w:left="11047" w:hanging="360"/>
      </w:pPr>
      <w:rPr>
        <w:rFonts w:ascii="Symbol" w:hAnsi="Symbol" w:hint="default"/>
      </w:rPr>
    </w:lvl>
    <w:lvl w:ilvl="6">
      <w:start w:val="1"/>
      <w:numFmt w:val="bullet"/>
      <w:lvlText w:val="o"/>
      <w:lvlJc w:val="left"/>
      <w:pPr>
        <w:tabs>
          <w:tab w:val="num" w:pos="11407"/>
        </w:tabs>
        <w:ind w:left="11767" w:hanging="360"/>
      </w:pPr>
      <w:rPr>
        <w:rFonts w:ascii="Courier New" w:hAnsi="Courier New" w:cs="Courier New" w:hint="default"/>
      </w:rPr>
    </w:lvl>
    <w:lvl w:ilvl="7">
      <w:start w:val="1"/>
      <w:numFmt w:val="bullet"/>
      <w:lvlText w:val=""/>
      <w:lvlJc w:val="left"/>
      <w:pPr>
        <w:tabs>
          <w:tab w:val="num" w:pos="12127"/>
        </w:tabs>
        <w:ind w:left="12487" w:hanging="360"/>
      </w:pPr>
      <w:rPr>
        <w:rFonts w:ascii="Wingdings" w:hAnsi="Wingdings" w:hint="default"/>
      </w:rPr>
    </w:lvl>
    <w:lvl w:ilvl="8">
      <w:start w:val="1"/>
      <w:numFmt w:val="bullet"/>
      <w:lvlText w:val=""/>
      <w:lvlJc w:val="left"/>
      <w:pPr>
        <w:tabs>
          <w:tab w:val="num" w:pos="12847"/>
        </w:tabs>
        <w:ind w:left="13207" w:hanging="360"/>
      </w:pPr>
      <w:rPr>
        <w:rFonts w:ascii="Wingdings" w:hAnsi="Wingdings" w:hint="default"/>
      </w:rPr>
    </w:lvl>
  </w:abstractNum>
  <w:abstractNum w:abstractNumId="1"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2"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04A14F43"/>
    <w:multiLevelType w:val="hybridMultilevel"/>
    <w:tmpl w:val="F03EF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0255ED"/>
    <w:multiLevelType w:val="hybridMultilevel"/>
    <w:tmpl w:val="5052B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48426E"/>
    <w:multiLevelType w:val="hybridMultilevel"/>
    <w:tmpl w:val="F76EC6AC"/>
    <w:lvl w:ilvl="0" w:tplc="1DBAE22A">
      <w:start w:val="1"/>
      <w:numFmt w:val="bullet"/>
      <w:pStyle w:val="Bulletpoint1"/>
      <w:lvlText w:val=""/>
      <w:lvlJc w:val="left"/>
      <w:pPr>
        <w:ind w:left="717" w:hanging="360"/>
      </w:pPr>
      <w:rPr>
        <w:rFonts w:ascii="Symbol" w:hAnsi="Symbol" w:hint="default"/>
        <w:color w:val="00AE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003C2"/>
    <w:multiLevelType w:val="hybridMultilevel"/>
    <w:tmpl w:val="8EF604EE"/>
    <w:lvl w:ilvl="0" w:tplc="B9B620D2">
      <w:start w:val="1"/>
      <w:numFmt w:val="decimal"/>
      <w:lvlText w:val="%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7" w15:restartNumberingAfterBreak="0">
    <w:nsid w:val="166566BB"/>
    <w:multiLevelType w:val="hybridMultilevel"/>
    <w:tmpl w:val="C03430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573EC6"/>
    <w:multiLevelType w:val="hybridMultilevel"/>
    <w:tmpl w:val="9814C59E"/>
    <w:lvl w:ilvl="0" w:tplc="D5B053BE">
      <w:start w:val="1"/>
      <w:numFmt w:val="bullet"/>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734306"/>
    <w:multiLevelType w:val="multilevel"/>
    <w:tmpl w:val="4B2679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87"/>
        </w:tabs>
        <w:ind w:left="1287" w:hanging="720"/>
      </w:pPr>
      <w:rPr>
        <w:b/>
        <w:bCs w:val="0"/>
      </w:rPr>
    </w:lvl>
    <w:lvl w:ilvl="2">
      <w:start w:val="1"/>
      <w:numFmt w:val="decimal"/>
      <w:pStyle w:val="SubSubtitle"/>
      <w:lvlText w:val="%1.%2.%3."/>
      <w:lvlJc w:val="left"/>
      <w:pPr>
        <w:tabs>
          <w:tab w:val="num" w:pos="2421"/>
        </w:tabs>
        <w:ind w:left="2421" w:hanging="720"/>
      </w:pPr>
      <w:rPr>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9D164C0"/>
    <w:multiLevelType w:val="multilevel"/>
    <w:tmpl w:val="C8E8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1604F1"/>
    <w:multiLevelType w:val="hybridMultilevel"/>
    <w:tmpl w:val="91C2613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DFF3D39"/>
    <w:multiLevelType w:val="hybridMultilevel"/>
    <w:tmpl w:val="3F5C0CC6"/>
    <w:lvl w:ilvl="0" w:tplc="0A36323A">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E7567AC"/>
    <w:multiLevelType w:val="multilevel"/>
    <w:tmpl w:val="D760376A"/>
    <w:lvl w:ilvl="0">
      <w:start w:val="1"/>
      <w:numFmt w:val="decimal"/>
      <w:lvlText w:val="%1."/>
      <w:lvlJc w:val="left"/>
      <w:pPr>
        <w:ind w:left="720" w:hanging="360"/>
      </w:pPr>
      <w:rPr>
        <w:rFonts w:hint="default"/>
      </w:rPr>
    </w:lvl>
    <w:lvl w:ilvl="1">
      <w:start w:val="2"/>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0364A57"/>
    <w:multiLevelType w:val="hybridMultilevel"/>
    <w:tmpl w:val="4256704A"/>
    <w:lvl w:ilvl="0" w:tplc="24DC79E2">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6144BD4"/>
    <w:multiLevelType w:val="hybridMultilevel"/>
    <w:tmpl w:val="1D38769C"/>
    <w:lvl w:ilvl="0" w:tplc="D5B053BE">
      <w:start w:val="1"/>
      <w:numFmt w:val="bullet"/>
      <w:lvlText w:val=""/>
      <w:lvlJc w:val="left"/>
      <w:pPr>
        <w:ind w:left="720" w:hanging="360"/>
      </w:pPr>
      <w:rPr>
        <w:rFonts w:ascii="Symbol" w:hAnsi="Symbol" w:hint="default"/>
        <w:color w:val="002395"/>
      </w:rPr>
    </w:lvl>
    <w:lvl w:ilvl="1" w:tplc="E5CA32C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3"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4" w15:restartNumberingAfterBreak="0">
    <w:nsid w:val="445363B1"/>
    <w:multiLevelType w:val="hybridMultilevel"/>
    <w:tmpl w:val="73E224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6"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8D3084"/>
    <w:multiLevelType w:val="hybridMultilevel"/>
    <w:tmpl w:val="D8B4EFBA"/>
    <w:lvl w:ilvl="0" w:tplc="E83E1136">
      <w:start w:val="1"/>
      <w:numFmt w:val="decimal"/>
      <w:pStyle w:val="Title2"/>
      <w:lvlText w:val="%1.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28"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9" w15:restartNumberingAfterBreak="0">
    <w:nsid w:val="551253BF"/>
    <w:multiLevelType w:val="hybridMultilevel"/>
    <w:tmpl w:val="23086F32"/>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74663E3"/>
    <w:multiLevelType w:val="hybridMultilevel"/>
    <w:tmpl w:val="6BDC7006"/>
    <w:lvl w:ilvl="0" w:tplc="0813000F">
      <w:start w:val="1"/>
      <w:numFmt w:val="decimal"/>
      <w:lvlText w:val="%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3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4" w15:restartNumberingAfterBreak="0">
    <w:nsid w:val="66E53E15"/>
    <w:multiLevelType w:val="hybridMultilevel"/>
    <w:tmpl w:val="CE9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8B420E5"/>
    <w:multiLevelType w:val="hybridMultilevel"/>
    <w:tmpl w:val="6F2A26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A0051E5"/>
    <w:multiLevelType w:val="multilevel"/>
    <w:tmpl w:val="EF9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8" w15:restartNumberingAfterBreak="0">
    <w:nsid w:val="6F335321"/>
    <w:multiLevelType w:val="hybridMultilevel"/>
    <w:tmpl w:val="B9EAED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0A63F0"/>
    <w:multiLevelType w:val="hybridMultilevel"/>
    <w:tmpl w:val="FFB0B7A8"/>
    <w:lvl w:ilvl="0" w:tplc="1E88AA48">
      <w:start w:val="1"/>
      <w:numFmt w:val="decimal"/>
      <w:lvlText w:val="1.%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41" w15:restartNumberingAfterBreak="0">
    <w:nsid w:val="76E73D90"/>
    <w:multiLevelType w:val="multilevel"/>
    <w:tmpl w:val="21E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5D34E4"/>
    <w:multiLevelType w:val="hybridMultilevel"/>
    <w:tmpl w:val="9D8452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A2D5854"/>
    <w:multiLevelType w:val="hybridMultilevel"/>
    <w:tmpl w:val="B094A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D8A6EBF"/>
    <w:multiLevelType w:val="multilevel"/>
    <w:tmpl w:val="15BE5A18"/>
    <w:lvl w:ilvl="0">
      <w:start w:val="1"/>
      <w:numFmt w:val="bullet"/>
      <w:lvlText w:val=""/>
      <w:lvlJc w:val="left"/>
      <w:pPr>
        <w:ind w:left="717" w:hanging="360"/>
      </w:pPr>
      <w:rPr>
        <w:rFonts w:ascii="Symbol" w:hAnsi="Symbol" w:hint="default"/>
        <w:color w:val="38D4D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23"/>
  </w:num>
  <w:num w:numId="5">
    <w:abstractNumId w:val="13"/>
  </w:num>
  <w:num w:numId="6">
    <w:abstractNumId w:val="22"/>
  </w:num>
  <w:num w:numId="7">
    <w:abstractNumId w:val="33"/>
  </w:num>
  <w:num w:numId="8">
    <w:abstractNumId w:val="37"/>
  </w:num>
  <w:num w:numId="9">
    <w:abstractNumId w:val="19"/>
  </w:num>
  <w:num w:numId="10">
    <w:abstractNumId w:val="32"/>
  </w:num>
  <w:num w:numId="11">
    <w:abstractNumId w:val="31"/>
  </w:num>
  <w:num w:numId="12">
    <w:abstractNumId w:val="25"/>
  </w:num>
  <w:num w:numId="13">
    <w:abstractNumId w:val="28"/>
  </w:num>
  <w:num w:numId="14">
    <w:abstractNumId w:val="11"/>
  </w:num>
  <w:num w:numId="15">
    <w:abstractNumId w:val="20"/>
  </w:num>
  <w:num w:numId="16">
    <w:abstractNumId w:val="8"/>
  </w:num>
  <w:num w:numId="17">
    <w:abstractNumId w:val="15"/>
  </w:num>
  <w:num w:numId="18">
    <w:abstractNumId w:val="39"/>
  </w:num>
  <w:num w:numId="19">
    <w:abstractNumId w:val="26"/>
  </w:num>
  <w:num w:numId="20">
    <w:abstractNumId w:val="5"/>
  </w:num>
  <w:num w:numId="21">
    <w:abstractNumId w:val="44"/>
  </w:num>
  <w:num w:numId="22">
    <w:abstractNumId w:val="0"/>
  </w:num>
  <w:num w:numId="23">
    <w:abstractNumId w:val="16"/>
  </w:num>
  <w:num w:numId="24">
    <w:abstractNumId w:val="6"/>
  </w:num>
  <w:num w:numId="25">
    <w:abstractNumId w:val="27"/>
  </w:num>
  <w:num w:numId="26">
    <w:abstractNumId w:val="30"/>
  </w:num>
  <w:num w:numId="27">
    <w:abstractNumId w:val="40"/>
  </w:num>
  <w:num w:numId="28">
    <w:abstractNumId w:val="9"/>
  </w:num>
  <w:num w:numId="29">
    <w:abstractNumId w:val="21"/>
  </w:num>
  <w:num w:numId="30">
    <w:abstractNumId w:val="17"/>
  </w:num>
  <w:num w:numId="31">
    <w:abstractNumId w:val="38"/>
  </w:num>
  <w:num w:numId="32">
    <w:abstractNumId w:val="14"/>
  </w:num>
  <w:num w:numId="33">
    <w:abstractNumId w:val="18"/>
  </w:num>
  <w:num w:numId="34">
    <w:abstractNumId w:val="36"/>
  </w:num>
  <w:num w:numId="35">
    <w:abstractNumId w:val="12"/>
  </w:num>
  <w:num w:numId="36">
    <w:abstractNumId w:val="34"/>
  </w:num>
  <w:num w:numId="37">
    <w:abstractNumId w:val="3"/>
  </w:num>
  <w:num w:numId="38">
    <w:abstractNumId w:val="24"/>
  </w:num>
  <w:num w:numId="39">
    <w:abstractNumId w:val="7"/>
  </w:num>
  <w:num w:numId="40">
    <w:abstractNumId w:val="29"/>
  </w:num>
  <w:num w:numId="41">
    <w:abstractNumId w:val="43"/>
  </w:num>
  <w:num w:numId="42">
    <w:abstractNumId w:val="35"/>
  </w:num>
  <w:num w:numId="43">
    <w:abstractNumId w:val="42"/>
  </w:num>
  <w:num w:numId="44">
    <w:abstractNumId w:val="4"/>
  </w:num>
  <w:num w:numId="45">
    <w:abstractNumId w:val="41"/>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style="mso-position-vertical-relative:margin" fillcolor="#002395" stroke="f">
      <v:fill color="#002395"/>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REP"/>
  </w:docVars>
  <w:rsids>
    <w:rsidRoot w:val="00D63776"/>
    <w:rsid w:val="0000075D"/>
    <w:rsid w:val="00001268"/>
    <w:rsid w:val="000020A6"/>
    <w:rsid w:val="000030FF"/>
    <w:rsid w:val="00003592"/>
    <w:rsid w:val="000044F7"/>
    <w:rsid w:val="00007E5D"/>
    <w:rsid w:val="00012209"/>
    <w:rsid w:val="00012570"/>
    <w:rsid w:val="00014141"/>
    <w:rsid w:val="00015F13"/>
    <w:rsid w:val="0001748A"/>
    <w:rsid w:val="00017F92"/>
    <w:rsid w:val="00020233"/>
    <w:rsid w:val="00023434"/>
    <w:rsid w:val="000237E4"/>
    <w:rsid w:val="00023AF9"/>
    <w:rsid w:val="0002439A"/>
    <w:rsid w:val="00030154"/>
    <w:rsid w:val="00031725"/>
    <w:rsid w:val="00032117"/>
    <w:rsid w:val="00033E17"/>
    <w:rsid w:val="00034C3D"/>
    <w:rsid w:val="0003531E"/>
    <w:rsid w:val="000373C1"/>
    <w:rsid w:val="00041E23"/>
    <w:rsid w:val="000420DD"/>
    <w:rsid w:val="00043348"/>
    <w:rsid w:val="000454D9"/>
    <w:rsid w:val="000472F8"/>
    <w:rsid w:val="00050692"/>
    <w:rsid w:val="00052009"/>
    <w:rsid w:val="000527C3"/>
    <w:rsid w:val="000535B3"/>
    <w:rsid w:val="000600D3"/>
    <w:rsid w:val="000612D2"/>
    <w:rsid w:val="000624B2"/>
    <w:rsid w:val="00065D10"/>
    <w:rsid w:val="0007232D"/>
    <w:rsid w:val="000736EF"/>
    <w:rsid w:val="000750C1"/>
    <w:rsid w:val="0007779B"/>
    <w:rsid w:val="00083662"/>
    <w:rsid w:val="000846B0"/>
    <w:rsid w:val="00086845"/>
    <w:rsid w:val="00092036"/>
    <w:rsid w:val="0009555A"/>
    <w:rsid w:val="00095910"/>
    <w:rsid w:val="00097276"/>
    <w:rsid w:val="000A26C4"/>
    <w:rsid w:val="000A2A36"/>
    <w:rsid w:val="000A3E6F"/>
    <w:rsid w:val="000A5212"/>
    <w:rsid w:val="000A53F3"/>
    <w:rsid w:val="000A5580"/>
    <w:rsid w:val="000A7FCF"/>
    <w:rsid w:val="000B2932"/>
    <w:rsid w:val="000B2A07"/>
    <w:rsid w:val="000B3CDD"/>
    <w:rsid w:val="000B47C7"/>
    <w:rsid w:val="000B62F1"/>
    <w:rsid w:val="000B6E51"/>
    <w:rsid w:val="000B71F2"/>
    <w:rsid w:val="000C1C58"/>
    <w:rsid w:val="000C2125"/>
    <w:rsid w:val="000C4ECA"/>
    <w:rsid w:val="000C5348"/>
    <w:rsid w:val="000C73B7"/>
    <w:rsid w:val="000D13EF"/>
    <w:rsid w:val="000D17BE"/>
    <w:rsid w:val="000D1D52"/>
    <w:rsid w:val="000D1E64"/>
    <w:rsid w:val="000D203C"/>
    <w:rsid w:val="000D2F16"/>
    <w:rsid w:val="000D52C0"/>
    <w:rsid w:val="000D6F1A"/>
    <w:rsid w:val="000E0ADE"/>
    <w:rsid w:val="000E19B7"/>
    <w:rsid w:val="000E2486"/>
    <w:rsid w:val="000E2787"/>
    <w:rsid w:val="000E55E4"/>
    <w:rsid w:val="000F014E"/>
    <w:rsid w:val="000F1813"/>
    <w:rsid w:val="0010339F"/>
    <w:rsid w:val="001053D1"/>
    <w:rsid w:val="00107130"/>
    <w:rsid w:val="00111ECB"/>
    <w:rsid w:val="00113234"/>
    <w:rsid w:val="00113D3B"/>
    <w:rsid w:val="0011452D"/>
    <w:rsid w:val="00114D3D"/>
    <w:rsid w:val="00115AF3"/>
    <w:rsid w:val="0011681E"/>
    <w:rsid w:val="00121ECE"/>
    <w:rsid w:val="0012582C"/>
    <w:rsid w:val="00127D8D"/>
    <w:rsid w:val="00131BE7"/>
    <w:rsid w:val="00131F86"/>
    <w:rsid w:val="00136138"/>
    <w:rsid w:val="001371FB"/>
    <w:rsid w:val="00141116"/>
    <w:rsid w:val="00141F02"/>
    <w:rsid w:val="0014596A"/>
    <w:rsid w:val="00145C32"/>
    <w:rsid w:val="00146567"/>
    <w:rsid w:val="00150783"/>
    <w:rsid w:val="00155B1A"/>
    <w:rsid w:val="001636EC"/>
    <w:rsid w:val="001639CF"/>
    <w:rsid w:val="00170246"/>
    <w:rsid w:val="00174715"/>
    <w:rsid w:val="0017717C"/>
    <w:rsid w:val="001811D2"/>
    <w:rsid w:val="001829C0"/>
    <w:rsid w:val="00187F0B"/>
    <w:rsid w:val="001901AA"/>
    <w:rsid w:val="00191512"/>
    <w:rsid w:val="0019406E"/>
    <w:rsid w:val="001A2022"/>
    <w:rsid w:val="001A3198"/>
    <w:rsid w:val="001A3654"/>
    <w:rsid w:val="001A41D0"/>
    <w:rsid w:val="001A46DC"/>
    <w:rsid w:val="001A5495"/>
    <w:rsid w:val="001B1EAA"/>
    <w:rsid w:val="001B2821"/>
    <w:rsid w:val="001B4F2A"/>
    <w:rsid w:val="001C2503"/>
    <w:rsid w:val="001C3353"/>
    <w:rsid w:val="001C5B45"/>
    <w:rsid w:val="001C64FD"/>
    <w:rsid w:val="001C6AEE"/>
    <w:rsid w:val="001C6EAD"/>
    <w:rsid w:val="001C7EC4"/>
    <w:rsid w:val="001D2A51"/>
    <w:rsid w:val="001D308F"/>
    <w:rsid w:val="001D33A8"/>
    <w:rsid w:val="001D3656"/>
    <w:rsid w:val="001D6838"/>
    <w:rsid w:val="001D7C26"/>
    <w:rsid w:val="001E09EC"/>
    <w:rsid w:val="001E158F"/>
    <w:rsid w:val="001E1765"/>
    <w:rsid w:val="001E5DC9"/>
    <w:rsid w:val="001E6AC6"/>
    <w:rsid w:val="001E6B6B"/>
    <w:rsid w:val="001F1CE0"/>
    <w:rsid w:val="001F4CB2"/>
    <w:rsid w:val="00201204"/>
    <w:rsid w:val="00203347"/>
    <w:rsid w:val="002067A1"/>
    <w:rsid w:val="0021201F"/>
    <w:rsid w:val="00213AE8"/>
    <w:rsid w:val="002146E5"/>
    <w:rsid w:val="00215229"/>
    <w:rsid w:val="002158D3"/>
    <w:rsid w:val="00215A57"/>
    <w:rsid w:val="00216A12"/>
    <w:rsid w:val="00220A20"/>
    <w:rsid w:val="00220C0D"/>
    <w:rsid w:val="00221BF6"/>
    <w:rsid w:val="002220B9"/>
    <w:rsid w:val="0022470E"/>
    <w:rsid w:val="00225290"/>
    <w:rsid w:val="002326EB"/>
    <w:rsid w:val="00234AFB"/>
    <w:rsid w:val="002367E6"/>
    <w:rsid w:val="00241A4D"/>
    <w:rsid w:val="00245774"/>
    <w:rsid w:val="00251DC3"/>
    <w:rsid w:val="00252CD5"/>
    <w:rsid w:val="00254161"/>
    <w:rsid w:val="0025493D"/>
    <w:rsid w:val="00254EE9"/>
    <w:rsid w:val="00255775"/>
    <w:rsid w:val="00260DE7"/>
    <w:rsid w:val="00266ED9"/>
    <w:rsid w:val="0026795B"/>
    <w:rsid w:val="002700BF"/>
    <w:rsid w:val="00270146"/>
    <w:rsid w:val="00270415"/>
    <w:rsid w:val="0027166C"/>
    <w:rsid w:val="0027345C"/>
    <w:rsid w:val="00273B5A"/>
    <w:rsid w:val="0027558D"/>
    <w:rsid w:val="00277A20"/>
    <w:rsid w:val="00282256"/>
    <w:rsid w:val="00282A5A"/>
    <w:rsid w:val="002833BC"/>
    <w:rsid w:val="002843C0"/>
    <w:rsid w:val="00285BE9"/>
    <w:rsid w:val="00287530"/>
    <w:rsid w:val="002954CF"/>
    <w:rsid w:val="00295CED"/>
    <w:rsid w:val="00295D93"/>
    <w:rsid w:val="002964BD"/>
    <w:rsid w:val="0029657B"/>
    <w:rsid w:val="002A0B26"/>
    <w:rsid w:val="002A408E"/>
    <w:rsid w:val="002A4774"/>
    <w:rsid w:val="002A69D9"/>
    <w:rsid w:val="002A726D"/>
    <w:rsid w:val="002B102B"/>
    <w:rsid w:val="002C0145"/>
    <w:rsid w:val="002C673C"/>
    <w:rsid w:val="002D2971"/>
    <w:rsid w:val="002D2C3E"/>
    <w:rsid w:val="002D52C0"/>
    <w:rsid w:val="002E0DB7"/>
    <w:rsid w:val="002E2FBF"/>
    <w:rsid w:val="002E31E4"/>
    <w:rsid w:val="002E3629"/>
    <w:rsid w:val="002E43DC"/>
    <w:rsid w:val="002E442E"/>
    <w:rsid w:val="002E4BA1"/>
    <w:rsid w:val="002E782C"/>
    <w:rsid w:val="002F1592"/>
    <w:rsid w:val="002F26F1"/>
    <w:rsid w:val="002F2A51"/>
    <w:rsid w:val="002F6136"/>
    <w:rsid w:val="002F6E66"/>
    <w:rsid w:val="003016D5"/>
    <w:rsid w:val="0030325A"/>
    <w:rsid w:val="00304546"/>
    <w:rsid w:val="00306865"/>
    <w:rsid w:val="00312181"/>
    <w:rsid w:val="0031320E"/>
    <w:rsid w:val="00322C24"/>
    <w:rsid w:val="00323821"/>
    <w:rsid w:val="00325677"/>
    <w:rsid w:val="00326672"/>
    <w:rsid w:val="003269A7"/>
    <w:rsid w:val="00327077"/>
    <w:rsid w:val="00327820"/>
    <w:rsid w:val="003310B7"/>
    <w:rsid w:val="00331BA5"/>
    <w:rsid w:val="00331F96"/>
    <w:rsid w:val="00333422"/>
    <w:rsid w:val="00335720"/>
    <w:rsid w:val="00340AA5"/>
    <w:rsid w:val="003416C6"/>
    <w:rsid w:val="003417B8"/>
    <w:rsid w:val="00341D8A"/>
    <w:rsid w:val="00342414"/>
    <w:rsid w:val="00344A15"/>
    <w:rsid w:val="0034518D"/>
    <w:rsid w:val="0034704A"/>
    <w:rsid w:val="00350D85"/>
    <w:rsid w:val="00351F93"/>
    <w:rsid w:val="00353287"/>
    <w:rsid w:val="0035490E"/>
    <w:rsid w:val="00354FBB"/>
    <w:rsid w:val="003566D6"/>
    <w:rsid w:val="00357D9A"/>
    <w:rsid w:val="00364ED9"/>
    <w:rsid w:val="003662DA"/>
    <w:rsid w:val="00367149"/>
    <w:rsid w:val="00372865"/>
    <w:rsid w:val="00373694"/>
    <w:rsid w:val="003752F8"/>
    <w:rsid w:val="00382FF6"/>
    <w:rsid w:val="00383A4E"/>
    <w:rsid w:val="0038553A"/>
    <w:rsid w:val="0038644F"/>
    <w:rsid w:val="0039110A"/>
    <w:rsid w:val="003934B2"/>
    <w:rsid w:val="00394430"/>
    <w:rsid w:val="003A1BEA"/>
    <w:rsid w:val="003A2CBE"/>
    <w:rsid w:val="003A2FFC"/>
    <w:rsid w:val="003A356C"/>
    <w:rsid w:val="003A4447"/>
    <w:rsid w:val="003B05C2"/>
    <w:rsid w:val="003B4AD1"/>
    <w:rsid w:val="003C0825"/>
    <w:rsid w:val="003C1E90"/>
    <w:rsid w:val="003C3746"/>
    <w:rsid w:val="003C6104"/>
    <w:rsid w:val="003C7A25"/>
    <w:rsid w:val="003D4A58"/>
    <w:rsid w:val="003D6E0A"/>
    <w:rsid w:val="003D75C4"/>
    <w:rsid w:val="003E1C2A"/>
    <w:rsid w:val="003E1CCA"/>
    <w:rsid w:val="003E347E"/>
    <w:rsid w:val="003F02EE"/>
    <w:rsid w:val="003F38DF"/>
    <w:rsid w:val="003F3FE8"/>
    <w:rsid w:val="003F4899"/>
    <w:rsid w:val="003F48A3"/>
    <w:rsid w:val="003F66F7"/>
    <w:rsid w:val="004010EE"/>
    <w:rsid w:val="00402605"/>
    <w:rsid w:val="00404E7E"/>
    <w:rsid w:val="0040744F"/>
    <w:rsid w:val="00410C78"/>
    <w:rsid w:val="00411576"/>
    <w:rsid w:val="00412EE3"/>
    <w:rsid w:val="00414750"/>
    <w:rsid w:val="004163DE"/>
    <w:rsid w:val="00423824"/>
    <w:rsid w:val="00423DDD"/>
    <w:rsid w:val="004266F8"/>
    <w:rsid w:val="00426CB1"/>
    <w:rsid w:val="004304D3"/>
    <w:rsid w:val="00430977"/>
    <w:rsid w:val="0043185E"/>
    <w:rsid w:val="0044503B"/>
    <w:rsid w:val="00446FD7"/>
    <w:rsid w:val="00455233"/>
    <w:rsid w:val="00456FC8"/>
    <w:rsid w:val="00461D0A"/>
    <w:rsid w:val="00462166"/>
    <w:rsid w:val="00464379"/>
    <w:rsid w:val="00466A70"/>
    <w:rsid w:val="00467138"/>
    <w:rsid w:val="004730EA"/>
    <w:rsid w:val="00474BEE"/>
    <w:rsid w:val="00475340"/>
    <w:rsid w:val="0048029B"/>
    <w:rsid w:val="00482644"/>
    <w:rsid w:val="004834AC"/>
    <w:rsid w:val="00484964"/>
    <w:rsid w:val="004849C6"/>
    <w:rsid w:val="00492D6B"/>
    <w:rsid w:val="00493558"/>
    <w:rsid w:val="00493B23"/>
    <w:rsid w:val="00494ECC"/>
    <w:rsid w:val="00497112"/>
    <w:rsid w:val="00497834"/>
    <w:rsid w:val="004A0967"/>
    <w:rsid w:val="004A1620"/>
    <w:rsid w:val="004A1967"/>
    <w:rsid w:val="004A29F0"/>
    <w:rsid w:val="004A35A7"/>
    <w:rsid w:val="004A4C16"/>
    <w:rsid w:val="004A6099"/>
    <w:rsid w:val="004B378A"/>
    <w:rsid w:val="004B4672"/>
    <w:rsid w:val="004B4D19"/>
    <w:rsid w:val="004B6276"/>
    <w:rsid w:val="004B6C71"/>
    <w:rsid w:val="004C035F"/>
    <w:rsid w:val="004C0E30"/>
    <w:rsid w:val="004C2703"/>
    <w:rsid w:val="004C2B86"/>
    <w:rsid w:val="004C4A9A"/>
    <w:rsid w:val="004C7D73"/>
    <w:rsid w:val="004D06A2"/>
    <w:rsid w:val="004D0A79"/>
    <w:rsid w:val="004D0EB9"/>
    <w:rsid w:val="004D2819"/>
    <w:rsid w:val="004E15E2"/>
    <w:rsid w:val="004E26FB"/>
    <w:rsid w:val="004E4C32"/>
    <w:rsid w:val="004F495B"/>
    <w:rsid w:val="004F498A"/>
    <w:rsid w:val="004F6404"/>
    <w:rsid w:val="00500E6F"/>
    <w:rsid w:val="005016D1"/>
    <w:rsid w:val="005020AB"/>
    <w:rsid w:val="00502BF0"/>
    <w:rsid w:val="00503DA8"/>
    <w:rsid w:val="0050557B"/>
    <w:rsid w:val="00506408"/>
    <w:rsid w:val="00510C5A"/>
    <w:rsid w:val="0051540E"/>
    <w:rsid w:val="00515A9E"/>
    <w:rsid w:val="00515F27"/>
    <w:rsid w:val="00516266"/>
    <w:rsid w:val="005170A6"/>
    <w:rsid w:val="00520881"/>
    <w:rsid w:val="00525801"/>
    <w:rsid w:val="005358E7"/>
    <w:rsid w:val="00540031"/>
    <w:rsid w:val="0054150C"/>
    <w:rsid w:val="00542908"/>
    <w:rsid w:val="00542CCF"/>
    <w:rsid w:val="0054698A"/>
    <w:rsid w:val="00546CC3"/>
    <w:rsid w:val="0055156D"/>
    <w:rsid w:val="005515FC"/>
    <w:rsid w:val="0055434B"/>
    <w:rsid w:val="005601B6"/>
    <w:rsid w:val="00563EDD"/>
    <w:rsid w:val="00564348"/>
    <w:rsid w:val="0056442A"/>
    <w:rsid w:val="00564B87"/>
    <w:rsid w:val="00565C97"/>
    <w:rsid w:val="005677CD"/>
    <w:rsid w:val="00570375"/>
    <w:rsid w:val="00573223"/>
    <w:rsid w:val="00575AE4"/>
    <w:rsid w:val="005771EB"/>
    <w:rsid w:val="00577EC6"/>
    <w:rsid w:val="005816A2"/>
    <w:rsid w:val="00582E52"/>
    <w:rsid w:val="005834B8"/>
    <w:rsid w:val="005848E1"/>
    <w:rsid w:val="005877A0"/>
    <w:rsid w:val="0059035B"/>
    <w:rsid w:val="00591043"/>
    <w:rsid w:val="00591C49"/>
    <w:rsid w:val="00592685"/>
    <w:rsid w:val="00592CB9"/>
    <w:rsid w:val="005931F7"/>
    <w:rsid w:val="005942B9"/>
    <w:rsid w:val="00595B55"/>
    <w:rsid w:val="0059750B"/>
    <w:rsid w:val="005976F6"/>
    <w:rsid w:val="005A59E2"/>
    <w:rsid w:val="005B4538"/>
    <w:rsid w:val="005B6D6C"/>
    <w:rsid w:val="005C6427"/>
    <w:rsid w:val="005C672B"/>
    <w:rsid w:val="005C72A4"/>
    <w:rsid w:val="005D20CA"/>
    <w:rsid w:val="005D2ADB"/>
    <w:rsid w:val="005D51A6"/>
    <w:rsid w:val="005D63F4"/>
    <w:rsid w:val="005D6E07"/>
    <w:rsid w:val="005E022E"/>
    <w:rsid w:val="005E12C9"/>
    <w:rsid w:val="005E2B0A"/>
    <w:rsid w:val="005E63C4"/>
    <w:rsid w:val="005E747F"/>
    <w:rsid w:val="005F1B3E"/>
    <w:rsid w:val="005F247D"/>
    <w:rsid w:val="005F49D5"/>
    <w:rsid w:val="005F554B"/>
    <w:rsid w:val="005F7CDA"/>
    <w:rsid w:val="006003C9"/>
    <w:rsid w:val="00601B08"/>
    <w:rsid w:val="00602F3C"/>
    <w:rsid w:val="00604081"/>
    <w:rsid w:val="00604459"/>
    <w:rsid w:val="006048AF"/>
    <w:rsid w:val="00605453"/>
    <w:rsid w:val="00610132"/>
    <w:rsid w:val="00611453"/>
    <w:rsid w:val="00613029"/>
    <w:rsid w:val="00623C28"/>
    <w:rsid w:val="00623C59"/>
    <w:rsid w:val="00623ED0"/>
    <w:rsid w:val="00630706"/>
    <w:rsid w:val="00630BD2"/>
    <w:rsid w:val="00633450"/>
    <w:rsid w:val="00633774"/>
    <w:rsid w:val="006338A0"/>
    <w:rsid w:val="00636C7D"/>
    <w:rsid w:val="00637A5F"/>
    <w:rsid w:val="00643DB6"/>
    <w:rsid w:val="00645C3E"/>
    <w:rsid w:val="00646C13"/>
    <w:rsid w:val="00652B3B"/>
    <w:rsid w:val="0065653B"/>
    <w:rsid w:val="00660F1F"/>
    <w:rsid w:val="00663BA7"/>
    <w:rsid w:val="00663DA8"/>
    <w:rsid w:val="0066644A"/>
    <w:rsid w:val="0066736D"/>
    <w:rsid w:val="00667962"/>
    <w:rsid w:val="00667EF5"/>
    <w:rsid w:val="006711F5"/>
    <w:rsid w:val="0067171E"/>
    <w:rsid w:val="006766C7"/>
    <w:rsid w:val="00676DC8"/>
    <w:rsid w:val="00677E28"/>
    <w:rsid w:val="006849FF"/>
    <w:rsid w:val="00685657"/>
    <w:rsid w:val="006875E7"/>
    <w:rsid w:val="00687925"/>
    <w:rsid w:val="00687AF2"/>
    <w:rsid w:val="00690DA5"/>
    <w:rsid w:val="00690E99"/>
    <w:rsid w:val="006914AD"/>
    <w:rsid w:val="00691F67"/>
    <w:rsid w:val="00693978"/>
    <w:rsid w:val="006943F5"/>
    <w:rsid w:val="00696241"/>
    <w:rsid w:val="006A039F"/>
    <w:rsid w:val="006A2B52"/>
    <w:rsid w:val="006A41B0"/>
    <w:rsid w:val="006A4907"/>
    <w:rsid w:val="006A6301"/>
    <w:rsid w:val="006A695B"/>
    <w:rsid w:val="006B0A2D"/>
    <w:rsid w:val="006B2165"/>
    <w:rsid w:val="006B25D5"/>
    <w:rsid w:val="006B26AA"/>
    <w:rsid w:val="006B58E0"/>
    <w:rsid w:val="006B7682"/>
    <w:rsid w:val="006C66D8"/>
    <w:rsid w:val="006C6B4A"/>
    <w:rsid w:val="006C6FD7"/>
    <w:rsid w:val="006D00B6"/>
    <w:rsid w:val="006D13C5"/>
    <w:rsid w:val="006D2DF4"/>
    <w:rsid w:val="006D498A"/>
    <w:rsid w:val="006D578F"/>
    <w:rsid w:val="006E031A"/>
    <w:rsid w:val="006E0F09"/>
    <w:rsid w:val="006E23A8"/>
    <w:rsid w:val="006E2916"/>
    <w:rsid w:val="006E3127"/>
    <w:rsid w:val="006E616C"/>
    <w:rsid w:val="006F0B04"/>
    <w:rsid w:val="006F1EAC"/>
    <w:rsid w:val="006F3042"/>
    <w:rsid w:val="006F670F"/>
    <w:rsid w:val="007007C8"/>
    <w:rsid w:val="00704112"/>
    <w:rsid w:val="0070434C"/>
    <w:rsid w:val="00705F55"/>
    <w:rsid w:val="00707F5B"/>
    <w:rsid w:val="00711666"/>
    <w:rsid w:val="0071242D"/>
    <w:rsid w:val="00712BB8"/>
    <w:rsid w:val="00713494"/>
    <w:rsid w:val="00715886"/>
    <w:rsid w:val="00715F11"/>
    <w:rsid w:val="00720D7D"/>
    <w:rsid w:val="00722245"/>
    <w:rsid w:val="007241E6"/>
    <w:rsid w:val="00731EEF"/>
    <w:rsid w:val="007343B1"/>
    <w:rsid w:val="007354C7"/>
    <w:rsid w:val="00736360"/>
    <w:rsid w:val="00741668"/>
    <w:rsid w:val="00744B04"/>
    <w:rsid w:val="00744D3C"/>
    <w:rsid w:val="00757296"/>
    <w:rsid w:val="00762020"/>
    <w:rsid w:val="0076275C"/>
    <w:rsid w:val="00764DE1"/>
    <w:rsid w:val="00766036"/>
    <w:rsid w:val="0076758A"/>
    <w:rsid w:val="00772527"/>
    <w:rsid w:val="00773036"/>
    <w:rsid w:val="007807EA"/>
    <w:rsid w:val="00781294"/>
    <w:rsid w:val="0078214C"/>
    <w:rsid w:val="00785520"/>
    <w:rsid w:val="00785D4A"/>
    <w:rsid w:val="0079010D"/>
    <w:rsid w:val="00792256"/>
    <w:rsid w:val="00796CBC"/>
    <w:rsid w:val="007A0562"/>
    <w:rsid w:val="007A0E3E"/>
    <w:rsid w:val="007A4813"/>
    <w:rsid w:val="007A7594"/>
    <w:rsid w:val="007A772C"/>
    <w:rsid w:val="007B001C"/>
    <w:rsid w:val="007B0632"/>
    <w:rsid w:val="007B134E"/>
    <w:rsid w:val="007B7496"/>
    <w:rsid w:val="007C0ACB"/>
    <w:rsid w:val="007C0CC3"/>
    <w:rsid w:val="007C1114"/>
    <w:rsid w:val="007C469D"/>
    <w:rsid w:val="007D23ED"/>
    <w:rsid w:val="007D263D"/>
    <w:rsid w:val="007D3B8B"/>
    <w:rsid w:val="007D46C5"/>
    <w:rsid w:val="007D59F1"/>
    <w:rsid w:val="007D5E6D"/>
    <w:rsid w:val="007D78D3"/>
    <w:rsid w:val="007E4BEC"/>
    <w:rsid w:val="007E56D5"/>
    <w:rsid w:val="007E7290"/>
    <w:rsid w:val="007F2262"/>
    <w:rsid w:val="007F29EC"/>
    <w:rsid w:val="007F3473"/>
    <w:rsid w:val="007F79DB"/>
    <w:rsid w:val="008008FD"/>
    <w:rsid w:val="00800CC5"/>
    <w:rsid w:val="008015ED"/>
    <w:rsid w:val="008016E7"/>
    <w:rsid w:val="00801EB4"/>
    <w:rsid w:val="008056FA"/>
    <w:rsid w:val="00805A15"/>
    <w:rsid w:val="0080783C"/>
    <w:rsid w:val="008078E6"/>
    <w:rsid w:val="0081008E"/>
    <w:rsid w:val="008106A2"/>
    <w:rsid w:val="0081117B"/>
    <w:rsid w:val="00812F9C"/>
    <w:rsid w:val="00813026"/>
    <w:rsid w:val="00813628"/>
    <w:rsid w:val="008137D7"/>
    <w:rsid w:val="00814FB5"/>
    <w:rsid w:val="00820B17"/>
    <w:rsid w:val="0082458B"/>
    <w:rsid w:val="00824FCF"/>
    <w:rsid w:val="00826F4F"/>
    <w:rsid w:val="008318C4"/>
    <w:rsid w:val="00832D56"/>
    <w:rsid w:val="00834AD6"/>
    <w:rsid w:val="0083603C"/>
    <w:rsid w:val="00837059"/>
    <w:rsid w:val="00837DB5"/>
    <w:rsid w:val="00840819"/>
    <w:rsid w:val="00841A91"/>
    <w:rsid w:val="00841DEC"/>
    <w:rsid w:val="00842E30"/>
    <w:rsid w:val="00843708"/>
    <w:rsid w:val="00844512"/>
    <w:rsid w:val="00845B29"/>
    <w:rsid w:val="00846249"/>
    <w:rsid w:val="008514A4"/>
    <w:rsid w:val="00852A36"/>
    <w:rsid w:val="008613F9"/>
    <w:rsid w:val="00861D79"/>
    <w:rsid w:val="008661A7"/>
    <w:rsid w:val="0086757F"/>
    <w:rsid w:val="00871B77"/>
    <w:rsid w:val="00872257"/>
    <w:rsid w:val="00872D24"/>
    <w:rsid w:val="00873B23"/>
    <w:rsid w:val="00874B68"/>
    <w:rsid w:val="008805B1"/>
    <w:rsid w:val="00881547"/>
    <w:rsid w:val="00881C4B"/>
    <w:rsid w:val="00886985"/>
    <w:rsid w:val="00886E46"/>
    <w:rsid w:val="00891A18"/>
    <w:rsid w:val="00892A92"/>
    <w:rsid w:val="00893199"/>
    <w:rsid w:val="008971AA"/>
    <w:rsid w:val="00897579"/>
    <w:rsid w:val="008A63A3"/>
    <w:rsid w:val="008A7887"/>
    <w:rsid w:val="008B038D"/>
    <w:rsid w:val="008B0FCF"/>
    <w:rsid w:val="008B5151"/>
    <w:rsid w:val="008B5E52"/>
    <w:rsid w:val="008B7ABA"/>
    <w:rsid w:val="008C1901"/>
    <w:rsid w:val="008C29AF"/>
    <w:rsid w:val="008C61ED"/>
    <w:rsid w:val="008C6CB1"/>
    <w:rsid w:val="008D3B50"/>
    <w:rsid w:val="008D744B"/>
    <w:rsid w:val="008E02AF"/>
    <w:rsid w:val="008E120A"/>
    <w:rsid w:val="008E341D"/>
    <w:rsid w:val="008E4662"/>
    <w:rsid w:val="008E5782"/>
    <w:rsid w:val="008E6855"/>
    <w:rsid w:val="008F0250"/>
    <w:rsid w:val="008F0AA7"/>
    <w:rsid w:val="008F4A05"/>
    <w:rsid w:val="008F5CB4"/>
    <w:rsid w:val="008F739E"/>
    <w:rsid w:val="009020E9"/>
    <w:rsid w:val="009058BC"/>
    <w:rsid w:val="00910BEB"/>
    <w:rsid w:val="00910FA0"/>
    <w:rsid w:val="009226D4"/>
    <w:rsid w:val="009241B0"/>
    <w:rsid w:val="00924F0C"/>
    <w:rsid w:val="00925BB3"/>
    <w:rsid w:val="0092609D"/>
    <w:rsid w:val="0092695A"/>
    <w:rsid w:val="00931128"/>
    <w:rsid w:val="00931E7A"/>
    <w:rsid w:val="00932695"/>
    <w:rsid w:val="00932E13"/>
    <w:rsid w:val="009331B9"/>
    <w:rsid w:val="00934341"/>
    <w:rsid w:val="009349E8"/>
    <w:rsid w:val="0093518D"/>
    <w:rsid w:val="009356D2"/>
    <w:rsid w:val="009370CD"/>
    <w:rsid w:val="00940353"/>
    <w:rsid w:val="00941889"/>
    <w:rsid w:val="00941EE0"/>
    <w:rsid w:val="00942132"/>
    <w:rsid w:val="0094273D"/>
    <w:rsid w:val="009463FC"/>
    <w:rsid w:val="0095201B"/>
    <w:rsid w:val="00960119"/>
    <w:rsid w:val="00965B22"/>
    <w:rsid w:val="0096616A"/>
    <w:rsid w:val="0096722A"/>
    <w:rsid w:val="00967D21"/>
    <w:rsid w:val="009719E7"/>
    <w:rsid w:val="00971D2B"/>
    <w:rsid w:val="00971E70"/>
    <w:rsid w:val="009726C3"/>
    <w:rsid w:val="00972EE7"/>
    <w:rsid w:val="00980A0C"/>
    <w:rsid w:val="009826A3"/>
    <w:rsid w:val="00983797"/>
    <w:rsid w:val="009872D5"/>
    <w:rsid w:val="0099450F"/>
    <w:rsid w:val="00996C96"/>
    <w:rsid w:val="00997455"/>
    <w:rsid w:val="009A02D0"/>
    <w:rsid w:val="009A0B23"/>
    <w:rsid w:val="009A1B34"/>
    <w:rsid w:val="009A3EF5"/>
    <w:rsid w:val="009A4A15"/>
    <w:rsid w:val="009A5862"/>
    <w:rsid w:val="009A6DD7"/>
    <w:rsid w:val="009B0581"/>
    <w:rsid w:val="009B15EF"/>
    <w:rsid w:val="009B6318"/>
    <w:rsid w:val="009B68E4"/>
    <w:rsid w:val="009C128A"/>
    <w:rsid w:val="009C7F27"/>
    <w:rsid w:val="009D1DDE"/>
    <w:rsid w:val="009D2884"/>
    <w:rsid w:val="009D3B88"/>
    <w:rsid w:val="009D5D90"/>
    <w:rsid w:val="009E041C"/>
    <w:rsid w:val="009E7936"/>
    <w:rsid w:val="009F0CE2"/>
    <w:rsid w:val="009F101A"/>
    <w:rsid w:val="009F2E14"/>
    <w:rsid w:val="009F2E4B"/>
    <w:rsid w:val="009F4E8C"/>
    <w:rsid w:val="009F58B6"/>
    <w:rsid w:val="009F7DF0"/>
    <w:rsid w:val="00A028A5"/>
    <w:rsid w:val="00A12886"/>
    <w:rsid w:val="00A13D2D"/>
    <w:rsid w:val="00A15D8A"/>
    <w:rsid w:val="00A17548"/>
    <w:rsid w:val="00A20D7A"/>
    <w:rsid w:val="00A20FF6"/>
    <w:rsid w:val="00A23822"/>
    <w:rsid w:val="00A255FF"/>
    <w:rsid w:val="00A25BEB"/>
    <w:rsid w:val="00A276D1"/>
    <w:rsid w:val="00A321F1"/>
    <w:rsid w:val="00A36AFF"/>
    <w:rsid w:val="00A4031C"/>
    <w:rsid w:val="00A4088F"/>
    <w:rsid w:val="00A415DF"/>
    <w:rsid w:val="00A41BDC"/>
    <w:rsid w:val="00A44841"/>
    <w:rsid w:val="00A45B7D"/>
    <w:rsid w:val="00A46DDD"/>
    <w:rsid w:val="00A4729E"/>
    <w:rsid w:val="00A4746C"/>
    <w:rsid w:val="00A50808"/>
    <w:rsid w:val="00A531D4"/>
    <w:rsid w:val="00A55F1C"/>
    <w:rsid w:val="00A565D9"/>
    <w:rsid w:val="00A601D2"/>
    <w:rsid w:val="00A72060"/>
    <w:rsid w:val="00A73378"/>
    <w:rsid w:val="00A7620A"/>
    <w:rsid w:val="00A76847"/>
    <w:rsid w:val="00A77243"/>
    <w:rsid w:val="00A80DEC"/>
    <w:rsid w:val="00A82EB7"/>
    <w:rsid w:val="00A8383D"/>
    <w:rsid w:val="00A87C4F"/>
    <w:rsid w:val="00A91F33"/>
    <w:rsid w:val="00A92E21"/>
    <w:rsid w:val="00A9307C"/>
    <w:rsid w:val="00A943DB"/>
    <w:rsid w:val="00A96345"/>
    <w:rsid w:val="00A97351"/>
    <w:rsid w:val="00AA0883"/>
    <w:rsid w:val="00AA2F5D"/>
    <w:rsid w:val="00AA3540"/>
    <w:rsid w:val="00AA4227"/>
    <w:rsid w:val="00AA7E68"/>
    <w:rsid w:val="00AB1329"/>
    <w:rsid w:val="00AB22E2"/>
    <w:rsid w:val="00AB6965"/>
    <w:rsid w:val="00AB6A20"/>
    <w:rsid w:val="00AC06D4"/>
    <w:rsid w:val="00AC2A77"/>
    <w:rsid w:val="00AC5C0D"/>
    <w:rsid w:val="00AC7AD6"/>
    <w:rsid w:val="00AD05CB"/>
    <w:rsid w:val="00AD0C0B"/>
    <w:rsid w:val="00AD4D4B"/>
    <w:rsid w:val="00AD5CA9"/>
    <w:rsid w:val="00AE054C"/>
    <w:rsid w:val="00AE0DB7"/>
    <w:rsid w:val="00AE5CD8"/>
    <w:rsid w:val="00AE6E6A"/>
    <w:rsid w:val="00AE7C03"/>
    <w:rsid w:val="00AF2664"/>
    <w:rsid w:val="00AF33A4"/>
    <w:rsid w:val="00AF6896"/>
    <w:rsid w:val="00AF6F10"/>
    <w:rsid w:val="00B00981"/>
    <w:rsid w:val="00B02047"/>
    <w:rsid w:val="00B027DC"/>
    <w:rsid w:val="00B059A3"/>
    <w:rsid w:val="00B07D1B"/>
    <w:rsid w:val="00B1013D"/>
    <w:rsid w:val="00B1123D"/>
    <w:rsid w:val="00B12480"/>
    <w:rsid w:val="00B133FC"/>
    <w:rsid w:val="00B14205"/>
    <w:rsid w:val="00B14AAF"/>
    <w:rsid w:val="00B15429"/>
    <w:rsid w:val="00B155F2"/>
    <w:rsid w:val="00B1638C"/>
    <w:rsid w:val="00B16FED"/>
    <w:rsid w:val="00B2042A"/>
    <w:rsid w:val="00B21726"/>
    <w:rsid w:val="00B21B0A"/>
    <w:rsid w:val="00B23537"/>
    <w:rsid w:val="00B23F21"/>
    <w:rsid w:val="00B245A4"/>
    <w:rsid w:val="00B24D10"/>
    <w:rsid w:val="00B26700"/>
    <w:rsid w:val="00B27A41"/>
    <w:rsid w:val="00B31214"/>
    <w:rsid w:val="00B3378D"/>
    <w:rsid w:val="00B33B9C"/>
    <w:rsid w:val="00B34D0B"/>
    <w:rsid w:val="00B3551D"/>
    <w:rsid w:val="00B42425"/>
    <w:rsid w:val="00B425C0"/>
    <w:rsid w:val="00B43DE6"/>
    <w:rsid w:val="00B43E5B"/>
    <w:rsid w:val="00B44470"/>
    <w:rsid w:val="00B458A0"/>
    <w:rsid w:val="00B535A9"/>
    <w:rsid w:val="00B573AD"/>
    <w:rsid w:val="00B61BB3"/>
    <w:rsid w:val="00B631A9"/>
    <w:rsid w:val="00B67611"/>
    <w:rsid w:val="00B67936"/>
    <w:rsid w:val="00B70D46"/>
    <w:rsid w:val="00B71F76"/>
    <w:rsid w:val="00B7612F"/>
    <w:rsid w:val="00B82164"/>
    <w:rsid w:val="00B82844"/>
    <w:rsid w:val="00B82B2B"/>
    <w:rsid w:val="00B86D42"/>
    <w:rsid w:val="00B87A80"/>
    <w:rsid w:val="00B9193E"/>
    <w:rsid w:val="00B95205"/>
    <w:rsid w:val="00B956B9"/>
    <w:rsid w:val="00BA2618"/>
    <w:rsid w:val="00BA285F"/>
    <w:rsid w:val="00BA369B"/>
    <w:rsid w:val="00BA46B5"/>
    <w:rsid w:val="00BA5A5B"/>
    <w:rsid w:val="00BA62BA"/>
    <w:rsid w:val="00BA665C"/>
    <w:rsid w:val="00BA6CAC"/>
    <w:rsid w:val="00BB2397"/>
    <w:rsid w:val="00BB3CD1"/>
    <w:rsid w:val="00BB4731"/>
    <w:rsid w:val="00BB7F45"/>
    <w:rsid w:val="00BC32C2"/>
    <w:rsid w:val="00BC353C"/>
    <w:rsid w:val="00BC37CC"/>
    <w:rsid w:val="00BC5849"/>
    <w:rsid w:val="00BC58B0"/>
    <w:rsid w:val="00BC67E1"/>
    <w:rsid w:val="00BC70D2"/>
    <w:rsid w:val="00BD20F7"/>
    <w:rsid w:val="00BD38B4"/>
    <w:rsid w:val="00BD3E3D"/>
    <w:rsid w:val="00BD4493"/>
    <w:rsid w:val="00BD7858"/>
    <w:rsid w:val="00BD7E4F"/>
    <w:rsid w:val="00BE1308"/>
    <w:rsid w:val="00BE312F"/>
    <w:rsid w:val="00BE55E6"/>
    <w:rsid w:val="00BE73BA"/>
    <w:rsid w:val="00BF62DE"/>
    <w:rsid w:val="00BF6AA3"/>
    <w:rsid w:val="00BF6CCA"/>
    <w:rsid w:val="00C01847"/>
    <w:rsid w:val="00C02386"/>
    <w:rsid w:val="00C026B8"/>
    <w:rsid w:val="00C03EC7"/>
    <w:rsid w:val="00C04701"/>
    <w:rsid w:val="00C04FB5"/>
    <w:rsid w:val="00C0507D"/>
    <w:rsid w:val="00C07B71"/>
    <w:rsid w:val="00C1014F"/>
    <w:rsid w:val="00C10532"/>
    <w:rsid w:val="00C1213F"/>
    <w:rsid w:val="00C12651"/>
    <w:rsid w:val="00C12D47"/>
    <w:rsid w:val="00C13690"/>
    <w:rsid w:val="00C17425"/>
    <w:rsid w:val="00C20AFC"/>
    <w:rsid w:val="00C220C7"/>
    <w:rsid w:val="00C23C28"/>
    <w:rsid w:val="00C249E3"/>
    <w:rsid w:val="00C2641C"/>
    <w:rsid w:val="00C307D8"/>
    <w:rsid w:val="00C30B37"/>
    <w:rsid w:val="00C30CB3"/>
    <w:rsid w:val="00C33458"/>
    <w:rsid w:val="00C33DFE"/>
    <w:rsid w:val="00C360A7"/>
    <w:rsid w:val="00C4171A"/>
    <w:rsid w:val="00C44608"/>
    <w:rsid w:val="00C47366"/>
    <w:rsid w:val="00C4768C"/>
    <w:rsid w:val="00C501E9"/>
    <w:rsid w:val="00C51A9A"/>
    <w:rsid w:val="00C606A4"/>
    <w:rsid w:val="00C6301B"/>
    <w:rsid w:val="00C64467"/>
    <w:rsid w:val="00C703A8"/>
    <w:rsid w:val="00C74194"/>
    <w:rsid w:val="00C76D45"/>
    <w:rsid w:val="00C80D48"/>
    <w:rsid w:val="00C828AC"/>
    <w:rsid w:val="00C85F71"/>
    <w:rsid w:val="00C91371"/>
    <w:rsid w:val="00C91D0D"/>
    <w:rsid w:val="00C94311"/>
    <w:rsid w:val="00C96ADE"/>
    <w:rsid w:val="00CA0164"/>
    <w:rsid w:val="00CA2AA2"/>
    <w:rsid w:val="00CA3A12"/>
    <w:rsid w:val="00CA6B3D"/>
    <w:rsid w:val="00CA6B51"/>
    <w:rsid w:val="00CB0A40"/>
    <w:rsid w:val="00CB17F2"/>
    <w:rsid w:val="00CB2EC5"/>
    <w:rsid w:val="00CB5F07"/>
    <w:rsid w:val="00CB7095"/>
    <w:rsid w:val="00CC5B54"/>
    <w:rsid w:val="00CC5E4F"/>
    <w:rsid w:val="00CC62B7"/>
    <w:rsid w:val="00CC6829"/>
    <w:rsid w:val="00CC7008"/>
    <w:rsid w:val="00CD08CF"/>
    <w:rsid w:val="00CD242E"/>
    <w:rsid w:val="00CD4368"/>
    <w:rsid w:val="00CE2E8D"/>
    <w:rsid w:val="00CE32CA"/>
    <w:rsid w:val="00CF0228"/>
    <w:rsid w:val="00CF03C3"/>
    <w:rsid w:val="00CF0E9C"/>
    <w:rsid w:val="00CF1237"/>
    <w:rsid w:val="00CF1C25"/>
    <w:rsid w:val="00CF4CBC"/>
    <w:rsid w:val="00D015BB"/>
    <w:rsid w:val="00D01759"/>
    <w:rsid w:val="00D01FE1"/>
    <w:rsid w:val="00D02BAF"/>
    <w:rsid w:val="00D0585D"/>
    <w:rsid w:val="00D06ECF"/>
    <w:rsid w:val="00D11A12"/>
    <w:rsid w:val="00D21395"/>
    <w:rsid w:val="00D2214D"/>
    <w:rsid w:val="00D24A5A"/>
    <w:rsid w:val="00D27A45"/>
    <w:rsid w:val="00D3181D"/>
    <w:rsid w:val="00D363D0"/>
    <w:rsid w:val="00D3782E"/>
    <w:rsid w:val="00D437D4"/>
    <w:rsid w:val="00D43A78"/>
    <w:rsid w:val="00D43BFE"/>
    <w:rsid w:val="00D4505F"/>
    <w:rsid w:val="00D54ADC"/>
    <w:rsid w:val="00D55537"/>
    <w:rsid w:val="00D564A4"/>
    <w:rsid w:val="00D56C86"/>
    <w:rsid w:val="00D605C6"/>
    <w:rsid w:val="00D6185E"/>
    <w:rsid w:val="00D62EBB"/>
    <w:rsid w:val="00D63776"/>
    <w:rsid w:val="00D64C50"/>
    <w:rsid w:val="00D733E1"/>
    <w:rsid w:val="00D7496E"/>
    <w:rsid w:val="00D77C5D"/>
    <w:rsid w:val="00D85A45"/>
    <w:rsid w:val="00D85BB3"/>
    <w:rsid w:val="00D865DF"/>
    <w:rsid w:val="00D869B3"/>
    <w:rsid w:val="00D9162B"/>
    <w:rsid w:val="00D91BD8"/>
    <w:rsid w:val="00D96519"/>
    <w:rsid w:val="00D97F05"/>
    <w:rsid w:val="00DA348E"/>
    <w:rsid w:val="00DA4981"/>
    <w:rsid w:val="00DA7700"/>
    <w:rsid w:val="00DB14A0"/>
    <w:rsid w:val="00DB2CD1"/>
    <w:rsid w:val="00DB64CD"/>
    <w:rsid w:val="00DC39C7"/>
    <w:rsid w:val="00DC3B5E"/>
    <w:rsid w:val="00DC4BDE"/>
    <w:rsid w:val="00DC4DC2"/>
    <w:rsid w:val="00DC53F2"/>
    <w:rsid w:val="00DC56F6"/>
    <w:rsid w:val="00DC715A"/>
    <w:rsid w:val="00DD78AC"/>
    <w:rsid w:val="00DE4C3B"/>
    <w:rsid w:val="00DE5407"/>
    <w:rsid w:val="00DF062A"/>
    <w:rsid w:val="00DF2209"/>
    <w:rsid w:val="00DF3F3F"/>
    <w:rsid w:val="00DF5AC3"/>
    <w:rsid w:val="00DF5C0D"/>
    <w:rsid w:val="00DF633C"/>
    <w:rsid w:val="00DF6B9F"/>
    <w:rsid w:val="00DF753F"/>
    <w:rsid w:val="00DF79C0"/>
    <w:rsid w:val="00DF7FA4"/>
    <w:rsid w:val="00E0260B"/>
    <w:rsid w:val="00E146A8"/>
    <w:rsid w:val="00E15C78"/>
    <w:rsid w:val="00E15F27"/>
    <w:rsid w:val="00E1708C"/>
    <w:rsid w:val="00E207AC"/>
    <w:rsid w:val="00E21428"/>
    <w:rsid w:val="00E27179"/>
    <w:rsid w:val="00E27292"/>
    <w:rsid w:val="00E278AA"/>
    <w:rsid w:val="00E27AAD"/>
    <w:rsid w:val="00E27E4D"/>
    <w:rsid w:val="00E27F61"/>
    <w:rsid w:val="00E30284"/>
    <w:rsid w:val="00E334FC"/>
    <w:rsid w:val="00E34137"/>
    <w:rsid w:val="00E3498D"/>
    <w:rsid w:val="00E35DD1"/>
    <w:rsid w:val="00E36C05"/>
    <w:rsid w:val="00E44079"/>
    <w:rsid w:val="00E465BD"/>
    <w:rsid w:val="00E52A1D"/>
    <w:rsid w:val="00E57BCF"/>
    <w:rsid w:val="00E615EC"/>
    <w:rsid w:val="00E61645"/>
    <w:rsid w:val="00E6256A"/>
    <w:rsid w:val="00E66687"/>
    <w:rsid w:val="00E66943"/>
    <w:rsid w:val="00E67F61"/>
    <w:rsid w:val="00E713C9"/>
    <w:rsid w:val="00E82C3A"/>
    <w:rsid w:val="00E830C1"/>
    <w:rsid w:val="00E837E5"/>
    <w:rsid w:val="00E84A2C"/>
    <w:rsid w:val="00E87421"/>
    <w:rsid w:val="00E90838"/>
    <w:rsid w:val="00E93C93"/>
    <w:rsid w:val="00EA2A13"/>
    <w:rsid w:val="00EA375A"/>
    <w:rsid w:val="00EA46BD"/>
    <w:rsid w:val="00EA4ED6"/>
    <w:rsid w:val="00EA662D"/>
    <w:rsid w:val="00EB2FA2"/>
    <w:rsid w:val="00EB6BD7"/>
    <w:rsid w:val="00EC050F"/>
    <w:rsid w:val="00EC3669"/>
    <w:rsid w:val="00EC6282"/>
    <w:rsid w:val="00ED01AE"/>
    <w:rsid w:val="00ED1A6B"/>
    <w:rsid w:val="00ED2043"/>
    <w:rsid w:val="00ED2B11"/>
    <w:rsid w:val="00ED7D13"/>
    <w:rsid w:val="00ED7DE3"/>
    <w:rsid w:val="00EE0D0E"/>
    <w:rsid w:val="00EE2397"/>
    <w:rsid w:val="00EE5143"/>
    <w:rsid w:val="00EE60CF"/>
    <w:rsid w:val="00EE7282"/>
    <w:rsid w:val="00EE7C6F"/>
    <w:rsid w:val="00EE7E31"/>
    <w:rsid w:val="00EE7ED7"/>
    <w:rsid w:val="00EF0932"/>
    <w:rsid w:val="00EF2D45"/>
    <w:rsid w:val="00EF4E9A"/>
    <w:rsid w:val="00EF5D52"/>
    <w:rsid w:val="00EF7057"/>
    <w:rsid w:val="00EF7E53"/>
    <w:rsid w:val="00F0252F"/>
    <w:rsid w:val="00F03FCC"/>
    <w:rsid w:val="00F127A9"/>
    <w:rsid w:val="00F12D75"/>
    <w:rsid w:val="00F14F64"/>
    <w:rsid w:val="00F157B9"/>
    <w:rsid w:val="00F158A3"/>
    <w:rsid w:val="00F159E9"/>
    <w:rsid w:val="00F16F70"/>
    <w:rsid w:val="00F20C71"/>
    <w:rsid w:val="00F21AD6"/>
    <w:rsid w:val="00F21CA0"/>
    <w:rsid w:val="00F2210F"/>
    <w:rsid w:val="00F2386B"/>
    <w:rsid w:val="00F243DC"/>
    <w:rsid w:val="00F244E2"/>
    <w:rsid w:val="00F25119"/>
    <w:rsid w:val="00F258B9"/>
    <w:rsid w:val="00F27EF1"/>
    <w:rsid w:val="00F312AB"/>
    <w:rsid w:val="00F33399"/>
    <w:rsid w:val="00F42090"/>
    <w:rsid w:val="00F426C7"/>
    <w:rsid w:val="00F43F0C"/>
    <w:rsid w:val="00F51BA1"/>
    <w:rsid w:val="00F51F7C"/>
    <w:rsid w:val="00F55526"/>
    <w:rsid w:val="00F5647F"/>
    <w:rsid w:val="00F565A0"/>
    <w:rsid w:val="00F579AF"/>
    <w:rsid w:val="00F57EDE"/>
    <w:rsid w:val="00F61BAF"/>
    <w:rsid w:val="00F61C92"/>
    <w:rsid w:val="00F62D7B"/>
    <w:rsid w:val="00F6305D"/>
    <w:rsid w:val="00F654BD"/>
    <w:rsid w:val="00F75207"/>
    <w:rsid w:val="00F80243"/>
    <w:rsid w:val="00F804A3"/>
    <w:rsid w:val="00F80986"/>
    <w:rsid w:val="00F80AB3"/>
    <w:rsid w:val="00F844BE"/>
    <w:rsid w:val="00F85B5B"/>
    <w:rsid w:val="00F8737B"/>
    <w:rsid w:val="00F91111"/>
    <w:rsid w:val="00F92E4E"/>
    <w:rsid w:val="00F9456E"/>
    <w:rsid w:val="00F9514A"/>
    <w:rsid w:val="00F95335"/>
    <w:rsid w:val="00F96771"/>
    <w:rsid w:val="00F9772D"/>
    <w:rsid w:val="00FA0DA1"/>
    <w:rsid w:val="00FA413E"/>
    <w:rsid w:val="00FA4521"/>
    <w:rsid w:val="00FA477B"/>
    <w:rsid w:val="00FA5E1E"/>
    <w:rsid w:val="00FB0647"/>
    <w:rsid w:val="00FB177B"/>
    <w:rsid w:val="00FB1985"/>
    <w:rsid w:val="00FB3064"/>
    <w:rsid w:val="00FB577A"/>
    <w:rsid w:val="00FB5AF2"/>
    <w:rsid w:val="00FB645C"/>
    <w:rsid w:val="00FB6571"/>
    <w:rsid w:val="00FB7AB9"/>
    <w:rsid w:val="00FB7B20"/>
    <w:rsid w:val="00FC15DF"/>
    <w:rsid w:val="00FC36D7"/>
    <w:rsid w:val="00FD42D1"/>
    <w:rsid w:val="00FD6F78"/>
    <w:rsid w:val="00FD7573"/>
    <w:rsid w:val="00FE0A80"/>
    <w:rsid w:val="00FE115F"/>
    <w:rsid w:val="00FE4246"/>
    <w:rsid w:val="00FE5338"/>
    <w:rsid w:val="00FE5860"/>
    <w:rsid w:val="00FF6E18"/>
    <w:rsid w:val="026E9162"/>
    <w:rsid w:val="03365C6B"/>
    <w:rsid w:val="03435F94"/>
    <w:rsid w:val="03F88A5B"/>
    <w:rsid w:val="065287C5"/>
    <w:rsid w:val="06D1C635"/>
    <w:rsid w:val="07C7B397"/>
    <w:rsid w:val="07CA9417"/>
    <w:rsid w:val="08715B6E"/>
    <w:rsid w:val="0A0FB3F0"/>
    <w:rsid w:val="0A83D7CB"/>
    <w:rsid w:val="0AD54FFA"/>
    <w:rsid w:val="0B7612EE"/>
    <w:rsid w:val="0BC5051D"/>
    <w:rsid w:val="0CEE1917"/>
    <w:rsid w:val="0D32A8AE"/>
    <w:rsid w:val="0E2A279D"/>
    <w:rsid w:val="0EAD0B1B"/>
    <w:rsid w:val="0ED9F550"/>
    <w:rsid w:val="0FA2B1A1"/>
    <w:rsid w:val="116D295B"/>
    <w:rsid w:val="1350FBB9"/>
    <w:rsid w:val="1537D252"/>
    <w:rsid w:val="15E33C08"/>
    <w:rsid w:val="162040E7"/>
    <w:rsid w:val="16F9BFFE"/>
    <w:rsid w:val="17C5AF45"/>
    <w:rsid w:val="19C37B71"/>
    <w:rsid w:val="1A9A730F"/>
    <w:rsid w:val="1B0C27CA"/>
    <w:rsid w:val="1B181576"/>
    <w:rsid w:val="1B89BED1"/>
    <w:rsid w:val="1BDBD892"/>
    <w:rsid w:val="1C064BBB"/>
    <w:rsid w:val="1C88E9E0"/>
    <w:rsid w:val="1DC8FEAB"/>
    <w:rsid w:val="1E1ADF4A"/>
    <w:rsid w:val="1E68C0B2"/>
    <w:rsid w:val="1E81C495"/>
    <w:rsid w:val="1E8E4DB1"/>
    <w:rsid w:val="1F64880B"/>
    <w:rsid w:val="1F81F965"/>
    <w:rsid w:val="2037E934"/>
    <w:rsid w:val="209A5A63"/>
    <w:rsid w:val="20E1367B"/>
    <w:rsid w:val="21D81C59"/>
    <w:rsid w:val="2262744C"/>
    <w:rsid w:val="2277D098"/>
    <w:rsid w:val="2292C653"/>
    <w:rsid w:val="22C5A629"/>
    <w:rsid w:val="24B43768"/>
    <w:rsid w:val="26FA3FCF"/>
    <w:rsid w:val="2711DACD"/>
    <w:rsid w:val="275E3F58"/>
    <w:rsid w:val="28DB731A"/>
    <w:rsid w:val="29D1402A"/>
    <w:rsid w:val="2AFC830D"/>
    <w:rsid w:val="2B368AB6"/>
    <w:rsid w:val="2BB52281"/>
    <w:rsid w:val="2BBFE149"/>
    <w:rsid w:val="2C1AD1AB"/>
    <w:rsid w:val="2E0BD83B"/>
    <w:rsid w:val="2E61FC42"/>
    <w:rsid w:val="2E67F113"/>
    <w:rsid w:val="2E6AD0C6"/>
    <w:rsid w:val="2E6EFE78"/>
    <w:rsid w:val="2E7832BA"/>
    <w:rsid w:val="2F679D26"/>
    <w:rsid w:val="2F99F2B0"/>
    <w:rsid w:val="305FEA61"/>
    <w:rsid w:val="31A89B5B"/>
    <w:rsid w:val="31CD1C2C"/>
    <w:rsid w:val="3270FADE"/>
    <w:rsid w:val="327964B5"/>
    <w:rsid w:val="32B21F17"/>
    <w:rsid w:val="330091A0"/>
    <w:rsid w:val="33A02240"/>
    <w:rsid w:val="33A4D9A5"/>
    <w:rsid w:val="3423FA81"/>
    <w:rsid w:val="351C5CE0"/>
    <w:rsid w:val="36079840"/>
    <w:rsid w:val="36429960"/>
    <w:rsid w:val="36E7581D"/>
    <w:rsid w:val="3776E07F"/>
    <w:rsid w:val="381CEC0B"/>
    <w:rsid w:val="3B0AE4EC"/>
    <w:rsid w:val="3B619D82"/>
    <w:rsid w:val="3BD9DDFE"/>
    <w:rsid w:val="3C016D7F"/>
    <w:rsid w:val="3C1AD24A"/>
    <w:rsid w:val="3C4179E9"/>
    <w:rsid w:val="3C983F0A"/>
    <w:rsid w:val="3CD45B65"/>
    <w:rsid w:val="3CDF73F3"/>
    <w:rsid w:val="3DACA4FD"/>
    <w:rsid w:val="3F7BC3FF"/>
    <w:rsid w:val="3FF6F574"/>
    <w:rsid w:val="404FDA94"/>
    <w:rsid w:val="406FD760"/>
    <w:rsid w:val="40F10B7E"/>
    <w:rsid w:val="4112AAB4"/>
    <w:rsid w:val="4289A5DD"/>
    <w:rsid w:val="428DB094"/>
    <w:rsid w:val="429C44ED"/>
    <w:rsid w:val="433373EC"/>
    <w:rsid w:val="44516597"/>
    <w:rsid w:val="44674894"/>
    <w:rsid w:val="44CAB3A9"/>
    <w:rsid w:val="45645580"/>
    <w:rsid w:val="478CF82D"/>
    <w:rsid w:val="48BAFD88"/>
    <w:rsid w:val="48C0EC66"/>
    <w:rsid w:val="48FBA180"/>
    <w:rsid w:val="4963BD9E"/>
    <w:rsid w:val="4993BC0E"/>
    <w:rsid w:val="4A4F8441"/>
    <w:rsid w:val="4AE7FBBB"/>
    <w:rsid w:val="4B5B7831"/>
    <w:rsid w:val="4BDA6DCE"/>
    <w:rsid w:val="4C28B006"/>
    <w:rsid w:val="4E4D8E88"/>
    <w:rsid w:val="4E699FB7"/>
    <w:rsid w:val="4FECF8FA"/>
    <w:rsid w:val="50A54BFE"/>
    <w:rsid w:val="50B49EE4"/>
    <w:rsid w:val="5221C75F"/>
    <w:rsid w:val="526FD37D"/>
    <w:rsid w:val="52B19E82"/>
    <w:rsid w:val="5376786E"/>
    <w:rsid w:val="53A67B9D"/>
    <w:rsid w:val="53AE5183"/>
    <w:rsid w:val="542AC12E"/>
    <w:rsid w:val="564D58A0"/>
    <w:rsid w:val="580C75EE"/>
    <w:rsid w:val="591F2574"/>
    <w:rsid w:val="5A2ACE46"/>
    <w:rsid w:val="5A748915"/>
    <w:rsid w:val="5B6CC89A"/>
    <w:rsid w:val="5CEA4347"/>
    <w:rsid w:val="5D28C5D5"/>
    <w:rsid w:val="5DF02C9C"/>
    <w:rsid w:val="5DF2BB34"/>
    <w:rsid w:val="5E0A93E0"/>
    <w:rsid w:val="5E194872"/>
    <w:rsid w:val="5FB20A8A"/>
    <w:rsid w:val="604AA3F8"/>
    <w:rsid w:val="60CAE5DA"/>
    <w:rsid w:val="6107442B"/>
    <w:rsid w:val="615D1985"/>
    <w:rsid w:val="61650C97"/>
    <w:rsid w:val="6315FC01"/>
    <w:rsid w:val="6501560A"/>
    <w:rsid w:val="658C8F97"/>
    <w:rsid w:val="65E1C00F"/>
    <w:rsid w:val="6620BAE2"/>
    <w:rsid w:val="6691542A"/>
    <w:rsid w:val="66B05DFE"/>
    <w:rsid w:val="67FCD363"/>
    <w:rsid w:val="68129C6D"/>
    <w:rsid w:val="68689D15"/>
    <w:rsid w:val="68DCD992"/>
    <w:rsid w:val="6A507647"/>
    <w:rsid w:val="6AF044D8"/>
    <w:rsid w:val="6B326B8D"/>
    <w:rsid w:val="6C5B7EF0"/>
    <w:rsid w:val="6CA32C08"/>
    <w:rsid w:val="6CFF5785"/>
    <w:rsid w:val="6D8F6184"/>
    <w:rsid w:val="6E2D1374"/>
    <w:rsid w:val="701E1142"/>
    <w:rsid w:val="71EA516C"/>
    <w:rsid w:val="72F74DCD"/>
    <w:rsid w:val="738BE1CB"/>
    <w:rsid w:val="74AA5930"/>
    <w:rsid w:val="74CD310E"/>
    <w:rsid w:val="7504EC71"/>
    <w:rsid w:val="7604F72D"/>
    <w:rsid w:val="760B9292"/>
    <w:rsid w:val="765B04B0"/>
    <w:rsid w:val="76D90F26"/>
    <w:rsid w:val="76DE93E5"/>
    <w:rsid w:val="770EE64E"/>
    <w:rsid w:val="778279D0"/>
    <w:rsid w:val="77BFBB12"/>
    <w:rsid w:val="78ABA137"/>
    <w:rsid w:val="795C98A9"/>
    <w:rsid w:val="7C886E79"/>
    <w:rsid w:val="7C9B9082"/>
    <w:rsid w:val="7E4AC158"/>
    <w:rsid w:val="7E7B9337"/>
    <w:rsid w:val="7FFA32A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margin" fillcolor="#002395" stroke="f">
      <v:fill color="#002395"/>
      <v:stroke on="f"/>
    </o:shapedefaults>
    <o:shapelayout v:ext="edit">
      <o:idmap v:ext="edit" data="1"/>
    </o:shapelayout>
  </w:shapeDefaults>
  <w:decimalSymbol w:val="."/>
  <w:listSeparator w:val=","/>
  <w14:docId w14:val="6906DB05"/>
  <w15:docId w15:val="{0EF05313-2378-4D58-A16A-47AD20D0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69"/>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46567"/>
    <w:pPr>
      <w:spacing w:after="240"/>
      <w:jc w:val="both"/>
    </w:pPr>
    <w:rPr>
      <w:sz w:val="24"/>
      <w:lang w:val="en-US" w:eastAsia="en-US"/>
    </w:rPr>
  </w:style>
  <w:style w:type="paragraph" w:styleId="Heading1">
    <w:name w:val="heading 1"/>
    <w:basedOn w:val="Normal"/>
    <w:next w:val="Text1"/>
    <w:autoRedefine/>
    <w:rsid w:val="008B5151"/>
    <w:pPr>
      <w:keepNext/>
      <w:numPr>
        <w:numId w:val="46"/>
      </w:numPr>
      <w:spacing w:before="240"/>
      <w:outlineLvl w:val="0"/>
    </w:pPr>
    <w:rPr>
      <w:rFonts w:ascii="Verdana" w:hAnsi="Verdana"/>
      <w:b/>
      <w:color w:val="365F91" w:themeColor="accent1" w:themeShade="BF"/>
      <w:sz w:val="28"/>
      <w:lang w:val="en-GB"/>
    </w:rPr>
  </w:style>
  <w:style w:type="paragraph" w:styleId="Heading2">
    <w:name w:val="heading 2"/>
    <w:basedOn w:val="Normal"/>
    <w:next w:val="Text2"/>
    <w:rsid w:val="001A5495"/>
    <w:pPr>
      <w:keepNext/>
      <w:numPr>
        <w:ilvl w:val="1"/>
        <w:numId w:val="46"/>
      </w:numPr>
      <w:outlineLvl w:val="1"/>
    </w:pPr>
    <w:rPr>
      <w:rFonts w:ascii="Verdana" w:hAnsi="Verdana"/>
      <w:b/>
      <w:color w:val="365F91" w:themeColor="accent1" w:themeShade="BF"/>
      <w:sz w:val="22"/>
    </w:rPr>
  </w:style>
  <w:style w:type="paragraph" w:styleId="Heading3">
    <w:name w:val="heading 3"/>
    <w:basedOn w:val="Normal"/>
    <w:next w:val="Text3"/>
    <w:link w:val="Heading3Char"/>
    <w:autoRedefine/>
    <w:rsid w:val="00A96345"/>
    <w:pPr>
      <w:keepNext/>
      <w:tabs>
        <w:tab w:val="num" w:pos="2421"/>
      </w:tabs>
      <w:ind w:left="2421" w:hanging="720"/>
      <w:jc w:val="left"/>
      <w:outlineLvl w:val="2"/>
    </w:pPr>
    <w:rPr>
      <w:rFonts w:ascii="Verdana" w:hAnsi="Verdana"/>
      <w:b/>
      <w:color w:val="365F91" w:themeColor="accent1" w:themeShade="BF"/>
      <w:sz w:val="20"/>
      <w:lang w:val="en-GB"/>
    </w:rPr>
  </w:style>
  <w:style w:type="paragraph" w:styleId="Heading4">
    <w:name w:val="heading 4"/>
    <w:basedOn w:val="Normal"/>
    <w:next w:val="Text4"/>
    <w:rsid w:val="00577EC6"/>
    <w:pPr>
      <w:keepNext/>
      <w:numPr>
        <w:ilvl w:val="3"/>
        <w:numId w:val="46"/>
      </w:numPr>
      <w:outlineLvl w:val="3"/>
    </w:pPr>
  </w:style>
  <w:style w:type="paragraph" w:styleId="Heading5">
    <w:name w:val="heading 5"/>
    <w:basedOn w:val="Normal"/>
    <w:next w:val="Normal"/>
    <w:rsid w:val="00461D0A"/>
    <w:pPr>
      <w:tabs>
        <w:tab w:val="num" w:pos="0"/>
      </w:tabs>
      <w:spacing w:before="240" w:after="60"/>
      <w:outlineLvl w:val="4"/>
    </w:pPr>
    <w:rPr>
      <w:rFonts w:ascii="Arial" w:hAnsi="Arial"/>
      <w:sz w:val="22"/>
    </w:rPr>
  </w:style>
  <w:style w:type="paragraph" w:styleId="Heading6">
    <w:name w:val="heading 6"/>
    <w:basedOn w:val="Normal"/>
    <w:next w:val="Normal"/>
    <w:rsid w:val="00461D0A"/>
    <w:pPr>
      <w:tabs>
        <w:tab w:val="num" w:pos="0"/>
      </w:tabs>
      <w:spacing w:before="240" w:after="60"/>
      <w:outlineLvl w:val="5"/>
    </w:pPr>
    <w:rPr>
      <w:rFonts w:ascii="Arial" w:hAnsi="Arial"/>
      <w:i/>
      <w:sz w:val="22"/>
    </w:rPr>
  </w:style>
  <w:style w:type="paragraph" w:styleId="Heading7">
    <w:name w:val="heading 7"/>
    <w:basedOn w:val="Normal"/>
    <w:next w:val="Normal"/>
    <w:rsid w:val="00461D0A"/>
    <w:pPr>
      <w:tabs>
        <w:tab w:val="num" w:pos="0"/>
      </w:tabs>
      <w:spacing w:before="240" w:after="60"/>
      <w:outlineLvl w:val="6"/>
    </w:pPr>
    <w:rPr>
      <w:rFonts w:ascii="Arial" w:hAnsi="Arial"/>
      <w:sz w:val="20"/>
    </w:rPr>
  </w:style>
  <w:style w:type="paragraph" w:styleId="Heading8">
    <w:name w:val="heading 8"/>
    <w:basedOn w:val="Normal"/>
    <w:next w:val="Normal"/>
    <w:rsid w:val="00461D0A"/>
    <w:pPr>
      <w:tabs>
        <w:tab w:val="num" w:pos="0"/>
      </w:tabs>
      <w:spacing w:before="240" w:after="60"/>
      <w:outlineLvl w:val="7"/>
    </w:pPr>
    <w:rPr>
      <w:rFonts w:ascii="Arial" w:hAnsi="Arial"/>
      <w:i/>
      <w:sz w:val="20"/>
    </w:rPr>
  </w:style>
  <w:style w:type="paragraph" w:styleId="Heading9">
    <w:name w:val="heading 9"/>
    <w:basedOn w:val="Normal"/>
    <w:next w:val="Normal"/>
    <w:rsid w:val="00461D0A"/>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461D0A"/>
    <w:pPr>
      <w:ind w:left="482"/>
    </w:pPr>
  </w:style>
  <w:style w:type="paragraph" w:customStyle="1" w:styleId="Text2">
    <w:name w:val="Text 2"/>
    <w:basedOn w:val="Normal"/>
    <w:rsid w:val="00461D0A"/>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spacing w:after="120"/>
      <w:ind w:left="1440" w:right="1440"/>
    </w:pPr>
  </w:style>
  <w:style w:type="paragraph" w:styleId="BodyText">
    <w:name w:val="Body Text"/>
    <w:basedOn w:val="Normal"/>
    <w:rsid w:val="00F61C92"/>
    <w:pPr>
      <w:spacing w:after="120"/>
    </w:pPr>
    <w:rPr>
      <w:rFonts w:ascii="Verdana" w:hAnsi="Verdana"/>
      <w:sz w:val="20"/>
    </w:rPr>
  </w:style>
  <w:style w:type="paragraph" w:styleId="BodyText2">
    <w:name w:val="Body Text 2"/>
    <w:basedOn w:val="Normal"/>
    <w:rsid w:val="00461D0A"/>
    <w:pPr>
      <w:spacing w:after="120" w:line="480" w:lineRule="auto"/>
    </w:pPr>
  </w:style>
  <w:style w:type="paragraph" w:styleId="BodyText3">
    <w:name w:val="Body Text 3"/>
    <w:basedOn w:val="Normal"/>
    <w:rsid w:val="00461D0A"/>
    <w:pPr>
      <w:spacing w:after="120"/>
    </w:pPr>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spacing w:after="120"/>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after="120" w:line="480" w:lineRule="auto"/>
      <w:ind w:left="283"/>
    </w:pPr>
  </w:style>
  <w:style w:type="paragraph" w:styleId="BodyTextIndent3">
    <w:name w:val="Body Text Indent 3"/>
    <w:basedOn w:val="Normal"/>
    <w:rsid w:val="00461D0A"/>
    <w:pPr>
      <w:spacing w:after="120"/>
      <w:ind w:left="283"/>
    </w:pPr>
    <w:rPr>
      <w:sz w:val="16"/>
    </w:rPr>
  </w:style>
  <w:style w:type="paragraph" w:styleId="Caption">
    <w:name w:val="caption"/>
    <w:basedOn w:val="Normal"/>
    <w:next w:val="Normal"/>
    <w:rsid w:val="00461D0A"/>
    <w:pPr>
      <w:spacing w:before="120" w:after="120"/>
    </w:pPr>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semiHidden/>
    <w:rsid w:val="00461D0A"/>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461D0A"/>
    <w:pPr>
      <w:spacing w:after="0"/>
      <w:ind w:right="-567"/>
      <w:jc w:val="left"/>
    </w:pPr>
    <w:rPr>
      <w:rFonts w:ascii="Arial" w:hAnsi="Arial"/>
      <w:sz w:val="16"/>
    </w:rPr>
  </w:style>
  <w:style w:type="paragraph" w:styleId="FootnoteText">
    <w:name w:val="footnote text"/>
    <w:basedOn w:val="Normal"/>
    <w:semiHidden/>
    <w:rsid w:val="00461D0A"/>
    <w:pPr>
      <w:ind w:left="357" w:hanging="357"/>
    </w:pPr>
    <w:rPr>
      <w:sz w:val="20"/>
    </w:rPr>
  </w:style>
  <w:style w:type="paragraph" w:styleId="Header">
    <w:name w:val="header"/>
    <w:basedOn w:val="Normal"/>
    <w:link w:val="HeaderChar"/>
    <w:uiPriority w:val="99"/>
    <w:rsid w:val="00461D0A"/>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rsid w:val="00461D0A"/>
    <w:pPr>
      <w:ind w:left="283" w:hanging="283"/>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basedOn w:val="Normal"/>
    <w:rsid w:val="00577EC6"/>
    <w:pPr>
      <w:numPr>
        <w:numId w:val="4"/>
      </w:numPr>
    </w:pPr>
  </w:style>
  <w:style w:type="paragraph" w:styleId="ListBullet2">
    <w:name w:val="List Bullet 2"/>
    <w:basedOn w:val="Text2"/>
    <w:rsid w:val="00577EC6"/>
    <w:pPr>
      <w:numPr>
        <w:numId w:val="6"/>
      </w:numPr>
      <w:tabs>
        <w:tab w:val="clear" w:pos="2302"/>
      </w:tabs>
    </w:pPr>
  </w:style>
  <w:style w:type="paragraph" w:styleId="ListBullet3">
    <w:name w:val="List Bullet 3"/>
    <w:basedOn w:val="Text3"/>
    <w:rsid w:val="00577EC6"/>
    <w:pPr>
      <w:numPr>
        <w:numId w:val="7"/>
      </w:numPr>
      <w:tabs>
        <w:tab w:val="clear" w:pos="2302"/>
      </w:tabs>
    </w:pPr>
  </w:style>
  <w:style w:type="paragraph" w:styleId="ListBullet4">
    <w:name w:val="List Bullet 4"/>
    <w:basedOn w:val="Text4"/>
    <w:rsid w:val="00577EC6"/>
    <w:pPr>
      <w:numPr>
        <w:numId w:val="8"/>
      </w:numPr>
      <w:tabs>
        <w:tab w:val="clear" w:pos="2302"/>
      </w:tabs>
    </w:pPr>
  </w:style>
  <w:style w:type="paragraph" w:styleId="ListBullet5">
    <w:name w:val="List Bullet 5"/>
    <w:basedOn w:val="Normal"/>
    <w:autoRedefine/>
    <w:rsid w:val="00577EC6"/>
    <w:pPr>
      <w:numPr>
        <w:numId w:val="1"/>
      </w:numPr>
    </w:pPr>
  </w:style>
  <w:style w:type="paragraph" w:styleId="ListContinue">
    <w:name w:val="List Continue"/>
    <w:basedOn w:val="Normal"/>
    <w:rsid w:val="00461D0A"/>
    <w:pPr>
      <w:spacing w:after="120"/>
      <w:ind w:left="283"/>
    </w:pPr>
  </w:style>
  <w:style w:type="paragraph" w:styleId="ListContinue2">
    <w:name w:val="List Continue 2"/>
    <w:basedOn w:val="Normal"/>
    <w:rsid w:val="00461D0A"/>
    <w:pPr>
      <w:spacing w:after="120"/>
      <w:ind w:left="566"/>
    </w:pPr>
  </w:style>
  <w:style w:type="paragraph" w:styleId="ListContinue3">
    <w:name w:val="List Continue 3"/>
    <w:basedOn w:val="Normal"/>
    <w:rsid w:val="00461D0A"/>
    <w:pPr>
      <w:spacing w:after="120"/>
      <w:ind w:left="849"/>
    </w:pPr>
  </w:style>
  <w:style w:type="paragraph" w:styleId="ListContinue4">
    <w:name w:val="List Continue 4"/>
    <w:basedOn w:val="Normal"/>
    <w:rsid w:val="00461D0A"/>
    <w:pPr>
      <w:spacing w:after="120"/>
      <w:ind w:left="1132"/>
    </w:pPr>
  </w:style>
  <w:style w:type="paragraph" w:styleId="ListContinue5">
    <w:name w:val="List Continue 5"/>
    <w:basedOn w:val="Normal"/>
    <w:rsid w:val="00461D0A"/>
    <w:pPr>
      <w:spacing w:after="120"/>
      <w:ind w:left="1415"/>
    </w:pPr>
  </w:style>
  <w:style w:type="paragraph" w:styleId="ListNumber">
    <w:name w:val="List Number"/>
    <w:basedOn w:val="Normal"/>
    <w:rsid w:val="00577EC6"/>
    <w:pPr>
      <w:numPr>
        <w:numId w:val="14"/>
      </w:numPr>
    </w:pPr>
  </w:style>
  <w:style w:type="paragraph" w:styleId="ListNumber2">
    <w:name w:val="List Number 2"/>
    <w:basedOn w:val="Text2"/>
    <w:rsid w:val="00577EC6"/>
    <w:pPr>
      <w:numPr>
        <w:numId w:val="16"/>
      </w:numPr>
      <w:tabs>
        <w:tab w:val="clear" w:pos="2302"/>
      </w:tabs>
    </w:pPr>
  </w:style>
  <w:style w:type="paragraph" w:styleId="ListNumber3">
    <w:name w:val="List Number 3"/>
    <w:basedOn w:val="Text3"/>
    <w:rsid w:val="00577EC6"/>
    <w:pPr>
      <w:numPr>
        <w:numId w:val="17"/>
      </w:numPr>
      <w:tabs>
        <w:tab w:val="clear" w:pos="2302"/>
      </w:tabs>
    </w:pPr>
  </w:style>
  <w:style w:type="paragraph" w:styleId="ListNumber4">
    <w:name w:val="List Number 4"/>
    <w:basedOn w:val="Text4"/>
    <w:rsid w:val="00577EC6"/>
    <w:pPr>
      <w:numPr>
        <w:numId w:val="18"/>
      </w:numPr>
      <w:tabs>
        <w:tab w:val="clear" w:pos="2302"/>
      </w:tabs>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val="en-GB"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keepNext w:val="0"/>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basedOn w:val="Normal"/>
    <w:rsid w:val="00461D0A"/>
    <w:pPr>
      <w:spacing w:after="60"/>
      <w:jc w:val="center"/>
      <w:outlineLvl w:val="1"/>
    </w:pPr>
    <w:rPr>
      <w:rFonts w:ascii="Arial" w:hAnsi="Arial"/>
    </w:rPr>
  </w:style>
  <w:style w:type="paragraph" w:customStyle="1" w:styleId="SubTitle1">
    <w:name w:val="SubTitle 1"/>
    <w:basedOn w:val="Normal"/>
    <w:next w:val="SubTitle2"/>
    <w:rsid w:val="00461D0A"/>
    <w:pPr>
      <w:jc w:val="center"/>
    </w:pPr>
    <w:rPr>
      <w:b/>
      <w:sz w:val="40"/>
    </w:rPr>
  </w:style>
  <w:style w:type="paragraph" w:customStyle="1" w:styleId="SubTitle2">
    <w:name w:val="SubTitle 2"/>
    <w:basedOn w:val="Normal"/>
    <w:rsid w:val="00461D0A"/>
    <w:pPr>
      <w:jc w:val="center"/>
    </w:pPr>
    <w:rPr>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itle">
    <w:name w:val="Title"/>
    <w:basedOn w:val="Normal"/>
    <w:next w:val="SubTitle1"/>
    <w:link w:val="TitleChar"/>
    <w:rsid w:val="00461D0A"/>
    <w:pPr>
      <w:spacing w:after="480"/>
      <w:jc w:val="center"/>
    </w:pPr>
    <w:rPr>
      <w:b/>
      <w:kern w:val="28"/>
      <w:sz w:val="48"/>
    </w:rPr>
  </w:style>
  <w:style w:type="paragraph" w:styleId="TOAHeading">
    <w:name w:val="toa heading"/>
    <w:basedOn w:val="Normal"/>
    <w:next w:val="Normal"/>
    <w:semiHidden/>
    <w:rsid w:val="00461D0A"/>
    <w:pPr>
      <w:spacing w:before="120"/>
    </w:pPr>
    <w:rPr>
      <w:rFonts w:ascii="Arial" w:hAnsi="Arial"/>
      <w:b/>
    </w:rPr>
  </w:style>
  <w:style w:type="paragraph" w:styleId="TOC1">
    <w:name w:val="toc 1"/>
    <w:basedOn w:val="Normal"/>
    <w:next w:val="Normal"/>
    <w:uiPriority w:val="39"/>
    <w:rsid w:val="001D2A51"/>
    <w:pPr>
      <w:tabs>
        <w:tab w:val="right" w:leader="dot" w:pos="8640"/>
      </w:tabs>
      <w:spacing w:before="120" w:after="120"/>
      <w:ind w:left="482" w:right="720" w:hanging="482"/>
    </w:pPr>
    <w:rPr>
      <w:rFonts w:ascii="Verdana" w:hAnsi="Verdana"/>
      <w:caps/>
      <w:sz w:val="18"/>
    </w:rPr>
  </w:style>
  <w:style w:type="paragraph" w:styleId="TOC2">
    <w:name w:val="toc 2"/>
    <w:basedOn w:val="Normal"/>
    <w:next w:val="Normal"/>
    <w:uiPriority w:val="39"/>
    <w:rsid w:val="001D2A51"/>
    <w:pPr>
      <w:tabs>
        <w:tab w:val="right" w:leader="dot" w:pos="8640"/>
      </w:tabs>
      <w:spacing w:before="60" w:after="60"/>
      <w:ind w:left="1077" w:right="720" w:hanging="595"/>
    </w:pPr>
    <w:rPr>
      <w:rFonts w:ascii="Verdana" w:hAnsi="Verdana"/>
      <w:sz w:val="18"/>
    </w:rPr>
  </w:style>
  <w:style w:type="paragraph" w:styleId="TOC3">
    <w:name w:val="toc 3"/>
    <w:basedOn w:val="Normal"/>
    <w:next w:val="Normal"/>
    <w:uiPriority w:val="39"/>
    <w:qFormat/>
    <w:rsid w:val="00461D0A"/>
    <w:pPr>
      <w:tabs>
        <w:tab w:val="right" w:leader="dot" w:pos="8640"/>
      </w:tabs>
      <w:spacing w:before="60" w:after="60"/>
      <w:ind w:left="1916" w:right="720" w:hanging="839"/>
    </w:pPr>
  </w:style>
  <w:style w:type="paragraph" w:styleId="TOC4">
    <w:name w:val="toc 4"/>
    <w:basedOn w:val="Normal"/>
    <w:next w:val="Normal"/>
    <w:semiHidden/>
    <w:rsid w:val="00461D0A"/>
    <w:pPr>
      <w:tabs>
        <w:tab w:val="right" w:leader="dot" w:pos="8641"/>
      </w:tabs>
      <w:spacing w:before="60" w:after="60"/>
      <w:ind w:left="2880" w:right="720" w:hanging="964"/>
    </w:pPr>
  </w:style>
  <w:style w:type="paragraph" w:styleId="TOC5">
    <w:name w:val="toc 5"/>
    <w:basedOn w:val="Normal"/>
    <w:next w:val="Normal"/>
    <w:semiHidden/>
    <w:rsid w:val="00461D0A"/>
    <w:pPr>
      <w:tabs>
        <w:tab w:val="right" w:leader="dot" w:pos="8641"/>
      </w:tabs>
      <w:spacing w:before="240" w:after="120"/>
      <w:ind w:right="720"/>
    </w:pPr>
    <w:rPr>
      <w:caps/>
    </w:rPr>
  </w:style>
  <w:style w:type="paragraph" w:styleId="TOC6">
    <w:name w:val="toc 6"/>
    <w:basedOn w:val="Normal"/>
    <w:next w:val="Normal"/>
    <w:autoRedefine/>
    <w:semiHidden/>
    <w:rsid w:val="00461D0A"/>
    <w:pPr>
      <w:ind w:left="1200"/>
    </w:pPr>
  </w:style>
  <w:style w:type="paragraph" w:styleId="TOC7">
    <w:name w:val="toc 7"/>
    <w:basedOn w:val="Normal"/>
    <w:next w:val="Normal"/>
    <w:autoRedefine/>
    <w:semiHidden/>
    <w:rsid w:val="00461D0A"/>
    <w:pPr>
      <w:ind w:left="1440"/>
    </w:pPr>
  </w:style>
  <w:style w:type="paragraph" w:styleId="TOC8">
    <w:name w:val="toc 8"/>
    <w:basedOn w:val="Normal"/>
    <w:next w:val="Normal"/>
    <w:autoRedefine/>
    <w:semiHidden/>
    <w:rsid w:val="00461D0A"/>
    <w:pPr>
      <w:ind w:left="1680"/>
    </w:pPr>
  </w:style>
  <w:style w:type="paragraph" w:styleId="TOC9">
    <w:name w:val="toc 9"/>
    <w:basedOn w:val="Normal"/>
    <w:next w:val="Normal"/>
    <w:autoRedefine/>
    <w:semiHidden/>
    <w:rsid w:val="00461D0A"/>
    <w:pPr>
      <w:ind w:left="1920"/>
    </w:p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numPr>
        <w:numId w:val="9"/>
      </w:numPr>
    </w:pPr>
  </w:style>
  <w:style w:type="paragraph" w:customStyle="1" w:styleId="ListDash1">
    <w:name w:val="List Dash 1"/>
    <w:basedOn w:val="Text1"/>
    <w:rsid w:val="00577EC6"/>
    <w:pPr>
      <w:numPr>
        <w:numId w:val="10"/>
      </w:numPr>
    </w:pPr>
  </w:style>
  <w:style w:type="paragraph" w:customStyle="1" w:styleId="ListDash2">
    <w:name w:val="List Dash 2"/>
    <w:basedOn w:val="Text2"/>
    <w:rsid w:val="00577EC6"/>
    <w:pPr>
      <w:numPr>
        <w:numId w:val="11"/>
      </w:numPr>
      <w:tabs>
        <w:tab w:val="clear" w:pos="2302"/>
      </w:tabs>
    </w:pPr>
  </w:style>
  <w:style w:type="paragraph" w:customStyle="1" w:styleId="ListDash3">
    <w:name w:val="List Dash 3"/>
    <w:basedOn w:val="Text3"/>
    <w:rsid w:val="00577EC6"/>
    <w:pPr>
      <w:numPr>
        <w:numId w:val="12"/>
      </w:numPr>
      <w:tabs>
        <w:tab w:val="clear" w:pos="2302"/>
      </w:tabs>
    </w:pPr>
  </w:style>
  <w:style w:type="paragraph" w:customStyle="1" w:styleId="ListDash4">
    <w:name w:val="List Dash 4"/>
    <w:basedOn w:val="Text4"/>
    <w:rsid w:val="00577EC6"/>
    <w:pPr>
      <w:numPr>
        <w:numId w:val="13"/>
      </w:numPr>
      <w:tabs>
        <w:tab w:val="clear" w:pos="2302"/>
      </w:tabs>
    </w:pPr>
  </w:style>
  <w:style w:type="paragraph" w:customStyle="1" w:styleId="ListNumberLevel2">
    <w:name w:val="List Number (Level 2)"/>
    <w:basedOn w:val="Normal"/>
    <w:rsid w:val="00577EC6"/>
    <w:pPr>
      <w:numPr>
        <w:ilvl w:val="1"/>
        <w:numId w:val="14"/>
      </w:numPr>
    </w:pPr>
  </w:style>
  <w:style w:type="paragraph" w:customStyle="1" w:styleId="ListNumberLevel3">
    <w:name w:val="List Number (Level 3)"/>
    <w:basedOn w:val="Normal"/>
    <w:rsid w:val="00577EC6"/>
    <w:pPr>
      <w:numPr>
        <w:ilvl w:val="2"/>
        <w:numId w:val="14"/>
      </w:numPr>
    </w:pPr>
  </w:style>
  <w:style w:type="paragraph" w:customStyle="1" w:styleId="ListNumberLevel4">
    <w:name w:val="List Number (Level 4)"/>
    <w:basedOn w:val="Normal"/>
    <w:rsid w:val="00577EC6"/>
    <w:pPr>
      <w:numPr>
        <w:ilvl w:val="3"/>
        <w:numId w:val="14"/>
      </w:numPr>
    </w:pPr>
  </w:style>
  <w:style w:type="paragraph" w:customStyle="1" w:styleId="ListNumber1">
    <w:name w:val="List Number 1"/>
    <w:basedOn w:val="Text1"/>
    <w:rsid w:val="00577EC6"/>
    <w:pPr>
      <w:numPr>
        <w:numId w:val="15"/>
      </w:numPr>
    </w:pPr>
  </w:style>
  <w:style w:type="paragraph" w:customStyle="1" w:styleId="ListNumber1Level2">
    <w:name w:val="List Number 1 (Level 2)"/>
    <w:basedOn w:val="Text1"/>
    <w:rsid w:val="00577EC6"/>
    <w:pPr>
      <w:numPr>
        <w:ilvl w:val="1"/>
        <w:numId w:val="15"/>
      </w:numPr>
    </w:pPr>
  </w:style>
  <w:style w:type="paragraph" w:customStyle="1" w:styleId="ListNumber1Level3">
    <w:name w:val="List Number 1 (Level 3)"/>
    <w:basedOn w:val="Text1"/>
    <w:rsid w:val="00577EC6"/>
    <w:pPr>
      <w:numPr>
        <w:ilvl w:val="2"/>
        <w:numId w:val="15"/>
      </w:numPr>
    </w:pPr>
  </w:style>
  <w:style w:type="paragraph" w:customStyle="1" w:styleId="ListNumber1Level4">
    <w:name w:val="List Number 1 (Level 4)"/>
    <w:basedOn w:val="Text1"/>
    <w:rsid w:val="00577EC6"/>
    <w:pPr>
      <w:numPr>
        <w:ilvl w:val="3"/>
        <w:numId w:val="15"/>
      </w:numPr>
    </w:pPr>
  </w:style>
  <w:style w:type="paragraph" w:customStyle="1" w:styleId="ListNumber2Level2">
    <w:name w:val="List Number 2 (Level 2)"/>
    <w:basedOn w:val="Text2"/>
    <w:rsid w:val="00577EC6"/>
    <w:pPr>
      <w:numPr>
        <w:ilvl w:val="1"/>
        <w:numId w:val="16"/>
      </w:numPr>
      <w:tabs>
        <w:tab w:val="clear" w:pos="2302"/>
      </w:tabs>
    </w:pPr>
  </w:style>
  <w:style w:type="paragraph" w:customStyle="1" w:styleId="ListNumber2Level3">
    <w:name w:val="List Number 2 (Level 3)"/>
    <w:basedOn w:val="Text2"/>
    <w:rsid w:val="00577EC6"/>
    <w:pPr>
      <w:numPr>
        <w:ilvl w:val="2"/>
        <w:numId w:val="16"/>
      </w:numPr>
      <w:tabs>
        <w:tab w:val="clear" w:pos="2302"/>
      </w:tabs>
    </w:pPr>
  </w:style>
  <w:style w:type="paragraph" w:customStyle="1" w:styleId="ListNumber2Level4">
    <w:name w:val="List Number 2 (Level 4)"/>
    <w:basedOn w:val="Text2"/>
    <w:rsid w:val="00577EC6"/>
    <w:pPr>
      <w:numPr>
        <w:ilvl w:val="3"/>
        <w:numId w:val="16"/>
      </w:numPr>
      <w:tabs>
        <w:tab w:val="clear" w:pos="2302"/>
      </w:tabs>
    </w:pPr>
  </w:style>
  <w:style w:type="paragraph" w:customStyle="1" w:styleId="ListNumber3Level2">
    <w:name w:val="List Number 3 (Level 2)"/>
    <w:basedOn w:val="Text3"/>
    <w:rsid w:val="00577EC6"/>
    <w:pPr>
      <w:numPr>
        <w:ilvl w:val="1"/>
        <w:numId w:val="17"/>
      </w:numPr>
      <w:tabs>
        <w:tab w:val="clear" w:pos="2302"/>
      </w:tabs>
    </w:pPr>
  </w:style>
  <w:style w:type="paragraph" w:customStyle="1" w:styleId="ListNumber3Level3">
    <w:name w:val="List Number 3 (Level 3)"/>
    <w:basedOn w:val="Text3"/>
    <w:rsid w:val="00577EC6"/>
    <w:pPr>
      <w:numPr>
        <w:ilvl w:val="2"/>
        <w:numId w:val="17"/>
      </w:numPr>
      <w:tabs>
        <w:tab w:val="clear" w:pos="2302"/>
      </w:tabs>
    </w:pPr>
  </w:style>
  <w:style w:type="paragraph" w:customStyle="1" w:styleId="ListNumber3Level4">
    <w:name w:val="List Number 3 (Level 4)"/>
    <w:basedOn w:val="Text3"/>
    <w:rsid w:val="00577EC6"/>
    <w:pPr>
      <w:numPr>
        <w:ilvl w:val="3"/>
        <w:numId w:val="17"/>
      </w:numPr>
      <w:tabs>
        <w:tab w:val="clear" w:pos="2302"/>
      </w:tabs>
    </w:pPr>
  </w:style>
  <w:style w:type="paragraph" w:customStyle="1" w:styleId="ListNumber4Level2">
    <w:name w:val="List Number 4 (Level 2)"/>
    <w:basedOn w:val="Text4"/>
    <w:rsid w:val="00577EC6"/>
    <w:pPr>
      <w:numPr>
        <w:ilvl w:val="1"/>
        <w:numId w:val="18"/>
      </w:numPr>
      <w:tabs>
        <w:tab w:val="clear" w:pos="2302"/>
      </w:tabs>
    </w:pPr>
  </w:style>
  <w:style w:type="paragraph" w:customStyle="1" w:styleId="ListNumber4Level3">
    <w:name w:val="List Number 4 (Level 3)"/>
    <w:basedOn w:val="Text4"/>
    <w:rsid w:val="00577EC6"/>
    <w:pPr>
      <w:numPr>
        <w:ilvl w:val="2"/>
        <w:numId w:val="18"/>
      </w:numPr>
      <w:tabs>
        <w:tab w:val="clear" w:pos="2302"/>
      </w:tabs>
    </w:pPr>
  </w:style>
  <w:style w:type="paragraph" w:customStyle="1" w:styleId="ListNumber4Level4">
    <w:name w:val="List Number 4 (Level 4)"/>
    <w:basedOn w:val="Text4"/>
    <w:rsid w:val="00577EC6"/>
    <w:pPr>
      <w:numPr>
        <w:ilvl w:val="3"/>
        <w:numId w:val="18"/>
      </w:numPr>
      <w:tabs>
        <w:tab w:val="clear" w:pos="2302"/>
      </w:tabs>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numPr>
        <w:numId w:val="20"/>
      </w:numPr>
      <w:spacing w:after="120"/>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9370CD"/>
    <w:pPr>
      <w:widowControl w:val="0"/>
      <w:autoSpaceDE w:val="0"/>
      <w:autoSpaceDN w:val="0"/>
      <w:adjustRightInd w:val="0"/>
      <w:spacing w:after="0"/>
      <w:ind w:left="0" w:firstLine="0"/>
      <w:jc w:val="left"/>
    </w:pPr>
    <w:rPr>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fr-FR" w:eastAsia="en-US"/>
    </w:rPr>
  </w:style>
  <w:style w:type="paragraph" w:customStyle="1" w:styleId="BulletPoint2">
    <w:name w:val="Bullet Point 2"/>
    <w:basedOn w:val="NormalIndent"/>
    <w:link w:val="BulletPoint2Char"/>
    <w:qFormat/>
    <w:rsid w:val="00577EC6"/>
    <w:pPr>
      <w:numPr>
        <w:numId w:val="19"/>
      </w:numPr>
      <w:spacing w:after="120"/>
      <w:ind w:left="1077" w:hanging="357"/>
      <w:jc w:val="left"/>
    </w:pPr>
    <w:rPr>
      <w:rFonts w:ascii="Verdana" w:hAnsi="Verdana"/>
      <w:sz w:val="18"/>
    </w:rPr>
  </w:style>
  <w:style w:type="character" w:customStyle="1" w:styleId="HeadingChar">
    <w:name w:val="Heading Char"/>
    <w:link w:val="Heading"/>
    <w:rsid w:val="00B14205"/>
    <w:rPr>
      <w:rFonts w:ascii="Verdana" w:hAnsi="Verdana"/>
      <w:b/>
      <w:caps/>
      <w:u w:val="single"/>
      <w:lang w:val="fr-FR"/>
    </w:rPr>
  </w:style>
  <w:style w:type="paragraph" w:customStyle="1" w:styleId="Body">
    <w:name w:val="Body"/>
    <w:basedOn w:val="Normal"/>
    <w:link w:val="BodyChar"/>
    <w:qFormat/>
    <w:rsid w:val="00ED7D13"/>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fr-FR"/>
    </w:rPr>
  </w:style>
  <w:style w:type="character" w:styleId="PlaceholderText">
    <w:name w:val="Placeholder Text"/>
    <w:basedOn w:val="DefaultParagraphFont"/>
    <w:uiPriority w:val="99"/>
    <w:semiHidden/>
    <w:rsid w:val="00637A5F"/>
    <w:rPr>
      <w:color w:val="808080"/>
    </w:rPr>
  </w:style>
  <w:style w:type="character" w:customStyle="1" w:styleId="BodyChar">
    <w:name w:val="Body Char"/>
    <w:link w:val="Body"/>
    <w:rsid w:val="00ED7D13"/>
    <w:rPr>
      <w:rFonts w:ascii="Verdana" w:hAnsi="Verdana"/>
      <w:sz w:val="18"/>
      <w:lang w:val="fr-FR" w:eastAsia="en-US"/>
    </w:rPr>
  </w:style>
  <w:style w:type="table" w:styleId="TableGrid">
    <w:name w:val="Table Grid"/>
    <w:aliases w:val="Document Table"/>
    <w:basedOn w:val="TableNormal"/>
    <w:rsid w:val="007F3473"/>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0A7FCF"/>
    <w:pPr>
      <w:keepLines/>
      <w:numPr>
        <w:numId w:val="0"/>
      </w:numPr>
      <w:spacing w:before="480" w:after="0" w:line="276" w:lineRule="auto"/>
      <w:jc w:val="left"/>
      <w:outlineLvl w:val="9"/>
    </w:pPr>
    <w:rPr>
      <w:rFonts w:asciiTheme="majorHAnsi" w:eastAsiaTheme="majorEastAsia" w:hAnsiTheme="majorHAnsi" w:cstheme="majorBidi"/>
      <w:bCs/>
      <w:smallCaps/>
      <w:szCs w:val="28"/>
      <w:lang w:val="en-US"/>
    </w:rPr>
  </w:style>
  <w:style w:type="paragraph" w:customStyle="1" w:styleId="Title2">
    <w:name w:val="Title 2"/>
    <w:basedOn w:val="Normal"/>
    <w:rsid w:val="00B14205"/>
    <w:pPr>
      <w:numPr>
        <w:numId w:val="25"/>
      </w:numPr>
    </w:pPr>
  </w:style>
  <w:style w:type="paragraph" w:customStyle="1" w:styleId="HeadingBody">
    <w:name w:val="Heading Body"/>
    <w:basedOn w:val="Normal"/>
    <w:link w:val="HeadingBodyChar"/>
    <w:qFormat/>
    <w:rsid w:val="001D2A51"/>
    <w:pPr>
      <w:spacing w:after="120"/>
    </w:pPr>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1D2A51"/>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paragraph" w:customStyle="1" w:styleId="Default">
    <w:name w:val="Default"/>
    <w:rsid w:val="00383A4E"/>
    <w:pPr>
      <w:autoSpaceDE w:val="0"/>
      <w:autoSpaceDN w:val="0"/>
      <w:adjustRightInd w:val="0"/>
    </w:pPr>
    <w:rPr>
      <w:rFonts w:ascii="EC Square Sans Pro" w:hAnsi="EC Square Sans Pro" w:cs="EC Square Sans Pro"/>
      <w:color w:val="000000"/>
      <w:sz w:val="24"/>
      <w:szCs w:val="24"/>
      <w:lang w:val="en-GB"/>
    </w:rPr>
  </w:style>
  <w:style w:type="paragraph" w:customStyle="1" w:styleId="BasicParagraph">
    <w:name w:val="[Basic Paragraph]"/>
    <w:basedOn w:val="Normal"/>
    <w:uiPriority w:val="99"/>
    <w:rsid w:val="006F0B04"/>
    <w:pPr>
      <w:autoSpaceDE w:val="0"/>
      <w:autoSpaceDN w:val="0"/>
      <w:adjustRightInd w:val="0"/>
      <w:spacing w:after="0" w:line="288" w:lineRule="auto"/>
      <w:jc w:val="left"/>
      <w:textAlignment w:val="center"/>
    </w:pPr>
    <w:rPr>
      <w:rFonts w:ascii="EC Square Sans Pro" w:hAnsi="EC Square Sans Pro"/>
      <w:color w:val="000000"/>
      <w:szCs w:val="24"/>
      <w:lang w:val="en-GB" w:eastAsia="nl-BE"/>
    </w:rPr>
  </w:style>
  <w:style w:type="paragraph" w:styleId="ListParagraph">
    <w:name w:val="List Paragraph"/>
    <w:basedOn w:val="Normal"/>
    <w:uiPriority w:val="34"/>
    <w:rsid w:val="009A1B34"/>
    <w:pPr>
      <w:ind w:left="720"/>
      <w:contextualSpacing/>
    </w:pPr>
  </w:style>
  <w:style w:type="paragraph" w:styleId="NormalWeb">
    <w:name w:val="Normal (Web)"/>
    <w:basedOn w:val="Normal"/>
    <w:uiPriority w:val="99"/>
    <w:semiHidden/>
    <w:unhideWhenUsed/>
    <w:rsid w:val="009A1B34"/>
    <w:pPr>
      <w:spacing w:before="100" w:beforeAutospacing="1" w:after="100" w:afterAutospacing="1"/>
      <w:jc w:val="left"/>
    </w:pPr>
    <w:rPr>
      <w:szCs w:val="24"/>
      <w:lang w:eastAsia="fr-FR"/>
    </w:rPr>
  </w:style>
  <w:style w:type="character" w:styleId="Strong">
    <w:name w:val="Strong"/>
    <w:basedOn w:val="DefaultParagraphFont"/>
    <w:uiPriority w:val="22"/>
    <w:qFormat/>
    <w:rsid w:val="009A1B34"/>
    <w:rPr>
      <w:b/>
      <w:bCs/>
    </w:rPr>
  </w:style>
  <w:style w:type="character" w:customStyle="1" w:styleId="pre">
    <w:name w:val="pre"/>
    <w:basedOn w:val="DefaultParagraphFont"/>
    <w:rsid w:val="000044F7"/>
  </w:style>
  <w:style w:type="paragraph" w:styleId="HTMLPreformatted">
    <w:name w:val="HTML Preformatted"/>
    <w:basedOn w:val="Normal"/>
    <w:link w:val="HTMLPreformattedChar"/>
    <w:uiPriority w:val="99"/>
    <w:unhideWhenUsed/>
    <w:rsid w:val="0000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HTMLPreformattedChar">
    <w:name w:val="HTML Preformatted Char"/>
    <w:basedOn w:val="DefaultParagraphFont"/>
    <w:link w:val="HTMLPreformatted"/>
    <w:uiPriority w:val="99"/>
    <w:rsid w:val="000044F7"/>
    <w:rPr>
      <w:rFonts w:ascii="Courier New" w:hAnsi="Courier New" w:cs="Courier New"/>
      <w:lang w:val="fr-FR" w:eastAsia="fr-FR"/>
    </w:rPr>
  </w:style>
  <w:style w:type="character" w:styleId="UnresolvedMention">
    <w:name w:val="Unresolved Mention"/>
    <w:basedOn w:val="DefaultParagraphFont"/>
    <w:uiPriority w:val="99"/>
    <w:semiHidden/>
    <w:unhideWhenUsed/>
    <w:rsid w:val="00C96ADE"/>
    <w:rPr>
      <w:color w:val="605E5C"/>
      <w:shd w:val="clear" w:color="auto" w:fill="E1DFDD"/>
    </w:rPr>
  </w:style>
  <w:style w:type="paragraph" w:customStyle="1" w:styleId="Title3">
    <w:name w:val="Title3"/>
    <w:basedOn w:val="Normal"/>
    <w:link w:val="Title3Char"/>
    <w:qFormat/>
    <w:rsid w:val="007B001C"/>
    <w:rPr>
      <w:rFonts w:ascii="Verdana" w:hAnsi="Verdana"/>
      <w:color w:val="263673"/>
      <w:sz w:val="20"/>
      <w:lang w:val="en-GB"/>
    </w:rPr>
  </w:style>
  <w:style w:type="character" w:customStyle="1" w:styleId="TitleChar">
    <w:name w:val="Title Char"/>
    <w:basedOn w:val="DefaultParagraphFont"/>
    <w:link w:val="Title"/>
    <w:rsid w:val="007B001C"/>
    <w:rPr>
      <w:b/>
      <w:kern w:val="28"/>
      <w:sz w:val="48"/>
      <w:lang w:val="fr-FR" w:eastAsia="en-US"/>
    </w:rPr>
  </w:style>
  <w:style w:type="paragraph" w:customStyle="1" w:styleId="BodyCaptcha">
    <w:name w:val="BodyCaptcha"/>
    <w:basedOn w:val="Normal"/>
    <w:link w:val="BodyCaptchaChar"/>
    <w:qFormat/>
    <w:rsid w:val="007B001C"/>
    <w:rPr>
      <w:rFonts w:ascii="Verdana" w:hAnsi="Verdana" w:cs="Verdana"/>
      <w:color w:val="58595B"/>
      <w:sz w:val="20"/>
      <w:lang w:val="en-GB" w:eastAsia="nl-BE"/>
    </w:rPr>
  </w:style>
  <w:style w:type="character" w:customStyle="1" w:styleId="Title3Char">
    <w:name w:val="Title3 Char"/>
    <w:basedOn w:val="DefaultParagraphFont"/>
    <w:link w:val="Title3"/>
    <w:rsid w:val="007B001C"/>
    <w:rPr>
      <w:rFonts w:ascii="Verdana" w:hAnsi="Verdana"/>
      <w:color w:val="263673"/>
      <w:lang w:val="en-GB" w:eastAsia="en-US"/>
    </w:rPr>
  </w:style>
  <w:style w:type="character" w:customStyle="1" w:styleId="Heading2Char">
    <w:name w:val="Heading 2 Char"/>
    <w:basedOn w:val="DefaultParagraphFont"/>
    <w:rsid w:val="00014141"/>
    <w:rPr>
      <w:rFonts w:ascii="Verdana" w:hAnsi="Verdana"/>
      <w:color w:val="263673"/>
      <w:sz w:val="22"/>
      <w:szCs w:val="22"/>
      <w:lang w:val="en-GB" w:eastAsia="en-US"/>
    </w:rPr>
  </w:style>
  <w:style w:type="character" w:customStyle="1" w:styleId="BodyCaptchaChar">
    <w:name w:val="BodyCaptcha Char"/>
    <w:basedOn w:val="DefaultParagraphFont"/>
    <w:link w:val="BodyCaptcha"/>
    <w:rsid w:val="007B001C"/>
    <w:rPr>
      <w:rFonts w:ascii="Verdana" w:hAnsi="Verdana" w:cs="Verdana"/>
      <w:color w:val="58595B"/>
      <w:lang w:val="en-GB"/>
    </w:rPr>
  </w:style>
  <w:style w:type="character" w:customStyle="1" w:styleId="Heading1Char">
    <w:name w:val="Heading 1 Char"/>
    <w:basedOn w:val="TitleChar"/>
    <w:rsid w:val="00014141"/>
    <w:rPr>
      <w:rFonts w:ascii="Verdana" w:hAnsi="Verdana"/>
      <w:b/>
      <w:color w:val="365F91" w:themeColor="accent1" w:themeShade="BF"/>
      <w:kern w:val="28"/>
      <w:sz w:val="28"/>
      <w:szCs w:val="28"/>
      <w:lang w:val="en-GB"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F654BD"/>
    <w:rPr>
      <w:b/>
      <w:bCs/>
    </w:rPr>
  </w:style>
  <w:style w:type="character" w:customStyle="1" w:styleId="CommentTextChar">
    <w:name w:val="Comment Text Char"/>
    <w:basedOn w:val="DefaultParagraphFont"/>
    <w:link w:val="CommentText"/>
    <w:semiHidden/>
    <w:rsid w:val="00F654BD"/>
    <w:rPr>
      <w:lang w:val="en-US" w:eastAsia="en-US"/>
    </w:rPr>
  </w:style>
  <w:style w:type="character" w:customStyle="1" w:styleId="CommentSubjectChar">
    <w:name w:val="Comment Subject Char"/>
    <w:basedOn w:val="CommentTextChar"/>
    <w:link w:val="CommentSubject"/>
    <w:semiHidden/>
    <w:rsid w:val="00F654BD"/>
    <w:rPr>
      <w:b/>
      <w:bCs/>
      <w:lang w:val="en-US" w:eastAsia="en-US"/>
    </w:rPr>
  </w:style>
  <w:style w:type="character" w:customStyle="1" w:styleId="hljs-builtin">
    <w:name w:val="hljs-built_in"/>
    <w:basedOn w:val="DefaultParagraphFont"/>
    <w:rsid w:val="00A601D2"/>
  </w:style>
  <w:style w:type="character" w:customStyle="1" w:styleId="hljs-string">
    <w:name w:val="hljs-string"/>
    <w:basedOn w:val="DefaultParagraphFont"/>
    <w:rsid w:val="00A601D2"/>
  </w:style>
  <w:style w:type="character" w:customStyle="1" w:styleId="hljs-attr">
    <w:name w:val="hljs-attr"/>
    <w:basedOn w:val="DefaultParagraphFont"/>
    <w:rsid w:val="00C606A4"/>
  </w:style>
  <w:style w:type="character" w:customStyle="1" w:styleId="hljs-function">
    <w:name w:val="hljs-function"/>
    <w:basedOn w:val="DefaultParagraphFont"/>
    <w:rsid w:val="00C606A4"/>
  </w:style>
  <w:style w:type="character" w:customStyle="1" w:styleId="hljs-keyword">
    <w:name w:val="hljs-keyword"/>
    <w:basedOn w:val="DefaultParagraphFont"/>
    <w:rsid w:val="00C606A4"/>
  </w:style>
  <w:style w:type="character" w:customStyle="1" w:styleId="str">
    <w:name w:val="str"/>
    <w:basedOn w:val="DefaultParagraphFont"/>
    <w:rsid w:val="0034704A"/>
  </w:style>
  <w:style w:type="character" w:styleId="Emphasis">
    <w:name w:val="Emphasis"/>
    <w:basedOn w:val="DefaultParagraphFont"/>
    <w:uiPriority w:val="20"/>
    <w:qFormat/>
    <w:rsid w:val="00412EE3"/>
    <w:rPr>
      <w:i/>
      <w:iCs/>
    </w:rPr>
  </w:style>
  <w:style w:type="character" w:customStyle="1" w:styleId="hljs-tag">
    <w:name w:val="hljs-tag"/>
    <w:basedOn w:val="DefaultParagraphFont"/>
    <w:rsid w:val="00AF2664"/>
  </w:style>
  <w:style w:type="character" w:customStyle="1" w:styleId="hljs-name">
    <w:name w:val="hljs-name"/>
    <w:basedOn w:val="DefaultParagraphFont"/>
    <w:rsid w:val="00AF2664"/>
  </w:style>
  <w:style w:type="paragraph" w:customStyle="1" w:styleId="SubSubtitle">
    <w:name w:val="SubSubtitle"/>
    <w:basedOn w:val="Heading3"/>
    <w:link w:val="SubSubtitleChar"/>
    <w:qFormat/>
    <w:rsid w:val="00B2042A"/>
    <w:pPr>
      <w:numPr>
        <w:ilvl w:val="2"/>
        <w:numId w:val="46"/>
      </w:numPr>
      <w:tabs>
        <w:tab w:val="clear" w:pos="2421"/>
        <w:tab w:val="num" w:pos="480"/>
      </w:tabs>
    </w:pPr>
  </w:style>
  <w:style w:type="character" w:customStyle="1" w:styleId="Heading3Char">
    <w:name w:val="Heading 3 Char"/>
    <w:basedOn w:val="DefaultParagraphFont"/>
    <w:link w:val="Heading3"/>
    <w:rsid w:val="00340AA5"/>
    <w:rPr>
      <w:rFonts w:ascii="Verdana" w:hAnsi="Verdana"/>
      <w:b/>
      <w:color w:val="365F91" w:themeColor="accent1" w:themeShade="BF"/>
      <w:lang w:val="en-GB" w:eastAsia="en-US"/>
    </w:rPr>
  </w:style>
  <w:style w:type="character" w:customStyle="1" w:styleId="SubSubtitleChar">
    <w:name w:val="SubSubtitle Char"/>
    <w:basedOn w:val="Heading3Char"/>
    <w:link w:val="SubSubtitle"/>
    <w:rsid w:val="00B2042A"/>
    <w:rPr>
      <w:rFonts w:ascii="Verdana" w:hAnsi="Verdana"/>
      <w:b/>
      <w:color w:val="365F91" w:themeColor="accent1" w:themeShade="BF"/>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873">
      <w:bodyDiv w:val="1"/>
      <w:marLeft w:val="0"/>
      <w:marRight w:val="0"/>
      <w:marTop w:val="0"/>
      <w:marBottom w:val="0"/>
      <w:divBdr>
        <w:top w:val="none" w:sz="0" w:space="0" w:color="auto"/>
        <w:left w:val="none" w:sz="0" w:space="0" w:color="auto"/>
        <w:bottom w:val="none" w:sz="0" w:space="0" w:color="auto"/>
        <w:right w:val="none" w:sz="0" w:space="0" w:color="auto"/>
      </w:divBdr>
    </w:div>
    <w:div w:id="34041678">
      <w:bodyDiv w:val="1"/>
      <w:marLeft w:val="0"/>
      <w:marRight w:val="0"/>
      <w:marTop w:val="0"/>
      <w:marBottom w:val="0"/>
      <w:divBdr>
        <w:top w:val="none" w:sz="0" w:space="0" w:color="auto"/>
        <w:left w:val="none" w:sz="0" w:space="0" w:color="auto"/>
        <w:bottom w:val="none" w:sz="0" w:space="0" w:color="auto"/>
        <w:right w:val="none" w:sz="0" w:space="0" w:color="auto"/>
      </w:divBdr>
    </w:div>
    <w:div w:id="48966790">
      <w:bodyDiv w:val="1"/>
      <w:marLeft w:val="0"/>
      <w:marRight w:val="0"/>
      <w:marTop w:val="0"/>
      <w:marBottom w:val="0"/>
      <w:divBdr>
        <w:top w:val="none" w:sz="0" w:space="0" w:color="auto"/>
        <w:left w:val="none" w:sz="0" w:space="0" w:color="auto"/>
        <w:bottom w:val="none" w:sz="0" w:space="0" w:color="auto"/>
        <w:right w:val="none" w:sz="0" w:space="0" w:color="auto"/>
      </w:divBdr>
    </w:div>
    <w:div w:id="198855704">
      <w:bodyDiv w:val="1"/>
      <w:marLeft w:val="0"/>
      <w:marRight w:val="0"/>
      <w:marTop w:val="0"/>
      <w:marBottom w:val="0"/>
      <w:divBdr>
        <w:top w:val="none" w:sz="0" w:space="0" w:color="auto"/>
        <w:left w:val="none" w:sz="0" w:space="0" w:color="auto"/>
        <w:bottom w:val="none" w:sz="0" w:space="0" w:color="auto"/>
        <w:right w:val="none" w:sz="0" w:space="0" w:color="auto"/>
      </w:divBdr>
    </w:div>
    <w:div w:id="200553392">
      <w:bodyDiv w:val="1"/>
      <w:marLeft w:val="0"/>
      <w:marRight w:val="0"/>
      <w:marTop w:val="0"/>
      <w:marBottom w:val="0"/>
      <w:divBdr>
        <w:top w:val="none" w:sz="0" w:space="0" w:color="auto"/>
        <w:left w:val="none" w:sz="0" w:space="0" w:color="auto"/>
        <w:bottom w:val="none" w:sz="0" w:space="0" w:color="auto"/>
        <w:right w:val="none" w:sz="0" w:space="0" w:color="auto"/>
      </w:divBdr>
    </w:div>
    <w:div w:id="220947276">
      <w:bodyDiv w:val="1"/>
      <w:marLeft w:val="0"/>
      <w:marRight w:val="0"/>
      <w:marTop w:val="0"/>
      <w:marBottom w:val="0"/>
      <w:divBdr>
        <w:top w:val="none" w:sz="0" w:space="0" w:color="auto"/>
        <w:left w:val="none" w:sz="0" w:space="0" w:color="auto"/>
        <w:bottom w:val="none" w:sz="0" w:space="0" w:color="auto"/>
        <w:right w:val="none" w:sz="0" w:space="0" w:color="auto"/>
      </w:divBdr>
    </w:div>
    <w:div w:id="239754047">
      <w:bodyDiv w:val="1"/>
      <w:marLeft w:val="0"/>
      <w:marRight w:val="0"/>
      <w:marTop w:val="0"/>
      <w:marBottom w:val="0"/>
      <w:divBdr>
        <w:top w:val="none" w:sz="0" w:space="0" w:color="auto"/>
        <w:left w:val="none" w:sz="0" w:space="0" w:color="auto"/>
        <w:bottom w:val="none" w:sz="0" w:space="0" w:color="auto"/>
        <w:right w:val="none" w:sz="0" w:space="0" w:color="auto"/>
      </w:divBdr>
    </w:div>
    <w:div w:id="269514021">
      <w:bodyDiv w:val="1"/>
      <w:marLeft w:val="0"/>
      <w:marRight w:val="0"/>
      <w:marTop w:val="0"/>
      <w:marBottom w:val="0"/>
      <w:divBdr>
        <w:top w:val="none" w:sz="0" w:space="0" w:color="auto"/>
        <w:left w:val="none" w:sz="0" w:space="0" w:color="auto"/>
        <w:bottom w:val="none" w:sz="0" w:space="0" w:color="auto"/>
        <w:right w:val="none" w:sz="0" w:space="0" w:color="auto"/>
      </w:divBdr>
    </w:div>
    <w:div w:id="365714237">
      <w:bodyDiv w:val="1"/>
      <w:marLeft w:val="0"/>
      <w:marRight w:val="0"/>
      <w:marTop w:val="0"/>
      <w:marBottom w:val="0"/>
      <w:divBdr>
        <w:top w:val="none" w:sz="0" w:space="0" w:color="auto"/>
        <w:left w:val="none" w:sz="0" w:space="0" w:color="auto"/>
        <w:bottom w:val="none" w:sz="0" w:space="0" w:color="auto"/>
        <w:right w:val="none" w:sz="0" w:space="0" w:color="auto"/>
      </w:divBdr>
    </w:div>
    <w:div w:id="528496458">
      <w:bodyDiv w:val="1"/>
      <w:marLeft w:val="0"/>
      <w:marRight w:val="0"/>
      <w:marTop w:val="0"/>
      <w:marBottom w:val="0"/>
      <w:divBdr>
        <w:top w:val="none" w:sz="0" w:space="0" w:color="auto"/>
        <w:left w:val="none" w:sz="0" w:space="0" w:color="auto"/>
        <w:bottom w:val="none" w:sz="0" w:space="0" w:color="auto"/>
        <w:right w:val="none" w:sz="0" w:space="0" w:color="auto"/>
      </w:divBdr>
    </w:div>
    <w:div w:id="565843934">
      <w:bodyDiv w:val="1"/>
      <w:marLeft w:val="0"/>
      <w:marRight w:val="0"/>
      <w:marTop w:val="0"/>
      <w:marBottom w:val="0"/>
      <w:divBdr>
        <w:top w:val="none" w:sz="0" w:space="0" w:color="auto"/>
        <w:left w:val="none" w:sz="0" w:space="0" w:color="auto"/>
        <w:bottom w:val="none" w:sz="0" w:space="0" w:color="auto"/>
        <w:right w:val="none" w:sz="0" w:space="0" w:color="auto"/>
      </w:divBdr>
    </w:div>
    <w:div w:id="617612979">
      <w:bodyDiv w:val="1"/>
      <w:marLeft w:val="0"/>
      <w:marRight w:val="0"/>
      <w:marTop w:val="0"/>
      <w:marBottom w:val="0"/>
      <w:divBdr>
        <w:top w:val="none" w:sz="0" w:space="0" w:color="auto"/>
        <w:left w:val="none" w:sz="0" w:space="0" w:color="auto"/>
        <w:bottom w:val="none" w:sz="0" w:space="0" w:color="auto"/>
        <w:right w:val="none" w:sz="0" w:space="0" w:color="auto"/>
      </w:divBdr>
    </w:div>
    <w:div w:id="636957354">
      <w:bodyDiv w:val="1"/>
      <w:marLeft w:val="0"/>
      <w:marRight w:val="0"/>
      <w:marTop w:val="0"/>
      <w:marBottom w:val="0"/>
      <w:divBdr>
        <w:top w:val="none" w:sz="0" w:space="0" w:color="auto"/>
        <w:left w:val="none" w:sz="0" w:space="0" w:color="auto"/>
        <w:bottom w:val="none" w:sz="0" w:space="0" w:color="auto"/>
        <w:right w:val="none" w:sz="0" w:space="0" w:color="auto"/>
      </w:divBdr>
    </w:div>
    <w:div w:id="651181028">
      <w:bodyDiv w:val="1"/>
      <w:marLeft w:val="0"/>
      <w:marRight w:val="0"/>
      <w:marTop w:val="0"/>
      <w:marBottom w:val="0"/>
      <w:divBdr>
        <w:top w:val="none" w:sz="0" w:space="0" w:color="auto"/>
        <w:left w:val="none" w:sz="0" w:space="0" w:color="auto"/>
        <w:bottom w:val="none" w:sz="0" w:space="0" w:color="auto"/>
        <w:right w:val="none" w:sz="0" w:space="0" w:color="auto"/>
      </w:divBdr>
    </w:div>
    <w:div w:id="667831575">
      <w:bodyDiv w:val="1"/>
      <w:marLeft w:val="0"/>
      <w:marRight w:val="0"/>
      <w:marTop w:val="0"/>
      <w:marBottom w:val="0"/>
      <w:divBdr>
        <w:top w:val="none" w:sz="0" w:space="0" w:color="auto"/>
        <w:left w:val="none" w:sz="0" w:space="0" w:color="auto"/>
        <w:bottom w:val="none" w:sz="0" w:space="0" w:color="auto"/>
        <w:right w:val="none" w:sz="0" w:space="0" w:color="auto"/>
      </w:divBdr>
    </w:div>
    <w:div w:id="688528789">
      <w:bodyDiv w:val="1"/>
      <w:marLeft w:val="0"/>
      <w:marRight w:val="0"/>
      <w:marTop w:val="0"/>
      <w:marBottom w:val="0"/>
      <w:divBdr>
        <w:top w:val="none" w:sz="0" w:space="0" w:color="auto"/>
        <w:left w:val="none" w:sz="0" w:space="0" w:color="auto"/>
        <w:bottom w:val="none" w:sz="0" w:space="0" w:color="auto"/>
        <w:right w:val="none" w:sz="0" w:space="0" w:color="auto"/>
      </w:divBdr>
    </w:div>
    <w:div w:id="701978744">
      <w:bodyDiv w:val="1"/>
      <w:marLeft w:val="0"/>
      <w:marRight w:val="0"/>
      <w:marTop w:val="0"/>
      <w:marBottom w:val="0"/>
      <w:divBdr>
        <w:top w:val="none" w:sz="0" w:space="0" w:color="auto"/>
        <w:left w:val="none" w:sz="0" w:space="0" w:color="auto"/>
        <w:bottom w:val="none" w:sz="0" w:space="0" w:color="auto"/>
        <w:right w:val="none" w:sz="0" w:space="0" w:color="auto"/>
      </w:divBdr>
    </w:div>
    <w:div w:id="703216233">
      <w:bodyDiv w:val="1"/>
      <w:marLeft w:val="0"/>
      <w:marRight w:val="0"/>
      <w:marTop w:val="0"/>
      <w:marBottom w:val="0"/>
      <w:divBdr>
        <w:top w:val="none" w:sz="0" w:space="0" w:color="auto"/>
        <w:left w:val="none" w:sz="0" w:space="0" w:color="auto"/>
        <w:bottom w:val="none" w:sz="0" w:space="0" w:color="auto"/>
        <w:right w:val="none" w:sz="0" w:space="0" w:color="auto"/>
      </w:divBdr>
    </w:div>
    <w:div w:id="770123265">
      <w:bodyDiv w:val="1"/>
      <w:marLeft w:val="0"/>
      <w:marRight w:val="0"/>
      <w:marTop w:val="0"/>
      <w:marBottom w:val="0"/>
      <w:divBdr>
        <w:top w:val="none" w:sz="0" w:space="0" w:color="auto"/>
        <w:left w:val="none" w:sz="0" w:space="0" w:color="auto"/>
        <w:bottom w:val="none" w:sz="0" w:space="0" w:color="auto"/>
        <w:right w:val="none" w:sz="0" w:space="0" w:color="auto"/>
      </w:divBdr>
    </w:div>
    <w:div w:id="787742899">
      <w:bodyDiv w:val="1"/>
      <w:marLeft w:val="0"/>
      <w:marRight w:val="0"/>
      <w:marTop w:val="0"/>
      <w:marBottom w:val="0"/>
      <w:divBdr>
        <w:top w:val="none" w:sz="0" w:space="0" w:color="auto"/>
        <w:left w:val="none" w:sz="0" w:space="0" w:color="auto"/>
        <w:bottom w:val="none" w:sz="0" w:space="0" w:color="auto"/>
        <w:right w:val="none" w:sz="0" w:space="0" w:color="auto"/>
      </w:divBdr>
    </w:div>
    <w:div w:id="804355250">
      <w:bodyDiv w:val="1"/>
      <w:marLeft w:val="0"/>
      <w:marRight w:val="0"/>
      <w:marTop w:val="0"/>
      <w:marBottom w:val="0"/>
      <w:divBdr>
        <w:top w:val="none" w:sz="0" w:space="0" w:color="auto"/>
        <w:left w:val="none" w:sz="0" w:space="0" w:color="auto"/>
        <w:bottom w:val="none" w:sz="0" w:space="0" w:color="auto"/>
        <w:right w:val="none" w:sz="0" w:space="0" w:color="auto"/>
      </w:divBdr>
    </w:div>
    <w:div w:id="814637580">
      <w:bodyDiv w:val="1"/>
      <w:marLeft w:val="0"/>
      <w:marRight w:val="0"/>
      <w:marTop w:val="0"/>
      <w:marBottom w:val="0"/>
      <w:divBdr>
        <w:top w:val="none" w:sz="0" w:space="0" w:color="auto"/>
        <w:left w:val="none" w:sz="0" w:space="0" w:color="auto"/>
        <w:bottom w:val="none" w:sz="0" w:space="0" w:color="auto"/>
        <w:right w:val="none" w:sz="0" w:space="0" w:color="auto"/>
      </w:divBdr>
    </w:div>
    <w:div w:id="825434280">
      <w:bodyDiv w:val="1"/>
      <w:marLeft w:val="0"/>
      <w:marRight w:val="0"/>
      <w:marTop w:val="0"/>
      <w:marBottom w:val="0"/>
      <w:divBdr>
        <w:top w:val="none" w:sz="0" w:space="0" w:color="auto"/>
        <w:left w:val="none" w:sz="0" w:space="0" w:color="auto"/>
        <w:bottom w:val="none" w:sz="0" w:space="0" w:color="auto"/>
        <w:right w:val="none" w:sz="0" w:space="0" w:color="auto"/>
      </w:divBdr>
    </w:div>
    <w:div w:id="861475477">
      <w:bodyDiv w:val="1"/>
      <w:marLeft w:val="0"/>
      <w:marRight w:val="0"/>
      <w:marTop w:val="0"/>
      <w:marBottom w:val="0"/>
      <w:divBdr>
        <w:top w:val="none" w:sz="0" w:space="0" w:color="auto"/>
        <w:left w:val="none" w:sz="0" w:space="0" w:color="auto"/>
        <w:bottom w:val="none" w:sz="0" w:space="0" w:color="auto"/>
        <w:right w:val="none" w:sz="0" w:space="0" w:color="auto"/>
      </w:divBdr>
    </w:div>
    <w:div w:id="874927238">
      <w:bodyDiv w:val="1"/>
      <w:marLeft w:val="0"/>
      <w:marRight w:val="0"/>
      <w:marTop w:val="0"/>
      <w:marBottom w:val="0"/>
      <w:divBdr>
        <w:top w:val="none" w:sz="0" w:space="0" w:color="auto"/>
        <w:left w:val="none" w:sz="0" w:space="0" w:color="auto"/>
        <w:bottom w:val="none" w:sz="0" w:space="0" w:color="auto"/>
        <w:right w:val="none" w:sz="0" w:space="0" w:color="auto"/>
      </w:divBdr>
    </w:div>
    <w:div w:id="900363355">
      <w:bodyDiv w:val="1"/>
      <w:marLeft w:val="0"/>
      <w:marRight w:val="0"/>
      <w:marTop w:val="0"/>
      <w:marBottom w:val="0"/>
      <w:divBdr>
        <w:top w:val="none" w:sz="0" w:space="0" w:color="auto"/>
        <w:left w:val="none" w:sz="0" w:space="0" w:color="auto"/>
        <w:bottom w:val="none" w:sz="0" w:space="0" w:color="auto"/>
        <w:right w:val="none" w:sz="0" w:space="0" w:color="auto"/>
      </w:divBdr>
    </w:div>
    <w:div w:id="928080795">
      <w:bodyDiv w:val="1"/>
      <w:marLeft w:val="0"/>
      <w:marRight w:val="0"/>
      <w:marTop w:val="0"/>
      <w:marBottom w:val="0"/>
      <w:divBdr>
        <w:top w:val="none" w:sz="0" w:space="0" w:color="auto"/>
        <w:left w:val="none" w:sz="0" w:space="0" w:color="auto"/>
        <w:bottom w:val="none" w:sz="0" w:space="0" w:color="auto"/>
        <w:right w:val="none" w:sz="0" w:space="0" w:color="auto"/>
      </w:divBdr>
    </w:div>
    <w:div w:id="933825060">
      <w:bodyDiv w:val="1"/>
      <w:marLeft w:val="0"/>
      <w:marRight w:val="0"/>
      <w:marTop w:val="0"/>
      <w:marBottom w:val="0"/>
      <w:divBdr>
        <w:top w:val="none" w:sz="0" w:space="0" w:color="auto"/>
        <w:left w:val="none" w:sz="0" w:space="0" w:color="auto"/>
        <w:bottom w:val="none" w:sz="0" w:space="0" w:color="auto"/>
        <w:right w:val="none" w:sz="0" w:space="0" w:color="auto"/>
      </w:divBdr>
    </w:div>
    <w:div w:id="939024548">
      <w:bodyDiv w:val="1"/>
      <w:marLeft w:val="0"/>
      <w:marRight w:val="0"/>
      <w:marTop w:val="0"/>
      <w:marBottom w:val="0"/>
      <w:divBdr>
        <w:top w:val="none" w:sz="0" w:space="0" w:color="auto"/>
        <w:left w:val="none" w:sz="0" w:space="0" w:color="auto"/>
        <w:bottom w:val="none" w:sz="0" w:space="0" w:color="auto"/>
        <w:right w:val="none" w:sz="0" w:space="0" w:color="auto"/>
      </w:divBdr>
    </w:div>
    <w:div w:id="945773398">
      <w:bodyDiv w:val="1"/>
      <w:marLeft w:val="0"/>
      <w:marRight w:val="0"/>
      <w:marTop w:val="0"/>
      <w:marBottom w:val="0"/>
      <w:divBdr>
        <w:top w:val="none" w:sz="0" w:space="0" w:color="auto"/>
        <w:left w:val="none" w:sz="0" w:space="0" w:color="auto"/>
        <w:bottom w:val="none" w:sz="0" w:space="0" w:color="auto"/>
        <w:right w:val="none" w:sz="0" w:space="0" w:color="auto"/>
      </w:divBdr>
    </w:div>
    <w:div w:id="947590329">
      <w:bodyDiv w:val="1"/>
      <w:marLeft w:val="0"/>
      <w:marRight w:val="0"/>
      <w:marTop w:val="0"/>
      <w:marBottom w:val="0"/>
      <w:divBdr>
        <w:top w:val="none" w:sz="0" w:space="0" w:color="auto"/>
        <w:left w:val="none" w:sz="0" w:space="0" w:color="auto"/>
        <w:bottom w:val="none" w:sz="0" w:space="0" w:color="auto"/>
        <w:right w:val="none" w:sz="0" w:space="0" w:color="auto"/>
      </w:divBdr>
    </w:div>
    <w:div w:id="980159508">
      <w:bodyDiv w:val="1"/>
      <w:marLeft w:val="0"/>
      <w:marRight w:val="0"/>
      <w:marTop w:val="0"/>
      <w:marBottom w:val="0"/>
      <w:divBdr>
        <w:top w:val="none" w:sz="0" w:space="0" w:color="auto"/>
        <w:left w:val="none" w:sz="0" w:space="0" w:color="auto"/>
        <w:bottom w:val="none" w:sz="0" w:space="0" w:color="auto"/>
        <w:right w:val="none" w:sz="0" w:space="0" w:color="auto"/>
      </w:divBdr>
    </w:div>
    <w:div w:id="1001465839">
      <w:bodyDiv w:val="1"/>
      <w:marLeft w:val="0"/>
      <w:marRight w:val="0"/>
      <w:marTop w:val="0"/>
      <w:marBottom w:val="0"/>
      <w:divBdr>
        <w:top w:val="none" w:sz="0" w:space="0" w:color="auto"/>
        <w:left w:val="none" w:sz="0" w:space="0" w:color="auto"/>
        <w:bottom w:val="none" w:sz="0" w:space="0" w:color="auto"/>
        <w:right w:val="none" w:sz="0" w:space="0" w:color="auto"/>
      </w:divBdr>
    </w:div>
    <w:div w:id="1046219262">
      <w:bodyDiv w:val="1"/>
      <w:marLeft w:val="0"/>
      <w:marRight w:val="0"/>
      <w:marTop w:val="0"/>
      <w:marBottom w:val="0"/>
      <w:divBdr>
        <w:top w:val="none" w:sz="0" w:space="0" w:color="auto"/>
        <w:left w:val="none" w:sz="0" w:space="0" w:color="auto"/>
        <w:bottom w:val="none" w:sz="0" w:space="0" w:color="auto"/>
        <w:right w:val="none" w:sz="0" w:space="0" w:color="auto"/>
      </w:divBdr>
    </w:div>
    <w:div w:id="1080711571">
      <w:bodyDiv w:val="1"/>
      <w:marLeft w:val="0"/>
      <w:marRight w:val="0"/>
      <w:marTop w:val="0"/>
      <w:marBottom w:val="0"/>
      <w:divBdr>
        <w:top w:val="none" w:sz="0" w:space="0" w:color="auto"/>
        <w:left w:val="none" w:sz="0" w:space="0" w:color="auto"/>
        <w:bottom w:val="none" w:sz="0" w:space="0" w:color="auto"/>
        <w:right w:val="none" w:sz="0" w:space="0" w:color="auto"/>
      </w:divBdr>
    </w:div>
    <w:div w:id="1086151121">
      <w:bodyDiv w:val="1"/>
      <w:marLeft w:val="0"/>
      <w:marRight w:val="0"/>
      <w:marTop w:val="0"/>
      <w:marBottom w:val="0"/>
      <w:divBdr>
        <w:top w:val="none" w:sz="0" w:space="0" w:color="auto"/>
        <w:left w:val="none" w:sz="0" w:space="0" w:color="auto"/>
        <w:bottom w:val="none" w:sz="0" w:space="0" w:color="auto"/>
        <w:right w:val="none" w:sz="0" w:space="0" w:color="auto"/>
      </w:divBdr>
    </w:div>
    <w:div w:id="1090080638">
      <w:bodyDiv w:val="1"/>
      <w:marLeft w:val="0"/>
      <w:marRight w:val="0"/>
      <w:marTop w:val="0"/>
      <w:marBottom w:val="0"/>
      <w:divBdr>
        <w:top w:val="none" w:sz="0" w:space="0" w:color="auto"/>
        <w:left w:val="none" w:sz="0" w:space="0" w:color="auto"/>
        <w:bottom w:val="none" w:sz="0" w:space="0" w:color="auto"/>
        <w:right w:val="none" w:sz="0" w:space="0" w:color="auto"/>
      </w:divBdr>
    </w:div>
    <w:div w:id="1092430102">
      <w:bodyDiv w:val="1"/>
      <w:marLeft w:val="0"/>
      <w:marRight w:val="0"/>
      <w:marTop w:val="0"/>
      <w:marBottom w:val="0"/>
      <w:divBdr>
        <w:top w:val="none" w:sz="0" w:space="0" w:color="auto"/>
        <w:left w:val="none" w:sz="0" w:space="0" w:color="auto"/>
        <w:bottom w:val="none" w:sz="0" w:space="0" w:color="auto"/>
        <w:right w:val="none" w:sz="0" w:space="0" w:color="auto"/>
      </w:divBdr>
    </w:div>
    <w:div w:id="1112020221">
      <w:bodyDiv w:val="1"/>
      <w:marLeft w:val="0"/>
      <w:marRight w:val="0"/>
      <w:marTop w:val="0"/>
      <w:marBottom w:val="0"/>
      <w:divBdr>
        <w:top w:val="none" w:sz="0" w:space="0" w:color="auto"/>
        <w:left w:val="none" w:sz="0" w:space="0" w:color="auto"/>
        <w:bottom w:val="none" w:sz="0" w:space="0" w:color="auto"/>
        <w:right w:val="none" w:sz="0" w:space="0" w:color="auto"/>
      </w:divBdr>
    </w:div>
    <w:div w:id="1112895812">
      <w:bodyDiv w:val="1"/>
      <w:marLeft w:val="0"/>
      <w:marRight w:val="0"/>
      <w:marTop w:val="0"/>
      <w:marBottom w:val="0"/>
      <w:divBdr>
        <w:top w:val="none" w:sz="0" w:space="0" w:color="auto"/>
        <w:left w:val="none" w:sz="0" w:space="0" w:color="auto"/>
        <w:bottom w:val="none" w:sz="0" w:space="0" w:color="auto"/>
        <w:right w:val="none" w:sz="0" w:space="0" w:color="auto"/>
      </w:divBdr>
    </w:div>
    <w:div w:id="1117681765">
      <w:bodyDiv w:val="1"/>
      <w:marLeft w:val="0"/>
      <w:marRight w:val="0"/>
      <w:marTop w:val="0"/>
      <w:marBottom w:val="0"/>
      <w:divBdr>
        <w:top w:val="none" w:sz="0" w:space="0" w:color="auto"/>
        <w:left w:val="none" w:sz="0" w:space="0" w:color="auto"/>
        <w:bottom w:val="none" w:sz="0" w:space="0" w:color="auto"/>
        <w:right w:val="none" w:sz="0" w:space="0" w:color="auto"/>
      </w:divBdr>
    </w:div>
    <w:div w:id="1177844344">
      <w:bodyDiv w:val="1"/>
      <w:marLeft w:val="0"/>
      <w:marRight w:val="0"/>
      <w:marTop w:val="0"/>
      <w:marBottom w:val="0"/>
      <w:divBdr>
        <w:top w:val="none" w:sz="0" w:space="0" w:color="auto"/>
        <w:left w:val="none" w:sz="0" w:space="0" w:color="auto"/>
        <w:bottom w:val="none" w:sz="0" w:space="0" w:color="auto"/>
        <w:right w:val="none" w:sz="0" w:space="0" w:color="auto"/>
      </w:divBdr>
    </w:div>
    <w:div w:id="1193618453">
      <w:bodyDiv w:val="1"/>
      <w:marLeft w:val="0"/>
      <w:marRight w:val="0"/>
      <w:marTop w:val="0"/>
      <w:marBottom w:val="0"/>
      <w:divBdr>
        <w:top w:val="none" w:sz="0" w:space="0" w:color="auto"/>
        <w:left w:val="none" w:sz="0" w:space="0" w:color="auto"/>
        <w:bottom w:val="none" w:sz="0" w:space="0" w:color="auto"/>
        <w:right w:val="none" w:sz="0" w:space="0" w:color="auto"/>
      </w:divBdr>
    </w:div>
    <w:div w:id="1232499881">
      <w:bodyDiv w:val="1"/>
      <w:marLeft w:val="0"/>
      <w:marRight w:val="0"/>
      <w:marTop w:val="0"/>
      <w:marBottom w:val="0"/>
      <w:divBdr>
        <w:top w:val="none" w:sz="0" w:space="0" w:color="auto"/>
        <w:left w:val="none" w:sz="0" w:space="0" w:color="auto"/>
        <w:bottom w:val="none" w:sz="0" w:space="0" w:color="auto"/>
        <w:right w:val="none" w:sz="0" w:space="0" w:color="auto"/>
      </w:divBdr>
    </w:div>
    <w:div w:id="1281454780">
      <w:bodyDiv w:val="1"/>
      <w:marLeft w:val="0"/>
      <w:marRight w:val="0"/>
      <w:marTop w:val="0"/>
      <w:marBottom w:val="0"/>
      <w:divBdr>
        <w:top w:val="none" w:sz="0" w:space="0" w:color="auto"/>
        <w:left w:val="none" w:sz="0" w:space="0" w:color="auto"/>
        <w:bottom w:val="none" w:sz="0" w:space="0" w:color="auto"/>
        <w:right w:val="none" w:sz="0" w:space="0" w:color="auto"/>
      </w:divBdr>
    </w:div>
    <w:div w:id="1284996443">
      <w:bodyDiv w:val="1"/>
      <w:marLeft w:val="0"/>
      <w:marRight w:val="0"/>
      <w:marTop w:val="0"/>
      <w:marBottom w:val="0"/>
      <w:divBdr>
        <w:top w:val="none" w:sz="0" w:space="0" w:color="auto"/>
        <w:left w:val="none" w:sz="0" w:space="0" w:color="auto"/>
        <w:bottom w:val="none" w:sz="0" w:space="0" w:color="auto"/>
        <w:right w:val="none" w:sz="0" w:space="0" w:color="auto"/>
      </w:divBdr>
    </w:div>
    <w:div w:id="1294290936">
      <w:bodyDiv w:val="1"/>
      <w:marLeft w:val="0"/>
      <w:marRight w:val="0"/>
      <w:marTop w:val="0"/>
      <w:marBottom w:val="0"/>
      <w:divBdr>
        <w:top w:val="none" w:sz="0" w:space="0" w:color="auto"/>
        <w:left w:val="none" w:sz="0" w:space="0" w:color="auto"/>
        <w:bottom w:val="none" w:sz="0" w:space="0" w:color="auto"/>
        <w:right w:val="none" w:sz="0" w:space="0" w:color="auto"/>
      </w:divBdr>
    </w:div>
    <w:div w:id="1312909239">
      <w:bodyDiv w:val="1"/>
      <w:marLeft w:val="0"/>
      <w:marRight w:val="0"/>
      <w:marTop w:val="0"/>
      <w:marBottom w:val="0"/>
      <w:divBdr>
        <w:top w:val="none" w:sz="0" w:space="0" w:color="auto"/>
        <w:left w:val="none" w:sz="0" w:space="0" w:color="auto"/>
        <w:bottom w:val="none" w:sz="0" w:space="0" w:color="auto"/>
        <w:right w:val="none" w:sz="0" w:space="0" w:color="auto"/>
      </w:divBdr>
    </w:div>
    <w:div w:id="1314994212">
      <w:bodyDiv w:val="1"/>
      <w:marLeft w:val="0"/>
      <w:marRight w:val="0"/>
      <w:marTop w:val="0"/>
      <w:marBottom w:val="0"/>
      <w:divBdr>
        <w:top w:val="none" w:sz="0" w:space="0" w:color="auto"/>
        <w:left w:val="none" w:sz="0" w:space="0" w:color="auto"/>
        <w:bottom w:val="none" w:sz="0" w:space="0" w:color="auto"/>
        <w:right w:val="none" w:sz="0" w:space="0" w:color="auto"/>
      </w:divBdr>
    </w:div>
    <w:div w:id="1343166109">
      <w:bodyDiv w:val="1"/>
      <w:marLeft w:val="0"/>
      <w:marRight w:val="0"/>
      <w:marTop w:val="0"/>
      <w:marBottom w:val="0"/>
      <w:divBdr>
        <w:top w:val="none" w:sz="0" w:space="0" w:color="auto"/>
        <w:left w:val="none" w:sz="0" w:space="0" w:color="auto"/>
        <w:bottom w:val="none" w:sz="0" w:space="0" w:color="auto"/>
        <w:right w:val="none" w:sz="0" w:space="0" w:color="auto"/>
      </w:divBdr>
    </w:div>
    <w:div w:id="1350179575">
      <w:bodyDiv w:val="1"/>
      <w:marLeft w:val="0"/>
      <w:marRight w:val="0"/>
      <w:marTop w:val="0"/>
      <w:marBottom w:val="0"/>
      <w:divBdr>
        <w:top w:val="none" w:sz="0" w:space="0" w:color="auto"/>
        <w:left w:val="none" w:sz="0" w:space="0" w:color="auto"/>
        <w:bottom w:val="none" w:sz="0" w:space="0" w:color="auto"/>
        <w:right w:val="none" w:sz="0" w:space="0" w:color="auto"/>
      </w:divBdr>
    </w:div>
    <w:div w:id="1388798285">
      <w:bodyDiv w:val="1"/>
      <w:marLeft w:val="0"/>
      <w:marRight w:val="0"/>
      <w:marTop w:val="0"/>
      <w:marBottom w:val="0"/>
      <w:divBdr>
        <w:top w:val="none" w:sz="0" w:space="0" w:color="auto"/>
        <w:left w:val="none" w:sz="0" w:space="0" w:color="auto"/>
        <w:bottom w:val="none" w:sz="0" w:space="0" w:color="auto"/>
        <w:right w:val="none" w:sz="0" w:space="0" w:color="auto"/>
      </w:divBdr>
    </w:div>
    <w:div w:id="1403721704">
      <w:bodyDiv w:val="1"/>
      <w:marLeft w:val="0"/>
      <w:marRight w:val="0"/>
      <w:marTop w:val="0"/>
      <w:marBottom w:val="0"/>
      <w:divBdr>
        <w:top w:val="none" w:sz="0" w:space="0" w:color="auto"/>
        <w:left w:val="none" w:sz="0" w:space="0" w:color="auto"/>
        <w:bottom w:val="none" w:sz="0" w:space="0" w:color="auto"/>
        <w:right w:val="none" w:sz="0" w:space="0" w:color="auto"/>
      </w:divBdr>
    </w:div>
    <w:div w:id="1407799442">
      <w:bodyDiv w:val="1"/>
      <w:marLeft w:val="0"/>
      <w:marRight w:val="0"/>
      <w:marTop w:val="0"/>
      <w:marBottom w:val="0"/>
      <w:divBdr>
        <w:top w:val="none" w:sz="0" w:space="0" w:color="auto"/>
        <w:left w:val="none" w:sz="0" w:space="0" w:color="auto"/>
        <w:bottom w:val="none" w:sz="0" w:space="0" w:color="auto"/>
        <w:right w:val="none" w:sz="0" w:space="0" w:color="auto"/>
      </w:divBdr>
    </w:div>
    <w:div w:id="1412657873">
      <w:bodyDiv w:val="1"/>
      <w:marLeft w:val="0"/>
      <w:marRight w:val="0"/>
      <w:marTop w:val="0"/>
      <w:marBottom w:val="0"/>
      <w:divBdr>
        <w:top w:val="none" w:sz="0" w:space="0" w:color="auto"/>
        <w:left w:val="none" w:sz="0" w:space="0" w:color="auto"/>
        <w:bottom w:val="none" w:sz="0" w:space="0" w:color="auto"/>
        <w:right w:val="none" w:sz="0" w:space="0" w:color="auto"/>
      </w:divBdr>
    </w:div>
    <w:div w:id="1487357900">
      <w:bodyDiv w:val="1"/>
      <w:marLeft w:val="0"/>
      <w:marRight w:val="0"/>
      <w:marTop w:val="0"/>
      <w:marBottom w:val="0"/>
      <w:divBdr>
        <w:top w:val="none" w:sz="0" w:space="0" w:color="auto"/>
        <w:left w:val="none" w:sz="0" w:space="0" w:color="auto"/>
        <w:bottom w:val="none" w:sz="0" w:space="0" w:color="auto"/>
        <w:right w:val="none" w:sz="0" w:space="0" w:color="auto"/>
      </w:divBdr>
    </w:div>
    <w:div w:id="1503813494">
      <w:bodyDiv w:val="1"/>
      <w:marLeft w:val="0"/>
      <w:marRight w:val="0"/>
      <w:marTop w:val="0"/>
      <w:marBottom w:val="0"/>
      <w:divBdr>
        <w:top w:val="none" w:sz="0" w:space="0" w:color="auto"/>
        <w:left w:val="none" w:sz="0" w:space="0" w:color="auto"/>
        <w:bottom w:val="none" w:sz="0" w:space="0" w:color="auto"/>
        <w:right w:val="none" w:sz="0" w:space="0" w:color="auto"/>
      </w:divBdr>
    </w:div>
    <w:div w:id="1521816791">
      <w:bodyDiv w:val="1"/>
      <w:marLeft w:val="0"/>
      <w:marRight w:val="0"/>
      <w:marTop w:val="0"/>
      <w:marBottom w:val="0"/>
      <w:divBdr>
        <w:top w:val="none" w:sz="0" w:space="0" w:color="auto"/>
        <w:left w:val="none" w:sz="0" w:space="0" w:color="auto"/>
        <w:bottom w:val="none" w:sz="0" w:space="0" w:color="auto"/>
        <w:right w:val="none" w:sz="0" w:space="0" w:color="auto"/>
      </w:divBdr>
    </w:div>
    <w:div w:id="1527908422">
      <w:bodyDiv w:val="1"/>
      <w:marLeft w:val="0"/>
      <w:marRight w:val="0"/>
      <w:marTop w:val="0"/>
      <w:marBottom w:val="0"/>
      <w:divBdr>
        <w:top w:val="none" w:sz="0" w:space="0" w:color="auto"/>
        <w:left w:val="none" w:sz="0" w:space="0" w:color="auto"/>
        <w:bottom w:val="none" w:sz="0" w:space="0" w:color="auto"/>
        <w:right w:val="none" w:sz="0" w:space="0" w:color="auto"/>
      </w:divBdr>
    </w:div>
    <w:div w:id="1690182524">
      <w:bodyDiv w:val="1"/>
      <w:marLeft w:val="0"/>
      <w:marRight w:val="0"/>
      <w:marTop w:val="0"/>
      <w:marBottom w:val="0"/>
      <w:divBdr>
        <w:top w:val="none" w:sz="0" w:space="0" w:color="auto"/>
        <w:left w:val="none" w:sz="0" w:space="0" w:color="auto"/>
        <w:bottom w:val="none" w:sz="0" w:space="0" w:color="auto"/>
        <w:right w:val="none" w:sz="0" w:space="0" w:color="auto"/>
      </w:divBdr>
    </w:div>
    <w:div w:id="1697078783">
      <w:bodyDiv w:val="1"/>
      <w:marLeft w:val="0"/>
      <w:marRight w:val="0"/>
      <w:marTop w:val="0"/>
      <w:marBottom w:val="0"/>
      <w:divBdr>
        <w:top w:val="none" w:sz="0" w:space="0" w:color="auto"/>
        <w:left w:val="none" w:sz="0" w:space="0" w:color="auto"/>
        <w:bottom w:val="none" w:sz="0" w:space="0" w:color="auto"/>
        <w:right w:val="none" w:sz="0" w:space="0" w:color="auto"/>
      </w:divBdr>
    </w:div>
    <w:div w:id="1700543286">
      <w:bodyDiv w:val="1"/>
      <w:marLeft w:val="0"/>
      <w:marRight w:val="0"/>
      <w:marTop w:val="0"/>
      <w:marBottom w:val="0"/>
      <w:divBdr>
        <w:top w:val="none" w:sz="0" w:space="0" w:color="auto"/>
        <w:left w:val="none" w:sz="0" w:space="0" w:color="auto"/>
        <w:bottom w:val="none" w:sz="0" w:space="0" w:color="auto"/>
        <w:right w:val="none" w:sz="0" w:space="0" w:color="auto"/>
      </w:divBdr>
    </w:div>
    <w:div w:id="1713462912">
      <w:bodyDiv w:val="1"/>
      <w:marLeft w:val="0"/>
      <w:marRight w:val="0"/>
      <w:marTop w:val="0"/>
      <w:marBottom w:val="0"/>
      <w:divBdr>
        <w:top w:val="none" w:sz="0" w:space="0" w:color="auto"/>
        <w:left w:val="none" w:sz="0" w:space="0" w:color="auto"/>
        <w:bottom w:val="none" w:sz="0" w:space="0" w:color="auto"/>
        <w:right w:val="none" w:sz="0" w:space="0" w:color="auto"/>
      </w:divBdr>
    </w:div>
    <w:div w:id="1744135567">
      <w:bodyDiv w:val="1"/>
      <w:marLeft w:val="0"/>
      <w:marRight w:val="0"/>
      <w:marTop w:val="0"/>
      <w:marBottom w:val="0"/>
      <w:divBdr>
        <w:top w:val="none" w:sz="0" w:space="0" w:color="auto"/>
        <w:left w:val="none" w:sz="0" w:space="0" w:color="auto"/>
        <w:bottom w:val="none" w:sz="0" w:space="0" w:color="auto"/>
        <w:right w:val="none" w:sz="0" w:space="0" w:color="auto"/>
      </w:divBdr>
    </w:div>
    <w:div w:id="1753235907">
      <w:bodyDiv w:val="1"/>
      <w:marLeft w:val="0"/>
      <w:marRight w:val="0"/>
      <w:marTop w:val="0"/>
      <w:marBottom w:val="0"/>
      <w:divBdr>
        <w:top w:val="none" w:sz="0" w:space="0" w:color="auto"/>
        <w:left w:val="none" w:sz="0" w:space="0" w:color="auto"/>
        <w:bottom w:val="none" w:sz="0" w:space="0" w:color="auto"/>
        <w:right w:val="none" w:sz="0" w:space="0" w:color="auto"/>
      </w:divBdr>
    </w:div>
    <w:div w:id="1753821080">
      <w:bodyDiv w:val="1"/>
      <w:marLeft w:val="0"/>
      <w:marRight w:val="0"/>
      <w:marTop w:val="0"/>
      <w:marBottom w:val="0"/>
      <w:divBdr>
        <w:top w:val="none" w:sz="0" w:space="0" w:color="auto"/>
        <w:left w:val="none" w:sz="0" w:space="0" w:color="auto"/>
        <w:bottom w:val="none" w:sz="0" w:space="0" w:color="auto"/>
        <w:right w:val="none" w:sz="0" w:space="0" w:color="auto"/>
      </w:divBdr>
    </w:div>
    <w:div w:id="1793476691">
      <w:bodyDiv w:val="1"/>
      <w:marLeft w:val="0"/>
      <w:marRight w:val="0"/>
      <w:marTop w:val="0"/>
      <w:marBottom w:val="0"/>
      <w:divBdr>
        <w:top w:val="none" w:sz="0" w:space="0" w:color="auto"/>
        <w:left w:val="none" w:sz="0" w:space="0" w:color="auto"/>
        <w:bottom w:val="none" w:sz="0" w:space="0" w:color="auto"/>
        <w:right w:val="none" w:sz="0" w:space="0" w:color="auto"/>
      </w:divBdr>
    </w:div>
    <w:div w:id="1805853717">
      <w:bodyDiv w:val="1"/>
      <w:marLeft w:val="0"/>
      <w:marRight w:val="0"/>
      <w:marTop w:val="0"/>
      <w:marBottom w:val="0"/>
      <w:divBdr>
        <w:top w:val="none" w:sz="0" w:space="0" w:color="auto"/>
        <w:left w:val="none" w:sz="0" w:space="0" w:color="auto"/>
        <w:bottom w:val="none" w:sz="0" w:space="0" w:color="auto"/>
        <w:right w:val="none" w:sz="0" w:space="0" w:color="auto"/>
      </w:divBdr>
    </w:div>
    <w:div w:id="1831411132">
      <w:bodyDiv w:val="1"/>
      <w:marLeft w:val="0"/>
      <w:marRight w:val="0"/>
      <w:marTop w:val="0"/>
      <w:marBottom w:val="0"/>
      <w:divBdr>
        <w:top w:val="none" w:sz="0" w:space="0" w:color="auto"/>
        <w:left w:val="none" w:sz="0" w:space="0" w:color="auto"/>
        <w:bottom w:val="none" w:sz="0" w:space="0" w:color="auto"/>
        <w:right w:val="none" w:sz="0" w:space="0" w:color="auto"/>
      </w:divBdr>
    </w:div>
    <w:div w:id="1874492155">
      <w:bodyDiv w:val="1"/>
      <w:marLeft w:val="0"/>
      <w:marRight w:val="0"/>
      <w:marTop w:val="0"/>
      <w:marBottom w:val="0"/>
      <w:divBdr>
        <w:top w:val="none" w:sz="0" w:space="0" w:color="auto"/>
        <w:left w:val="none" w:sz="0" w:space="0" w:color="auto"/>
        <w:bottom w:val="none" w:sz="0" w:space="0" w:color="auto"/>
        <w:right w:val="none" w:sz="0" w:space="0" w:color="auto"/>
      </w:divBdr>
    </w:div>
    <w:div w:id="1884511593">
      <w:bodyDiv w:val="1"/>
      <w:marLeft w:val="0"/>
      <w:marRight w:val="0"/>
      <w:marTop w:val="0"/>
      <w:marBottom w:val="0"/>
      <w:divBdr>
        <w:top w:val="none" w:sz="0" w:space="0" w:color="auto"/>
        <w:left w:val="none" w:sz="0" w:space="0" w:color="auto"/>
        <w:bottom w:val="none" w:sz="0" w:space="0" w:color="auto"/>
        <w:right w:val="none" w:sz="0" w:space="0" w:color="auto"/>
      </w:divBdr>
    </w:div>
    <w:div w:id="1902863146">
      <w:bodyDiv w:val="1"/>
      <w:marLeft w:val="0"/>
      <w:marRight w:val="0"/>
      <w:marTop w:val="0"/>
      <w:marBottom w:val="0"/>
      <w:divBdr>
        <w:top w:val="none" w:sz="0" w:space="0" w:color="auto"/>
        <w:left w:val="none" w:sz="0" w:space="0" w:color="auto"/>
        <w:bottom w:val="none" w:sz="0" w:space="0" w:color="auto"/>
        <w:right w:val="none" w:sz="0" w:space="0" w:color="auto"/>
      </w:divBdr>
    </w:div>
    <w:div w:id="1940522493">
      <w:bodyDiv w:val="1"/>
      <w:marLeft w:val="0"/>
      <w:marRight w:val="0"/>
      <w:marTop w:val="0"/>
      <w:marBottom w:val="0"/>
      <w:divBdr>
        <w:top w:val="none" w:sz="0" w:space="0" w:color="auto"/>
        <w:left w:val="none" w:sz="0" w:space="0" w:color="auto"/>
        <w:bottom w:val="none" w:sz="0" w:space="0" w:color="auto"/>
        <w:right w:val="none" w:sz="0" w:space="0" w:color="auto"/>
      </w:divBdr>
    </w:div>
    <w:div w:id="1943947725">
      <w:bodyDiv w:val="1"/>
      <w:marLeft w:val="0"/>
      <w:marRight w:val="0"/>
      <w:marTop w:val="0"/>
      <w:marBottom w:val="0"/>
      <w:divBdr>
        <w:top w:val="none" w:sz="0" w:space="0" w:color="auto"/>
        <w:left w:val="none" w:sz="0" w:space="0" w:color="auto"/>
        <w:bottom w:val="none" w:sz="0" w:space="0" w:color="auto"/>
        <w:right w:val="none" w:sz="0" w:space="0" w:color="auto"/>
      </w:divBdr>
    </w:div>
    <w:div w:id="1966963134">
      <w:bodyDiv w:val="1"/>
      <w:marLeft w:val="0"/>
      <w:marRight w:val="0"/>
      <w:marTop w:val="0"/>
      <w:marBottom w:val="0"/>
      <w:divBdr>
        <w:top w:val="none" w:sz="0" w:space="0" w:color="auto"/>
        <w:left w:val="none" w:sz="0" w:space="0" w:color="auto"/>
        <w:bottom w:val="none" w:sz="0" w:space="0" w:color="auto"/>
        <w:right w:val="none" w:sz="0" w:space="0" w:color="auto"/>
      </w:divBdr>
    </w:div>
    <w:div w:id="1985308928">
      <w:bodyDiv w:val="1"/>
      <w:marLeft w:val="0"/>
      <w:marRight w:val="0"/>
      <w:marTop w:val="0"/>
      <w:marBottom w:val="0"/>
      <w:divBdr>
        <w:top w:val="none" w:sz="0" w:space="0" w:color="auto"/>
        <w:left w:val="none" w:sz="0" w:space="0" w:color="auto"/>
        <w:bottom w:val="none" w:sz="0" w:space="0" w:color="auto"/>
        <w:right w:val="none" w:sz="0" w:space="0" w:color="auto"/>
      </w:divBdr>
    </w:div>
    <w:div w:id="2078357939">
      <w:bodyDiv w:val="1"/>
      <w:marLeft w:val="0"/>
      <w:marRight w:val="0"/>
      <w:marTop w:val="0"/>
      <w:marBottom w:val="0"/>
      <w:divBdr>
        <w:top w:val="none" w:sz="0" w:space="0" w:color="auto"/>
        <w:left w:val="none" w:sz="0" w:space="0" w:color="auto"/>
        <w:bottom w:val="none" w:sz="0" w:space="0" w:color="auto"/>
        <w:right w:val="none" w:sz="0" w:space="0" w:color="auto"/>
      </w:divBdr>
    </w:div>
    <w:div w:id="2118134977">
      <w:bodyDiv w:val="1"/>
      <w:marLeft w:val="0"/>
      <w:marRight w:val="0"/>
      <w:marTop w:val="0"/>
      <w:marBottom w:val="0"/>
      <w:divBdr>
        <w:top w:val="none" w:sz="0" w:space="0" w:color="auto"/>
        <w:left w:val="none" w:sz="0" w:space="0" w:color="auto"/>
        <w:bottom w:val="none" w:sz="0" w:space="0" w:color="auto"/>
        <w:right w:val="none" w:sz="0" w:space="0" w:color="auto"/>
      </w:divBdr>
    </w:div>
    <w:div w:id="212391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en.wikipedia.org/wiki/Representational_state_transfer"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github.com/pwc-technology-be/eu-captcha"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b2evolution.net/man/post" TargetMode="External"/><Relationship Id="rId27" Type="http://schemas.openxmlformats.org/officeDocument/2006/relationships/hyperlink" Target="https://github.com/pwc-technology-be/eu-captcha" TargetMode="External"/><Relationship Id="rId30" Type="http://schemas.openxmlformats.org/officeDocument/2006/relationships/fontTable" Target="fontTable.xml"/><Relationship Id="rId35" Type="http://schemas.microsoft.com/office/2018/08/relationships/commentsExtensible" Target="commentsExtensible.xml"/><Relationship Id="rId8" Type="http://schemas.openxmlformats.org/officeDocument/2006/relationships/numbering" Target="numbering.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B0F57916F046919EA5323E3F82F223"/>
        <w:category>
          <w:name w:val="General"/>
          <w:gallery w:val="placeholder"/>
        </w:category>
        <w:types>
          <w:type w:val="bbPlcHdr"/>
        </w:types>
        <w:behaviors>
          <w:behavior w:val="content"/>
        </w:behaviors>
        <w:guid w:val="{6CD6F22D-9300-4DD3-AE01-F15D10C4ADEA}"/>
      </w:docPartPr>
      <w:docPartBody>
        <w:p w:rsidR="008F283F" w:rsidRDefault="000A5580">
          <w:r w:rsidRPr="00900646">
            <w:rPr>
              <w:rStyle w:val="PlaceholderText"/>
            </w:rPr>
            <w:t>[Title]</w:t>
          </w:r>
        </w:p>
      </w:docPartBody>
    </w:docPart>
    <w:docPart>
      <w:docPartPr>
        <w:name w:val="E0DC53C8360B4310B9343C7D6A5AFF67"/>
        <w:category>
          <w:name w:val="General"/>
          <w:gallery w:val="placeholder"/>
        </w:category>
        <w:types>
          <w:type w:val="bbPlcHdr"/>
        </w:types>
        <w:behaviors>
          <w:behavior w:val="content"/>
        </w:behaviors>
        <w:guid w:val="{39C3C7A8-5C9B-4EEE-9D25-E81067B65AB2}"/>
      </w:docPartPr>
      <w:docPartBody>
        <w:p w:rsidR="008F283F" w:rsidRDefault="000A5580">
          <w:r w:rsidRPr="00900646">
            <w:rPr>
              <w:rStyle w:val="PlaceholderText"/>
            </w:rPr>
            <w:t>[Subject]</w:t>
          </w:r>
        </w:p>
      </w:docPartBody>
    </w:docPart>
    <w:docPart>
      <w:docPartPr>
        <w:name w:val="D1A014EFA18D49A19B8633369498DD05"/>
        <w:category>
          <w:name w:val="General"/>
          <w:gallery w:val="placeholder"/>
        </w:category>
        <w:types>
          <w:type w:val="bbPlcHdr"/>
        </w:types>
        <w:behaviors>
          <w:behavior w:val="content"/>
        </w:behaviors>
        <w:guid w:val="{5416293D-D4A8-4FDC-A31E-9CFA3EA40241}"/>
      </w:docPartPr>
      <w:docPartBody>
        <w:p w:rsidR="008F283F" w:rsidRDefault="000A5580">
          <w:r w:rsidRPr="009006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C Square Sans Pro">
    <w:panose1 w:val="020B0506040000020004"/>
    <w:charset w:val="00"/>
    <w:family w:val="swiss"/>
    <w:pitch w:val="variable"/>
    <w:sig w:usb0="A00002BF" w:usb1="5000E0FB"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JetBrains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80"/>
    <w:rsid w:val="00016740"/>
    <w:rsid w:val="00041352"/>
    <w:rsid w:val="000A5580"/>
    <w:rsid w:val="00274BE2"/>
    <w:rsid w:val="00281290"/>
    <w:rsid w:val="0029001E"/>
    <w:rsid w:val="002B598E"/>
    <w:rsid w:val="002D1B26"/>
    <w:rsid w:val="005116B6"/>
    <w:rsid w:val="007835FD"/>
    <w:rsid w:val="007F19E2"/>
    <w:rsid w:val="00857BDD"/>
    <w:rsid w:val="008F283F"/>
    <w:rsid w:val="00974967"/>
    <w:rsid w:val="009C0AA9"/>
    <w:rsid w:val="00BB4985"/>
    <w:rsid w:val="00C86B75"/>
    <w:rsid w:val="00DC525B"/>
    <w:rsid w:val="00DC720C"/>
    <w:rsid w:val="00FF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5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Author Role="Creator">
  <Id>85bd6c7f-5a53-4181-a5e3-d8e3569cc207</Id>
  <Names>
    <Latin>
      <FirstName>Jeremie</FirstName>
      <LastName>SALZA</LastName>
    </Latin>
    <Greek>
      <FirstName/>
      <LastName/>
    </Greek>
    <Cyrillic>
      <FirstName/>
      <LastName/>
    </Cyrillic>
    <DocumentScript>
      <FirstName>Jeremie</FirstName>
      <LastName>SALZA</LastName>
      <FullName>Jeremie SALZA</FullName>
    </DocumentScript>
  </Names>
  <Initials>JS</Initials>
  <Gender>m</Gender>
  <Email>Jeremie.SALZA@ext.ec.europa.eu</Email>
  <Service>JUST.01.001</Service>
  <Function ADCode="" ShowInSignature="true" ShowInHeader="false" HeaderText=""/>
  <WebAddress/>
  <InheritedWebAddress>WebAddress</InheritedWebAddress>
  <OrgaEntity1>
    <Id>fa346568-2fb6-4a53-ac2d-2f37e358a5c1</Id>
    <LogicalLevel>1</LogicalLevel>
    <Name>JUST</Name>
    <HeadLine1>DIRECTION GÉNÉRALE JUSTICE ET CONSOMMATEURS</HeadLine1>
    <HeadLine2/>
    <PrimaryAddressId>f03b5801-04c9-4931-aa17-c6d6c70bc579</PrimaryAddressId>
    <SecondaryAddressId/>
    <WebAddress>WebAddress</WebAddress>
    <InheritedWebAddress>WebAddress</InheritedWebAddress>
    <ShowInHeader>true</ShowInHeader>
  </OrgaEntity1>
  <OrgaEntity2/>
  <OrgaEntity3>
    <Id>b9f95a60-7e50-4c65-83a9-142ed25af91b</Id>
    <LogicalLevel>3</LogicalLevel>
    <Name>JUST.01</Name>
    <HeadLine1>Unité 01: Communication et planification stratégique</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Bruxelles</TranslatedName>
      <Location>Bruxelles, le</Location>
      <Footer>Commission européenne, 1049 Bruxelles, BELGIQUE - Tél. +32 22991111</Footer>
    </Address>
    <Address>
      <Id>1264fb81-f6bb-475e-9f9d-a937d3be6ee2</Id>
      <Name>Luxembourg</Name>
      <PhoneNumberPrefix>+352 4301-</PhoneNumberPrefix>
      <TranslatedName>Luxembourg</TranslatedName>
      <Location>Luxembourg, le</Location>
      <Footer>Commission européenne, 2920 Luxembourg, LUXEMBOURG - Tél. +352 43011</Footer>
    </Address>
  </Addresses>
  <JobAssignmentId/>
  <MainWorkplace IsMain="true">
    <AddressId>f03b5801-04c9-4931-aa17-c6d6c70bc579</AddressId>
    <Fax/>
    <Phone>+32 229-94905</Phone>
    <Office>MO59 07/097</Office>
  </MainWorkplace>
  <Workplaces>
    <Workplace IsMain="false">
      <AddressId>1264fb81-f6bb-475e-9f9d-a937d3be6ee2</AddressId>
      <Fax/>
      <Phone/>
      <Office/>
    </Workplace>
    <Workplace IsMain="true">
      <AddressId>f03b5801-04c9-4931-aa17-c6d6c70bc579</AddressId>
      <Fax/>
      <Phone>+32 229-94905</Phone>
      <Office>MO59 07/097</Office>
    </Workplace>
  </Workplaces>
</Author>
</file>

<file path=customXml/item2.xml><?xml version="1.0" encoding="utf-8"?>
<Texts>
  <SecurityPharma>Pharma Investigations</SecurityPharma>
  <MarkingUntilText>UNTIL</MarkingUntilText>
  <TOCHeading>Table des matières</TOCHeading>
  <FooterOffice>Bureau:</FooterOffice>
  <SecurityMediationServiceMatter>Mediation Service</SecurityMediationServiceMatter>
  <LabelPictureSeq>Figure {SEQ Figure \* ARABIC }: </LabelPictureSeq>
  <SecurityEconomyAndFinance>Economy and Finance</SecurityEconomyAndFinance>
  <COMPFootnoteText>{field:HYPERLINK "https://myintracomm.ec.europa.eu/corp/security/EN/newDS3/SensitiveInformation/Pages/SPECIAL-HANDLING-INFORMATION-DG-COMP.aspx?ln=en" |https://www.europa.eu/handling_instructions}</COMPFootnoteText>
  <LabelSource>Source</LabelSource>
  <SecurityOlafInvestigations>OLAF Investigations</SecurityOlafInvestigations>
  <TechHistoryCreatedBy>Document créé par</TechHistoryCreatedBy>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FooterFax>Fax</FooterFax>
  <FooterPhone>Tél. ligne directe</FooterPhone>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AddresseeTo>Destinataire:</AddresseeTo>
  <EconomyFinanceHandling>{field:HYPERLINK "https://myintracomm.ec.europa.eu/corp/security/EN/newDS3/SensitiveInformation/Pages/SPECIAL-HANDLING-INFORMATION-DG-ECFIN.aspx?ln=en" |https://www.europa.eu/handling_instructions}</EconomyFinanceHandling>
  <TechHistoryDate>Date</TechHistoryDate>
  <SensitiveLabel>Sensitive</SensitiveLabel>
  <OLAFHandlingInstructions>{field:HYPERLINK "https://myintracomm.ec.europa.eu/corp/security/EN/newDS3/SensitiveInformation/Pages/SPECIAL-HANDLING-INFORMATION-OLAF-Investigations.aspx?ln=en" |https://www.europa.eu/handling_instructions}.</OLAFHandlingInstructions>
  <Contacts>Personnes à contacter:</Contacts>
  <SpecialHandlingLabel>Special Handling</SpecialHandlingLabel>
  <SecurityInvestigationsDisciplinary>Investigations and Disciplinary Matters</SecurityInvestigationsDisciplinary>
  <SecurityCompOperations>COMP Operations</SecurityCompOperations>
  <SensitiveFootnoteHyperlinkIASOperations>Handling instructions for SENSITIVE information are given at {field: HYPERLINK "https://europa.eu/!db43PX" |https://europa.eu/!db43PX}.</SensitiveFootnoteHyperlinkIASOperations>
  <SecurityReleasable>RELEASABLE TO:</SecurityReleasable>
  <SecurityStaffMatter>Staff Matter</SecurityStaffMatter>
  <SecurityOpinionLegalService>Opinion of the Legal Service</SecurityOpinionLegalService>
  <PharmaHandlingInstructions>{field:HYPERLINK "https://myintracomm.ec.europa.eu/corp/security/EN/newDS3/SensitiveInformation/Pages/SPECIAL-HANDLING-INFORMATION-Pharma-investigations.aspx?ln=en" |https://www.europa.eu/handling_instructions}</PharmaHandlingInstructions>
  <OrgaRoot>COMMISSION EUROPÉENNE</OrgaRoot>
  <SecurityEtsSensitive>ETS</SecurityEtsSensitive>
  <TechHistoryVersion>Version</TechHistoryVersion>
  <TechHistory>Tableau de l'historique</TechHistory>
  <SecurityEtsCritical>ETS Critical</SecurityEtsCritical>
  <SecurityCompSpecial>COMP</SecurityCompSpecial>
  <EmbargoUnlimited>Embargo (Unlimited)</EmbargoUnlimited>
  <SecurityPharmaSpecial>Pharma Investigations</SecurityPharmaSpecial>
  <ETSLimited>ETS Joint Procurement</ETSLimited>
  <SecurityIasOperations>IAS Operations</SecurityIasOperations>
  <SensitiveHandling>Ne pas diffuser. Ne pas lire ni transporter ouvertement dans l'espace public Conserver de manière sécurisée et crypter lors du stockage et de la transmission. Détruire les exemplaires par broyage ou suppression sécurisée. Instructions de traitement complètes disponibles à l'adresse suivante: </SensitiveHandling>
  <TechHistoryComment>Commentaire</TechHistoryComment>
  <SecuritySecurityMatter>Security Matter</SecuritySecurityMatter>
  <Contact>Personne à contacter:</Contac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able>Tableau</Table>
  <AddressFooterBrussels>Commission européenne, 1049 Bruxelles, BELGIQUE - Tél. +32 22991111</AddressFooterBrussels>
  <SecurityMedicalSecret>Medical Secret</SecurityMedicalSecret>
  <SecurityEmbargo>EMBARGO UNTIL</SecurityEmbargo>
  <SpecialHandlingFootnote>Les instructions d’utilisation se trouvent à l’adresse </SpecialHandlingFootnote>
  <DateFormatShort>dd/MM/yyyy</DateFormatShort>
  <DateFormatLong>d MMMM yyyy</DateFormatLong>
</Texts>
</file>

<file path=customXml/item3.xml><?xml version="1.0" encoding="utf-8"?>
<ct:contentTypeSchema xmlns:ct="http://schemas.microsoft.com/office/2006/metadata/contentType" xmlns:ma="http://schemas.microsoft.com/office/2006/metadata/properties/metaAttributes" ct:_="" ma:_="" ma:contentTypeName="Document" ma:contentTypeID="0x010100F6A5A6125A51CC4EB158B64828F1E4B9" ma:contentTypeVersion="6" ma:contentTypeDescription="Create a new document." ma:contentTypeScope="" ma:versionID="024f14d85000812084f326bbb9304fed">
  <xsd:schema xmlns:xsd="http://www.w3.org/2001/XMLSchema" xmlns:xs="http://www.w3.org/2001/XMLSchema" xmlns:p="http://schemas.microsoft.com/office/2006/metadata/properties" xmlns:ns2="199d1805-013b-43b9-ae0a-f3ca40c90f65" xmlns:ns3="3d42fb51-aa0c-47a8-bd84-cebe46c20687" targetNamespace="http://schemas.microsoft.com/office/2006/metadata/properties" ma:root="true" ma:fieldsID="61a17120b940c498ba79162c8cc4707b" ns2:_="" ns3:_="">
    <xsd:import namespace="199d1805-013b-43b9-ae0a-f3ca40c90f65"/>
    <xsd:import namespace="3d42fb51-aa0c-47a8-bd84-cebe46c206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d1805-013b-43b9-ae0a-f3ca40c90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fb51-aa0c-47a8-bd84-cebe46c206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EurolookProperties>
  <ProductCustomizationId/>
  <Created>
    <Version>4.1</Version>
    <Date>2020-03-11T16:07:08</Date>
    <Language>FR</Language>
  </Created>
  <Edited>
    <Version>10.0.40769.0</Version>
    <Date>2020-04-16T15:25:18</Date>
  </Edited>
  <DocumentModel>
    <Id>6cbda13a-4db2-46c6-876a-ef72275827ef</Id>
    <Name>Report</Name>
  </DocumentModel>
  <DocumentDate/>
  <DocumentVersion/>
  <CompatibilityMode>Eurolook4X</CompatibilityMode>
  <Address/>
</Eurolook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F2E44-1C8C-484C-95C2-5B76C8BC98F4}">
  <ds:schemaRefs/>
</ds:datastoreItem>
</file>

<file path=customXml/itemProps2.xml><?xml version="1.0" encoding="utf-8"?>
<ds:datastoreItem xmlns:ds="http://schemas.openxmlformats.org/officeDocument/2006/customXml" ds:itemID="{41616071-7305-494D-9AD5-89FD4D414ABE}">
  <ds:schemaRefs/>
</ds:datastoreItem>
</file>

<file path=customXml/itemProps3.xml><?xml version="1.0" encoding="utf-8"?>
<ds:datastoreItem xmlns:ds="http://schemas.openxmlformats.org/officeDocument/2006/customXml" ds:itemID="{30A579EF-7627-4DDC-B9C9-C3304FB74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d1805-013b-43b9-ae0a-f3ca40c90f65"/>
    <ds:schemaRef ds:uri="3d42fb51-aa0c-47a8-bd84-cebe46c206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35CDC4-13F9-4318-8328-1A8BB0A81085}">
  <ds:schemaRefs>
    <ds:schemaRef ds:uri="http://schemas.microsoft.com/sharepoint/v3/contenttype/forms"/>
  </ds:schemaRefs>
</ds:datastoreItem>
</file>

<file path=customXml/itemProps5.xml><?xml version="1.0" encoding="utf-8"?>
<ds:datastoreItem xmlns:ds="http://schemas.openxmlformats.org/officeDocument/2006/customXml" ds:itemID="{BC39629B-9B3F-41A9-B4F9-DEB7EDCBC45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BACDC141-2A88-4CFA-A853-678532BFC553}">
  <ds:schemaRefs/>
</ds:datastoreItem>
</file>

<file path=customXml/itemProps7.xml><?xml version="1.0" encoding="utf-8"?>
<ds:datastoreItem xmlns:ds="http://schemas.openxmlformats.org/officeDocument/2006/customXml" ds:itemID="{EF98690B-0CD9-4DD9-A075-F05C6281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0</TotalTime>
  <Pages>16</Pages>
  <Words>4087</Words>
  <Characters>21541</Characters>
  <Application>Microsoft Office Word</Application>
  <DocSecurity>0</DocSecurity>
  <PresentationFormat>Microsoft Word 11.0</PresentationFormat>
  <Lines>582</Lines>
  <Paragraphs>281</Paragraphs>
  <ScaleCrop>false</ScaleCrop>
  <HeadingPairs>
    <vt:vector size="2" baseType="variant">
      <vt:variant>
        <vt:lpstr>Title</vt:lpstr>
      </vt:variant>
      <vt:variant>
        <vt:i4>1</vt:i4>
      </vt:variant>
    </vt:vector>
  </HeadingPairs>
  <TitlesOfParts>
    <vt:vector size="1" baseType="lpstr">
      <vt:lpstr>EU CAPTCHA</vt:lpstr>
    </vt:vector>
  </TitlesOfParts>
  <Company>European Commission</Company>
  <LinksUpToDate>false</LinksUpToDate>
  <CharactersWithSpaces>25347</CharactersWithSpaces>
  <SharedDoc>false</SharedDoc>
  <HyperlinkBase/>
  <HLinks>
    <vt:vector size="132" baseType="variant">
      <vt:variant>
        <vt:i4>1769537</vt:i4>
      </vt:variant>
      <vt:variant>
        <vt:i4>126</vt:i4>
      </vt:variant>
      <vt:variant>
        <vt:i4>0</vt:i4>
      </vt:variant>
      <vt:variant>
        <vt:i4>5</vt:i4>
      </vt:variant>
      <vt:variant>
        <vt:lpwstr>http://en.wikipedia.org/wiki/Representational_state_transfer</vt:lpwstr>
      </vt:variant>
      <vt:variant>
        <vt:lpwstr/>
      </vt:variant>
      <vt:variant>
        <vt:i4>1245248</vt:i4>
      </vt:variant>
      <vt:variant>
        <vt:i4>123</vt:i4>
      </vt:variant>
      <vt:variant>
        <vt:i4>0</vt:i4>
      </vt:variant>
      <vt:variant>
        <vt:i4>5</vt:i4>
      </vt:variant>
      <vt:variant>
        <vt:lpwstr>https://b2evolution.net/man/post</vt:lpwstr>
      </vt:variant>
      <vt:variant>
        <vt:lpwstr/>
      </vt:variant>
      <vt:variant>
        <vt:i4>5832706</vt:i4>
      </vt:variant>
      <vt:variant>
        <vt:i4>120</vt:i4>
      </vt:variant>
      <vt:variant>
        <vt:i4>0</vt:i4>
      </vt:variant>
      <vt:variant>
        <vt:i4>5</vt:i4>
      </vt:variant>
      <vt:variant>
        <vt:lpwstr>https://en.wikipedia.org/wiki/Representational_state_transfer</vt:lpwstr>
      </vt:variant>
      <vt:variant>
        <vt:lpwstr/>
      </vt:variant>
      <vt:variant>
        <vt:i4>1114164</vt:i4>
      </vt:variant>
      <vt:variant>
        <vt:i4>110</vt:i4>
      </vt:variant>
      <vt:variant>
        <vt:i4>0</vt:i4>
      </vt:variant>
      <vt:variant>
        <vt:i4>5</vt:i4>
      </vt:variant>
      <vt:variant>
        <vt:lpwstr/>
      </vt:variant>
      <vt:variant>
        <vt:lpwstr>_Toc46840581</vt:lpwstr>
      </vt:variant>
      <vt:variant>
        <vt:i4>1048628</vt:i4>
      </vt:variant>
      <vt:variant>
        <vt:i4>104</vt:i4>
      </vt:variant>
      <vt:variant>
        <vt:i4>0</vt:i4>
      </vt:variant>
      <vt:variant>
        <vt:i4>5</vt:i4>
      </vt:variant>
      <vt:variant>
        <vt:lpwstr/>
      </vt:variant>
      <vt:variant>
        <vt:lpwstr>_Toc46840580</vt:lpwstr>
      </vt:variant>
      <vt:variant>
        <vt:i4>1638459</vt:i4>
      </vt:variant>
      <vt:variant>
        <vt:i4>98</vt:i4>
      </vt:variant>
      <vt:variant>
        <vt:i4>0</vt:i4>
      </vt:variant>
      <vt:variant>
        <vt:i4>5</vt:i4>
      </vt:variant>
      <vt:variant>
        <vt:lpwstr/>
      </vt:variant>
      <vt:variant>
        <vt:lpwstr>_Toc46840579</vt:lpwstr>
      </vt:variant>
      <vt:variant>
        <vt:i4>1572923</vt:i4>
      </vt:variant>
      <vt:variant>
        <vt:i4>92</vt:i4>
      </vt:variant>
      <vt:variant>
        <vt:i4>0</vt:i4>
      </vt:variant>
      <vt:variant>
        <vt:i4>5</vt:i4>
      </vt:variant>
      <vt:variant>
        <vt:lpwstr/>
      </vt:variant>
      <vt:variant>
        <vt:lpwstr>_Toc46840578</vt:lpwstr>
      </vt:variant>
      <vt:variant>
        <vt:i4>1507387</vt:i4>
      </vt:variant>
      <vt:variant>
        <vt:i4>86</vt:i4>
      </vt:variant>
      <vt:variant>
        <vt:i4>0</vt:i4>
      </vt:variant>
      <vt:variant>
        <vt:i4>5</vt:i4>
      </vt:variant>
      <vt:variant>
        <vt:lpwstr/>
      </vt:variant>
      <vt:variant>
        <vt:lpwstr>_Toc46840577</vt:lpwstr>
      </vt:variant>
      <vt:variant>
        <vt:i4>1441851</vt:i4>
      </vt:variant>
      <vt:variant>
        <vt:i4>80</vt:i4>
      </vt:variant>
      <vt:variant>
        <vt:i4>0</vt:i4>
      </vt:variant>
      <vt:variant>
        <vt:i4>5</vt:i4>
      </vt:variant>
      <vt:variant>
        <vt:lpwstr/>
      </vt:variant>
      <vt:variant>
        <vt:lpwstr>_Toc46840576</vt:lpwstr>
      </vt:variant>
      <vt:variant>
        <vt:i4>1376315</vt:i4>
      </vt:variant>
      <vt:variant>
        <vt:i4>74</vt:i4>
      </vt:variant>
      <vt:variant>
        <vt:i4>0</vt:i4>
      </vt:variant>
      <vt:variant>
        <vt:i4>5</vt:i4>
      </vt:variant>
      <vt:variant>
        <vt:lpwstr/>
      </vt:variant>
      <vt:variant>
        <vt:lpwstr>_Toc46840575</vt:lpwstr>
      </vt:variant>
      <vt:variant>
        <vt:i4>1310779</vt:i4>
      </vt:variant>
      <vt:variant>
        <vt:i4>68</vt:i4>
      </vt:variant>
      <vt:variant>
        <vt:i4>0</vt:i4>
      </vt:variant>
      <vt:variant>
        <vt:i4>5</vt:i4>
      </vt:variant>
      <vt:variant>
        <vt:lpwstr/>
      </vt:variant>
      <vt:variant>
        <vt:lpwstr>_Toc46840574</vt:lpwstr>
      </vt:variant>
      <vt:variant>
        <vt:i4>1245243</vt:i4>
      </vt:variant>
      <vt:variant>
        <vt:i4>62</vt:i4>
      </vt:variant>
      <vt:variant>
        <vt:i4>0</vt:i4>
      </vt:variant>
      <vt:variant>
        <vt:i4>5</vt:i4>
      </vt:variant>
      <vt:variant>
        <vt:lpwstr/>
      </vt:variant>
      <vt:variant>
        <vt:lpwstr>_Toc46840573</vt:lpwstr>
      </vt:variant>
      <vt:variant>
        <vt:i4>1179707</vt:i4>
      </vt:variant>
      <vt:variant>
        <vt:i4>56</vt:i4>
      </vt:variant>
      <vt:variant>
        <vt:i4>0</vt:i4>
      </vt:variant>
      <vt:variant>
        <vt:i4>5</vt:i4>
      </vt:variant>
      <vt:variant>
        <vt:lpwstr/>
      </vt:variant>
      <vt:variant>
        <vt:lpwstr>_Toc46840572</vt:lpwstr>
      </vt:variant>
      <vt:variant>
        <vt:i4>1114171</vt:i4>
      </vt:variant>
      <vt:variant>
        <vt:i4>50</vt:i4>
      </vt:variant>
      <vt:variant>
        <vt:i4>0</vt:i4>
      </vt:variant>
      <vt:variant>
        <vt:i4>5</vt:i4>
      </vt:variant>
      <vt:variant>
        <vt:lpwstr/>
      </vt:variant>
      <vt:variant>
        <vt:lpwstr>_Toc46840571</vt:lpwstr>
      </vt:variant>
      <vt:variant>
        <vt:i4>1048635</vt:i4>
      </vt:variant>
      <vt:variant>
        <vt:i4>44</vt:i4>
      </vt:variant>
      <vt:variant>
        <vt:i4>0</vt:i4>
      </vt:variant>
      <vt:variant>
        <vt:i4>5</vt:i4>
      </vt:variant>
      <vt:variant>
        <vt:lpwstr/>
      </vt:variant>
      <vt:variant>
        <vt:lpwstr>_Toc46840570</vt:lpwstr>
      </vt:variant>
      <vt:variant>
        <vt:i4>1638458</vt:i4>
      </vt:variant>
      <vt:variant>
        <vt:i4>38</vt:i4>
      </vt:variant>
      <vt:variant>
        <vt:i4>0</vt:i4>
      </vt:variant>
      <vt:variant>
        <vt:i4>5</vt:i4>
      </vt:variant>
      <vt:variant>
        <vt:lpwstr/>
      </vt:variant>
      <vt:variant>
        <vt:lpwstr>_Toc46840569</vt:lpwstr>
      </vt:variant>
      <vt:variant>
        <vt:i4>1572922</vt:i4>
      </vt:variant>
      <vt:variant>
        <vt:i4>32</vt:i4>
      </vt:variant>
      <vt:variant>
        <vt:i4>0</vt:i4>
      </vt:variant>
      <vt:variant>
        <vt:i4>5</vt:i4>
      </vt:variant>
      <vt:variant>
        <vt:lpwstr/>
      </vt:variant>
      <vt:variant>
        <vt:lpwstr>_Toc46840568</vt:lpwstr>
      </vt:variant>
      <vt:variant>
        <vt:i4>1507386</vt:i4>
      </vt:variant>
      <vt:variant>
        <vt:i4>26</vt:i4>
      </vt:variant>
      <vt:variant>
        <vt:i4>0</vt:i4>
      </vt:variant>
      <vt:variant>
        <vt:i4>5</vt:i4>
      </vt:variant>
      <vt:variant>
        <vt:lpwstr/>
      </vt:variant>
      <vt:variant>
        <vt:lpwstr>_Toc46840567</vt:lpwstr>
      </vt:variant>
      <vt:variant>
        <vt:i4>1441850</vt:i4>
      </vt:variant>
      <vt:variant>
        <vt:i4>20</vt:i4>
      </vt:variant>
      <vt:variant>
        <vt:i4>0</vt:i4>
      </vt:variant>
      <vt:variant>
        <vt:i4>5</vt:i4>
      </vt:variant>
      <vt:variant>
        <vt:lpwstr/>
      </vt:variant>
      <vt:variant>
        <vt:lpwstr>_Toc46840566</vt:lpwstr>
      </vt:variant>
      <vt:variant>
        <vt:i4>1376314</vt:i4>
      </vt:variant>
      <vt:variant>
        <vt:i4>14</vt:i4>
      </vt:variant>
      <vt:variant>
        <vt:i4>0</vt:i4>
      </vt:variant>
      <vt:variant>
        <vt:i4>5</vt:i4>
      </vt:variant>
      <vt:variant>
        <vt:lpwstr/>
      </vt:variant>
      <vt:variant>
        <vt:lpwstr>_Toc46840565</vt:lpwstr>
      </vt:variant>
      <vt:variant>
        <vt:i4>1310778</vt:i4>
      </vt:variant>
      <vt:variant>
        <vt:i4>8</vt:i4>
      </vt:variant>
      <vt:variant>
        <vt:i4>0</vt:i4>
      </vt:variant>
      <vt:variant>
        <vt:i4>5</vt:i4>
      </vt:variant>
      <vt:variant>
        <vt:lpwstr/>
      </vt:variant>
      <vt:variant>
        <vt:lpwstr>_Toc46840564</vt:lpwstr>
      </vt:variant>
      <vt:variant>
        <vt:i4>1245242</vt:i4>
      </vt:variant>
      <vt:variant>
        <vt:i4>2</vt:i4>
      </vt:variant>
      <vt:variant>
        <vt:i4>0</vt:i4>
      </vt:variant>
      <vt:variant>
        <vt:i4>5</vt:i4>
      </vt:variant>
      <vt:variant>
        <vt:lpwstr/>
      </vt:variant>
      <vt:variant>
        <vt:lpwstr>_Toc46840563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 CAPTCHA</dc:title>
  <dc:subject>Documentation and implementation manual</dc:subject>
  <dc:creator>European Commission</dc:creator>
  <cp:keywords>Report Template; 2016; DG Justice and Consumers,</cp:keywords>
  <cp:lastModifiedBy>MEERSMANS Yves (DIGIT-EXT)</cp:lastModifiedBy>
  <cp:revision>2</cp:revision>
  <cp:lastPrinted>2012-07-25T11:39:00Z</cp:lastPrinted>
  <dcterms:created xsi:type="dcterms:W3CDTF">2021-01-20T10:56:00Z</dcterms:created>
  <dcterms:modified xsi:type="dcterms:W3CDTF">2021-01-20T10:56:00Z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0x010100F6A5A6125A51CC4EB158B64828F1E4B9</vt:lpwstr>
  </property>
</Properties>
</file>